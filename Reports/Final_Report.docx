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CFF8D" w14:textId="5E84DB1E" w:rsidR="0007392C" w:rsidRPr="00586A35" w:rsidRDefault="009244AC" w:rsidP="007A502C">
      <w:pPr>
        <w:pStyle w:val="Titledocument"/>
        <w:rPr>
          <w14:ligatures w14:val="standard"/>
        </w:rPr>
      </w:pPr>
      <w:r>
        <w:rPr>
          <w:bCs/>
          <w14:ligatures w14:val="standard"/>
        </w:rPr>
        <w:t xml:space="preserve">A Network Analysis </w:t>
      </w:r>
      <w:r w:rsidR="009E203E">
        <w:rPr>
          <w:bCs/>
          <w14:ligatures w14:val="standard"/>
        </w:rPr>
        <w:t>of</w:t>
      </w:r>
      <w:r>
        <w:rPr>
          <w:bCs/>
          <w14:ligatures w14:val="standard"/>
        </w:rPr>
        <w:t xml:space="preserve"> </w:t>
      </w:r>
      <w:r w:rsidR="009E203E">
        <w:rPr>
          <w:bCs/>
          <w14:ligatures w14:val="standard"/>
        </w:rPr>
        <w:t>Censored</w:t>
      </w:r>
      <w:r w:rsidR="00F231DC">
        <w:rPr>
          <w:bCs/>
          <w14:ligatures w14:val="standard"/>
        </w:rPr>
        <w:t xml:space="preserve"> Books</w:t>
      </w:r>
    </w:p>
    <w:p w14:paraId="67A4ABD9" w14:textId="5AE46C8F" w:rsidR="0007392C" w:rsidRPr="00586A35" w:rsidRDefault="00E02502" w:rsidP="007A502C">
      <w:pPr>
        <w:pStyle w:val="Subtitle"/>
        <w:rPr>
          <w14:ligatures w14:val="standard"/>
        </w:rPr>
      </w:pPr>
      <w:r>
        <w:rPr>
          <w:bCs/>
          <w14:ligatures w14:val="standard"/>
        </w:rPr>
        <w:t xml:space="preserve">Identifying Genre and Author Trends in </w:t>
      </w:r>
      <w:r w:rsidR="009E203E">
        <w:rPr>
          <w:bCs/>
          <w14:ligatures w14:val="standard"/>
        </w:rPr>
        <w:t xml:space="preserve">Banned and Challenged Books </w:t>
      </w:r>
    </w:p>
    <w:p w14:paraId="336185B1"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DEA7738" w14:textId="39947C50" w:rsidR="00586A35" w:rsidRPr="00586A35" w:rsidRDefault="00F231DC" w:rsidP="00586A35">
      <w:pPr>
        <w:pStyle w:val="Authors"/>
        <w:jc w:val="center"/>
        <w:rPr>
          <w14:ligatures w14:val="standard"/>
        </w:rPr>
      </w:pPr>
      <w:r>
        <w:rPr>
          <w:rStyle w:val="FirstName"/>
          <w14:ligatures w14:val="standard"/>
        </w:rPr>
        <w:t>Jeremy Piperni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McGill University</w:t>
      </w:r>
      <w:r w:rsidR="00586A35" w:rsidRPr="00586A35">
        <w:rPr>
          <w:rStyle w:val="OrgName"/>
          <w:color w:val="auto"/>
          <w:sz w:val="20"/>
          <w14:ligatures w14:val="standard"/>
        </w:rPr>
        <w:br/>
        <w:t xml:space="preserve"> </w:t>
      </w:r>
      <w:r>
        <w:rPr>
          <w:rStyle w:val="City"/>
          <w:sz w:val="20"/>
          <w14:ligatures w14:val="standard"/>
        </w:rPr>
        <w:t>Montreal, QC, Canada</w:t>
      </w:r>
      <w:r w:rsidR="00586A35" w:rsidRPr="00586A35">
        <w:rPr>
          <w:sz w:val="20"/>
          <w14:ligatures w14:val="standard"/>
        </w:rPr>
        <w:br/>
      </w:r>
      <w:r>
        <w:rPr>
          <w:sz w:val="20"/>
          <w14:ligatures w14:val="standard"/>
        </w:rPr>
        <w:t>jeremy.piperni@mail.mcgill.ca</w:t>
      </w:r>
    </w:p>
    <w:p w14:paraId="3D36209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F231DC">
          <w:endnotePr>
            <w:numFmt w:val="decimal"/>
          </w:endnotePr>
          <w:type w:val="continuous"/>
          <w:pgSz w:w="12240" w:h="15840" w:code="9"/>
          <w:pgMar w:top="1500" w:right="1080" w:bottom="1600" w:left="1080" w:header="1080" w:footer="1080" w:gutter="0"/>
          <w:pgNumType w:start="1"/>
          <w:cols w:space="720"/>
          <w:titlePg/>
          <w:docGrid w:linePitch="360"/>
        </w:sectPr>
      </w:pPr>
    </w:p>
    <w:p w14:paraId="327C5E92" w14:textId="77777777" w:rsidR="00586A35" w:rsidRPr="00C064A2" w:rsidRDefault="00586A35" w:rsidP="009E203E">
      <w:pPr>
        <w:pStyle w:val="AbsHead"/>
        <w:rPr>
          <w:lang w:val="en-CA"/>
        </w:rPr>
        <w:sectPr w:rsidR="00586A35" w:rsidRPr="00C064A2"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844D749" w14:textId="6CA1F882" w:rsidR="0007392C" w:rsidRPr="00C064A2" w:rsidRDefault="00E3775B" w:rsidP="009E203E">
      <w:pPr>
        <w:pStyle w:val="AbsHead"/>
        <w:rPr>
          <w:lang w:val="en-CA"/>
        </w:rPr>
      </w:pPr>
      <w:r w:rsidRPr="00C064A2">
        <w:rPr>
          <w:lang w:val="en-CA"/>
        </w:rPr>
        <w:t>ABSTRACT</w:t>
      </w:r>
    </w:p>
    <w:p w14:paraId="17994888" w14:textId="39E14F48" w:rsidR="0014244B" w:rsidRPr="004C527B" w:rsidRDefault="00D365C6" w:rsidP="007A502C">
      <w:pPr>
        <w:pStyle w:val="Abstract"/>
        <w:rPr>
          <w:sz w:val="20"/>
          <w:szCs w:val="20"/>
          <w14:ligatures w14:val="standard"/>
        </w:rPr>
      </w:pPr>
      <w:r>
        <w:rPr>
          <w:rFonts w:eastAsia="Verdana"/>
          <w:sz w:val="20"/>
          <w:szCs w:val="20"/>
          <w14:ligatures w14:val="standard"/>
        </w:rPr>
        <w:t>The project</w:t>
      </w:r>
      <w:r w:rsidR="004C527B">
        <w:rPr>
          <w:rFonts w:eastAsia="Verdana"/>
          <w:sz w:val="20"/>
          <w:szCs w:val="20"/>
          <w14:ligatures w14:val="standard"/>
        </w:rPr>
        <w:t xml:space="preserve"> </w:t>
      </w:r>
      <w:r>
        <w:rPr>
          <w:rFonts w:eastAsia="Verdana"/>
          <w:sz w:val="20"/>
          <w:szCs w:val="20"/>
          <w14:ligatures w14:val="standard"/>
        </w:rPr>
        <w:t>aims to</w:t>
      </w:r>
      <w:r w:rsidR="004C527B">
        <w:rPr>
          <w:rFonts w:eastAsia="Verdana"/>
          <w:sz w:val="20"/>
          <w:szCs w:val="20"/>
          <w14:ligatures w14:val="standard"/>
        </w:rPr>
        <w:t xml:space="preserve"> identify genre and author trends in banned and challenged books. By pursuing this project, we could identify if some genres and/or authors are more likely to be censored. These trends could lead to understanding if political or ideological factors play a role in the rise of book bans.</w:t>
      </w:r>
    </w:p>
    <w:p w14:paraId="05F6821B" w14:textId="77777777" w:rsidR="0007392C" w:rsidRPr="004C527B" w:rsidRDefault="00675128" w:rsidP="004C527B">
      <w:pPr>
        <w:pStyle w:val="KeyWordHead"/>
      </w:pPr>
      <w:r w:rsidRPr="004C527B">
        <w:t>KEYWORDS</w:t>
      </w:r>
    </w:p>
    <w:p w14:paraId="5CE9E6C7" w14:textId="589AE5B2" w:rsidR="0007392C" w:rsidRPr="004C527B" w:rsidRDefault="008E63D5" w:rsidP="00675128">
      <w:pPr>
        <w:pStyle w:val="KeyWords"/>
        <w:rPr>
          <w:sz w:val="20"/>
          <w:szCs w:val="20"/>
          <w:lang w:eastAsia="it-IT"/>
          <w14:ligatures w14:val="standard"/>
        </w:rPr>
      </w:pPr>
      <w:r w:rsidRPr="004C527B">
        <w:rPr>
          <w:sz w:val="20"/>
          <w:szCs w:val="20"/>
          <w:lang w:eastAsia="it-IT"/>
          <w14:ligatures w14:val="standard"/>
        </w:rPr>
        <w:t>Networks, Censorship, Books, Banned Books, Challenged Books, Genre Analysis, Author Analysis</w:t>
      </w:r>
      <w:r w:rsidR="00FB7259" w:rsidRPr="004C527B">
        <w:rPr>
          <w:sz w:val="20"/>
          <w:szCs w:val="20"/>
          <w:lang w:eastAsia="it-IT"/>
          <w14:ligatures w14:val="standard"/>
        </w:rPr>
        <w:t>, Education, Politics</w:t>
      </w:r>
    </w:p>
    <w:p w14:paraId="0A73B97E" w14:textId="5C022B6A" w:rsidR="00E3775B" w:rsidRPr="00586A35" w:rsidRDefault="00675128" w:rsidP="009E203E">
      <w:pPr>
        <w:pStyle w:val="Head1"/>
      </w:pPr>
      <w:r w:rsidRPr="00586A35">
        <w:rPr>
          <w:rStyle w:val="Label"/>
        </w:rPr>
        <w:t>1</w:t>
      </w:r>
      <w:r w:rsidR="00586A35" w:rsidRPr="00586A35">
        <w:t> </w:t>
      </w:r>
      <w:r w:rsidR="00692156">
        <w:t>INTRODUCTION AND MOTIVATION</w:t>
      </w:r>
    </w:p>
    <w:p w14:paraId="74545DD0" w14:textId="3EB0AE69" w:rsidR="005862BD" w:rsidRDefault="00692156" w:rsidP="00692156">
      <w:pPr>
        <w:pStyle w:val="Para"/>
      </w:pPr>
      <w:r>
        <w:t xml:space="preserve">Censorship and freedom of speech have been at the forefront of politics and public discourse in North America. While freedom of speech tends to be important to a lot of individuals, the banning of books has surged in the US, with an increase of 65% in 2023 compared to 2022 [1]. </w:t>
      </w:r>
      <w:r w:rsidR="00CF0BE0">
        <w:t xml:space="preserve">In the past, certain books </w:t>
      </w:r>
      <w:r w:rsidR="00247166">
        <w:t>were</w:t>
      </w:r>
      <w:r w:rsidR="00CF0BE0">
        <w:t xml:space="preserve"> associated </w:t>
      </w:r>
      <w:r w:rsidR="00CE44AB">
        <w:t>with</w:t>
      </w:r>
      <w:r w:rsidR="00CF0BE0">
        <w:t xml:space="preserve"> events</w:t>
      </w:r>
      <w:r w:rsidR="006A7937">
        <w:t xml:space="preserve"> like assassinations</w:t>
      </w:r>
      <w:r w:rsidR="00F45621">
        <w:t>, which lead to justi</w:t>
      </w:r>
      <w:r w:rsidR="00326D7D">
        <w:t>fying certain book bans</w:t>
      </w:r>
      <w:r w:rsidR="006A7937">
        <w:t xml:space="preserve">. Famously, the man who killed John Lennon was found with “The Catcher in </w:t>
      </w:r>
      <w:r w:rsidR="0019065A">
        <w:t>the Rye”</w:t>
      </w:r>
      <w:r w:rsidR="00283AD5">
        <w:t xml:space="preserve"> on his person [2]. </w:t>
      </w:r>
      <w:r w:rsidR="00841CA9">
        <w:t>T</w:t>
      </w:r>
      <w:r w:rsidR="001D1708">
        <w:t xml:space="preserve">he book </w:t>
      </w:r>
      <w:r w:rsidR="00841CA9">
        <w:t>is</w:t>
      </w:r>
      <w:r w:rsidR="001D1708">
        <w:t xml:space="preserve"> often criticized for its vulgarity, dishonesty, and use of alcohol</w:t>
      </w:r>
      <w:r w:rsidR="00300E60">
        <w:t xml:space="preserve"> [3],</w:t>
      </w:r>
      <w:r w:rsidR="006657A7">
        <w:t xml:space="preserve"> which </w:t>
      </w:r>
      <w:r w:rsidR="00555A00">
        <w:t>led to it being heavily censored.</w:t>
      </w:r>
      <w:r w:rsidR="00A726B4">
        <w:t xml:space="preserve"> The assassination </w:t>
      </w:r>
      <w:r w:rsidR="001F0195">
        <w:t xml:space="preserve">reinforced the beliefs of many, that the book </w:t>
      </w:r>
      <w:r w:rsidR="008378CF">
        <w:t xml:space="preserve">could lead to violence, </w:t>
      </w:r>
      <w:r w:rsidR="008C0F0A">
        <w:t>leading to them justifying the ban. Nowadays</w:t>
      </w:r>
      <w:r w:rsidR="004F4231">
        <w:t>, book</w:t>
      </w:r>
      <w:r w:rsidR="00300E60">
        <w:t xml:space="preserve"> </w:t>
      </w:r>
      <w:r w:rsidR="00556738">
        <w:t>censorship is more frequent</w:t>
      </w:r>
      <w:r w:rsidR="00A84EB4">
        <w:t xml:space="preserve">, </w:t>
      </w:r>
      <w:r w:rsidR="00232660">
        <w:t xml:space="preserve">although justifications </w:t>
      </w:r>
      <w:r w:rsidR="002E77C8">
        <w:t xml:space="preserve">and reasonings </w:t>
      </w:r>
      <w:r w:rsidR="005862BD">
        <w:t xml:space="preserve">are often lacking. </w:t>
      </w:r>
    </w:p>
    <w:p w14:paraId="0822301D" w14:textId="77777777" w:rsidR="005862BD" w:rsidRDefault="005862BD" w:rsidP="00692156">
      <w:pPr>
        <w:pStyle w:val="Para"/>
      </w:pPr>
    </w:p>
    <w:p w14:paraId="166F4F64" w14:textId="2AC89756" w:rsidR="0029583F" w:rsidRPr="00586A35" w:rsidRDefault="004C527B" w:rsidP="005862BD">
      <w:pPr>
        <w:pStyle w:val="Para"/>
        <w:ind w:firstLine="278"/>
        <w:rPr>
          <w:lang w:eastAsia="ja-JP"/>
        </w:rPr>
      </w:pPr>
      <w:r>
        <w:t>This prompts several questions: What</w:t>
      </w:r>
      <w:r w:rsidR="001F451E">
        <w:t>/Who</w:t>
      </w:r>
      <w:r>
        <w:t xml:space="preserve"> is leading</w:t>
      </w:r>
      <w:r w:rsidR="001F451E">
        <w:t xml:space="preserve"> </w:t>
      </w:r>
      <w:r>
        <w:t xml:space="preserve">this increase in censorship? What political and ideological factors are maybe driving this censorship? Some articles have been written with the goal of answering these questions, but none have utilized network science </w:t>
      </w:r>
      <w:r w:rsidR="001F451E">
        <w:t>as</w:t>
      </w:r>
      <w:r>
        <w:t xml:space="preserve"> their methodology. This project aims to identify genre and author trends in banned books by utilizing network models. By </w:t>
      </w:r>
      <w:r>
        <w:t>analyzing these networks, some trends might lead us to answers on the possible agendas of the individuals or groups pushing for these book bans.</w:t>
      </w:r>
      <w:r w:rsidR="005A7C0C">
        <w:t xml:space="preserve"> A network </w:t>
      </w:r>
      <w:r w:rsidR="00DC257D">
        <w:t>analysis approach can also</w:t>
      </w:r>
      <w:r w:rsidR="002E77C8">
        <w:t xml:space="preserve"> </w:t>
      </w:r>
      <w:r w:rsidR="00DC257D">
        <w:t>uncover hidden relationships and patterns</w:t>
      </w:r>
      <w:r w:rsidR="009A1494">
        <w:t xml:space="preserve">, by </w:t>
      </w:r>
      <w:r w:rsidR="00480325">
        <w:t>revealing</w:t>
      </w:r>
      <w:r w:rsidR="009A1494">
        <w:t xml:space="preserve"> clusters </w:t>
      </w:r>
      <w:r w:rsidR="00480325">
        <w:t>of</w:t>
      </w:r>
      <w:r w:rsidR="00305A8D">
        <w:t xml:space="preserve"> nodes that might be easily missed with other approaches</w:t>
      </w:r>
      <w:r w:rsidR="00480325">
        <w:t>.</w:t>
      </w:r>
    </w:p>
    <w:p w14:paraId="563F878E" w14:textId="28C2CC51" w:rsidR="00F703F2" w:rsidRPr="00586A35" w:rsidRDefault="00F703F2" w:rsidP="008B5733">
      <w:pPr>
        <w:pStyle w:val="Head1"/>
        <w:ind w:left="278" w:hanging="278"/>
      </w:pPr>
      <w:r>
        <w:rPr>
          <w:rStyle w:val="Label"/>
        </w:rPr>
        <w:t>2</w:t>
      </w:r>
      <w:r w:rsidRPr="00586A35">
        <w:t> </w:t>
      </w:r>
      <w:r>
        <w:t>RELATED WORK</w:t>
      </w:r>
    </w:p>
    <w:p w14:paraId="2D3EC4F4" w14:textId="14A7A479" w:rsidR="00F703F2" w:rsidRDefault="004460A8" w:rsidP="00F703F2">
      <w:pPr>
        <w:pStyle w:val="Para"/>
      </w:pPr>
      <w:r>
        <w:t xml:space="preserve">There is a lack </w:t>
      </w:r>
      <w:r w:rsidR="00F1677C">
        <w:t xml:space="preserve">of research for network analyses that </w:t>
      </w:r>
      <w:r w:rsidR="0015778C">
        <w:t>focuses</w:t>
      </w:r>
      <w:r w:rsidR="00F1677C">
        <w:t xml:space="preserve"> on </w:t>
      </w:r>
      <w:r w:rsidR="006D2DBC">
        <w:t xml:space="preserve">censored books. This project aims to bridge this gap and provide some insights </w:t>
      </w:r>
      <w:proofErr w:type="gramStart"/>
      <w:r w:rsidR="006D2DBC">
        <w:t>to</w:t>
      </w:r>
      <w:proofErr w:type="gramEnd"/>
      <w:r w:rsidR="006D2DBC">
        <w:t xml:space="preserve"> future work. </w:t>
      </w:r>
      <w:r w:rsidR="00C91C6C">
        <w:t>The</w:t>
      </w:r>
      <w:r w:rsidR="008B5733">
        <w:t xml:space="preserve"> following articles provide relevant information </w:t>
      </w:r>
      <w:r w:rsidR="0015778C">
        <w:t xml:space="preserve">on </w:t>
      </w:r>
      <w:r w:rsidR="009D19AB">
        <w:t>both network a</w:t>
      </w:r>
      <w:r w:rsidR="006E783E">
        <w:t>pproaches</w:t>
      </w:r>
      <w:r w:rsidR="009D19AB">
        <w:t xml:space="preserve">, </w:t>
      </w:r>
      <w:r w:rsidR="008B5733">
        <w:t>and book censorship</w:t>
      </w:r>
      <w:r w:rsidR="009D19AB">
        <w:t xml:space="preserve"> context</w:t>
      </w:r>
      <w:r w:rsidR="008B5733">
        <w:t>.</w:t>
      </w:r>
    </w:p>
    <w:p w14:paraId="6AA15B17" w14:textId="5FCF51E2" w:rsidR="008B5733" w:rsidRPr="00586A35" w:rsidRDefault="008B5733" w:rsidP="008B5733">
      <w:pPr>
        <w:pStyle w:val="Head1"/>
        <w:ind w:left="278" w:hanging="278"/>
      </w:pPr>
      <w:r>
        <w:rPr>
          <w:rStyle w:val="Label"/>
        </w:rPr>
        <w:t>2.1</w:t>
      </w:r>
      <w:r w:rsidRPr="00586A35">
        <w:t> </w:t>
      </w:r>
      <w:bookmarkStart w:id="0" w:name="_Hlk194252285"/>
      <w:r w:rsidR="00677882">
        <w:t>Detecting Network-based Internet Censorship via Latent Feature Representation Learning</w:t>
      </w:r>
      <w:r w:rsidR="00FB7259">
        <w:t xml:space="preserve"> </w:t>
      </w:r>
      <w:bookmarkEnd w:id="0"/>
      <w:r w:rsidR="00FB7259">
        <w:t>[</w:t>
      </w:r>
      <w:r w:rsidR="00B45855">
        <w:t>4</w:t>
      </w:r>
      <w:r w:rsidR="00FB7259">
        <w:t>]</w:t>
      </w:r>
    </w:p>
    <w:p w14:paraId="7D8258CE" w14:textId="19027D89" w:rsidR="00F20AD0" w:rsidRDefault="00C7540D" w:rsidP="008B5733">
      <w:pPr>
        <w:pStyle w:val="Para"/>
      </w:pPr>
      <w:r>
        <w:t xml:space="preserve">The article written by </w:t>
      </w:r>
      <w:r w:rsidR="002E47BD">
        <w:t xml:space="preserve">Shawn P. Duncan and Hui Chen </w:t>
      </w:r>
      <w:r w:rsidR="00D5009A">
        <w:t xml:space="preserve">designed a classification model that detects </w:t>
      </w:r>
      <w:r w:rsidR="00DE6E19">
        <w:t xml:space="preserve">network-based internet censorship. </w:t>
      </w:r>
      <w:r w:rsidR="00DA7F8C">
        <w:t xml:space="preserve">The authors </w:t>
      </w:r>
      <w:r w:rsidR="00D00238">
        <w:t xml:space="preserve">propose a sequence-to-sequence </w:t>
      </w:r>
      <w:r w:rsidR="006A2A2C">
        <w:t xml:space="preserve">autoencoder to capture the structure data [4]. They then utilize a </w:t>
      </w:r>
      <w:r w:rsidR="004F0DA3">
        <w:t xml:space="preserve">densely connected multi-layer neural network model to estimate the probability of censorship events [4]. </w:t>
      </w:r>
      <w:r w:rsidR="00EE55A2">
        <w:t xml:space="preserve">The authors also created a second model, </w:t>
      </w:r>
      <w:r w:rsidR="00DC034E">
        <w:t>that uses network reachability data for an image-based classification model</w:t>
      </w:r>
      <w:r w:rsidR="00D74B50">
        <w:t xml:space="preserve"> [4]</w:t>
      </w:r>
      <w:r w:rsidR="00DC034E">
        <w:t>.</w:t>
      </w:r>
      <w:r w:rsidR="00D74B50">
        <w:t xml:space="preserve"> Both models </w:t>
      </w:r>
      <w:r w:rsidR="00023B4F">
        <w:t xml:space="preserve">were able to successfully </w:t>
      </w:r>
      <w:r w:rsidR="002A4B67">
        <w:t>detect</w:t>
      </w:r>
      <w:r w:rsidR="00023B4F">
        <w:t xml:space="preserve"> network-based </w:t>
      </w:r>
      <w:r w:rsidR="007A4EC5">
        <w:t xml:space="preserve">internet censorship [4]. </w:t>
      </w:r>
      <w:r w:rsidR="008A6E82">
        <w:t>While this article focuses on internet censorship and not book censorship, it</w:t>
      </w:r>
      <w:r w:rsidR="007A4EC5">
        <w:t xml:space="preserve"> can provide </w:t>
      </w:r>
      <w:r w:rsidR="002212B9">
        <w:t xml:space="preserve">interesting </w:t>
      </w:r>
      <w:r w:rsidR="002A4B67">
        <w:t>network-based</w:t>
      </w:r>
      <w:r w:rsidR="002212B9">
        <w:t xml:space="preserve"> approaches that can be applied </w:t>
      </w:r>
      <w:r w:rsidR="008A6E82">
        <w:t>in</w:t>
      </w:r>
      <w:r w:rsidR="002212B9">
        <w:t xml:space="preserve"> this project. </w:t>
      </w:r>
    </w:p>
    <w:p w14:paraId="24527217" w14:textId="77777777" w:rsidR="008A6E82" w:rsidRDefault="008A6E82" w:rsidP="008B5733">
      <w:pPr>
        <w:pStyle w:val="Para"/>
      </w:pPr>
    </w:p>
    <w:p w14:paraId="4A6D0203" w14:textId="77777777" w:rsidR="008A6E82" w:rsidRDefault="008A6E82" w:rsidP="008B5733">
      <w:pPr>
        <w:pStyle w:val="Para"/>
      </w:pPr>
    </w:p>
    <w:p w14:paraId="12B60794" w14:textId="17713734" w:rsidR="006E783E" w:rsidRPr="00586A35" w:rsidRDefault="006E783E" w:rsidP="006E783E">
      <w:pPr>
        <w:pStyle w:val="Head1"/>
        <w:ind w:left="278" w:hanging="278"/>
      </w:pPr>
      <w:r>
        <w:rPr>
          <w:rStyle w:val="Label"/>
        </w:rPr>
        <w:t>2.2</w:t>
      </w:r>
      <w:r w:rsidRPr="00586A35">
        <w:t> </w:t>
      </w:r>
      <w:r>
        <w:t>Book bans in political context: Evidence from US schools [</w:t>
      </w:r>
      <w:r w:rsidR="00677882">
        <w:t>5</w:t>
      </w:r>
      <w:r>
        <w:t>]</w:t>
      </w:r>
    </w:p>
    <w:p w14:paraId="758BE3FB" w14:textId="769C56F6" w:rsidR="006E783E" w:rsidRDefault="006E783E" w:rsidP="008B5733">
      <w:pPr>
        <w:pStyle w:val="Para"/>
      </w:pPr>
      <w:r>
        <w:lastRenderedPageBreak/>
        <w:t>This article written by Langrock et al. focuses on the rise in book bans in the US. Using data from PEN America of 2,532 book bans during the 2021-2022 school year, the authors analyze the types of banned books and authors, the socio-political environments of book bans, and the interest in book bans. The authors discover that banned books feature disproportionately characters of color in children’s books, and that banned books are disproportionately written by people of color [</w:t>
      </w:r>
      <w:r w:rsidR="00677882">
        <w:t>5</w:t>
      </w:r>
      <w:r>
        <w:t xml:space="preserve">]. They also discovered that counties that are </w:t>
      </w:r>
      <w:proofErr w:type="gramStart"/>
      <w:r>
        <w:t>right-leaning</w:t>
      </w:r>
      <w:proofErr w:type="gramEnd"/>
      <w:r>
        <w:t xml:space="preserve"> but have become less conservative are more likely to ban books [</w:t>
      </w:r>
      <w:r w:rsidR="00677882">
        <w:t>5</w:t>
      </w:r>
      <w:r>
        <w:t>]. This article provides a useful analysis of both genres and authors of banned books, which we can compare to the results of this project. However, the authors take a more direct approach to their research, and do not utilize network models.</w:t>
      </w:r>
    </w:p>
    <w:p w14:paraId="58DBAD8B" w14:textId="025B58E8" w:rsidR="002A0ECC" w:rsidRPr="00586A35" w:rsidRDefault="002A0ECC" w:rsidP="002A0ECC">
      <w:pPr>
        <w:pStyle w:val="Head1"/>
        <w:ind w:left="278" w:hanging="278"/>
      </w:pPr>
      <w:r>
        <w:rPr>
          <w:rStyle w:val="Label"/>
        </w:rPr>
        <w:t>2.</w:t>
      </w:r>
      <w:r w:rsidR="006E783E">
        <w:rPr>
          <w:rStyle w:val="Label"/>
        </w:rPr>
        <w:t>3</w:t>
      </w:r>
      <w:r w:rsidRPr="00586A35">
        <w:t> </w:t>
      </w:r>
      <w:r>
        <w:t>A History of Censorship in the United States [</w:t>
      </w:r>
      <w:r w:rsidR="00677882">
        <w:t>6</w:t>
      </w:r>
      <w:r>
        <w:t>]</w:t>
      </w:r>
    </w:p>
    <w:p w14:paraId="46D556BA" w14:textId="20603A3F" w:rsidR="008B5733" w:rsidRDefault="005D74A3" w:rsidP="00F703F2">
      <w:pPr>
        <w:pStyle w:val="Para"/>
        <w:rPr>
          <w:rStyle w:val="Label"/>
        </w:rPr>
      </w:pPr>
      <w:r>
        <w:t xml:space="preserve">This essay written by Jennifer Elaine Steele provides a history of censorship in the US. The author delves into the censorship in public libraries and the censorship in schools. They speak about many types of censorship, like the censorship of religion, comic books, communist texts, and many more. This essay provides a necessary context of censorship, </w:t>
      </w:r>
      <w:r w:rsidR="001F451E">
        <w:t>which</w:t>
      </w:r>
      <w:r>
        <w:t xml:space="preserve"> can be used to explain some of the censorship trends that we will find in this project.</w:t>
      </w:r>
    </w:p>
    <w:p w14:paraId="34604BCA" w14:textId="6F0D99E8" w:rsidR="00F51D95" w:rsidRPr="00586A35" w:rsidRDefault="00F51D95" w:rsidP="009E203E">
      <w:pPr>
        <w:pStyle w:val="Head1"/>
      </w:pPr>
      <w:r>
        <w:rPr>
          <w:rStyle w:val="Label"/>
        </w:rPr>
        <w:t>3</w:t>
      </w:r>
      <w:r w:rsidRPr="00586A35">
        <w:t> </w:t>
      </w:r>
      <w:r w:rsidR="00F703F2">
        <w:t>PROBLEM DEFINITION</w:t>
      </w:r>
    </w:p>
    <w:p w14:paraId="5B465B7C" w14:textId="3F4F4616" w:rsidR="00F51D95" w:rsidRDefault="00E02502" w:rsidP="009E203E">
      <w:pPr>
        <w:pStyle w:val="Para"/>
      </w:pPr>
      <w:r w:rsidRPr="009E203E">
        <w:t xml:space="preserve">The censorship of books can often appear to be subjective, </w:t>
      </w:r>
      <w:r w:rsidR="009E203E" w:rsidRPr="009E203E">
        <w:t xml:space="preserve">where political and ideological factors often drive these decisions. This project aims to bring an understanding of whether certain genres or authors are targeted disproportionately to censorship. Several network models will be created </w:t>
      </w:r>
      <w:r w:rsidR="009E203E">
        <w:t xml:space="preserve">using the dataset mentioned in section 4. These models will be analyzed, with the goal of answering multiple censorship questions like the following: Do specific authors face a higher likelihood of censorship? Do specific genres tend to be censored more often? Do other hidden censorship patterns emerge </w:t>
      </w:r>
      <w:r w:rsidR="008E63D5">
        <w:t xml:space="preserve">from analyzing thematic connections between banned books? Answering these questions would provide insights </w:t>
      </w:r>
      <w:r w:rsidR="00F703F2">
        <w:t>into</w:t>
      </w:r>
      <w:r w:rsidR="008E63D5">
        <w:t xml:space="preserve"> who and what is censored more often, and if there </w:t>
      </w:r>
      <w:r w:rsidR="00F703F2">
        <w:t xml:space="preserve">could be </w:t>
      </w:r>
      <w:r w:rsidR="008E63D5">
        <w:t xml:space="preserve">political or ideological </w:t>
      </w:r>
      <w:r w:rsidR="00F703F2">
        <w:t>factors responsible.</w:t>
      </w:r>
    </w:p>
    <w:p w14:paraId="1768BCF6" w14:textId="77777777" w:rsidR="009C16F0" w:rsidRDefault="009C16F0" w:rsidP="009E203E">
      <w:pPr>
        <w:pStyle w:val="Para"/>
        <w:rPr>
          <w:rStyle w:val="Label"/>
        </w:rPr>
      </w:pPr>
    </w:p>
    <w:p w14:paraId="2D64DDC4" w14:textId="7D917AE4" w:rsidR="00C267FA" w:rsidRPr="009E203E" w:rsidRDefault="00C267FA" w:rsidP="009E203E">
      <w:pPr>
        <w:pStyle w:val="Head1"/>
      </w:pPr>
      <w:r w:rsidRPr="009E203E">
        <w:rPr>
          <w:rStyle w:val="Label"/>
        </w:rPr>
        <w:t>4</w:t>
      </w:r>
      <w:r w:rsidRPr="009E203E">
        <w:t> </w:t>
      </w:r>
      <w:r w:rsidR="00F703F2">
        <w:t>DATASET</w:t>
      </w:r>
    </w:p>
    <w:p w14:paraId="462442F4" w14:textId="19D7A9C6" w:rsidR="00AA10C4" w:rsidRDefault="00C267FA" w:rsidP="00596C28">
      <w:pPr>
        <w:pStyle w:val="Para"/>
        <w:rPr>
          <w:lang w:eastAsia="ja-JP"/>
        </w:rPr>
      </w:pPr>
      <w:r>
        <w:t xml:space="preserve">A dataset compiled by </w:t>
      </w:r>
      <w:proofErr w:type="spellStart"/>
      <w:r>
        <w:t>Chieler</w:t>
      </w:r>
      <w:proofErr w:type="spellEnd"/>
      <w:r>
        <w:t xml:space="preserve"> Li [</w:t>
      </w:r>
      <w:r w:rsidR="00677882">
        <w:t>7</w:t>
      </w:r>
      <w:r>
        <w:t xml:space="preserve">], gathered book information during the </w:t>
      </w:r>
      <w:proofErr w:type="spellStart"/>
      <w:r>
        <w:t>DotData</w:t>
      </w:r>
      <w:proofErr w:type="spellEnd"/>
      <w:r>
        <w:t xml:space="preserve"> Hackathon in 2025. The dataset contains the</w:t>
      </w:r>
      <w:r w:rsidR="00240C63">
        <w:t xml:space="preserve"> title,</w:t>
      </w:r>
      <w:r>
        <w:t xml:space="preserve"> author, book description, and genre of around 17,000 books, which of these around 7,700 books are labelled as censored, challenged, or banned. </w:t>
      </w:r>
      <w:r w:rsidR="00240C63">
        <w:t>All descriptions and genres were gathered from Goodreads, and all banned/challenged books were gathered using ALA, Wiki, and PEN America’s Index. All uncensored books will be ignored, as they do not pertain to this project.</w:t>
      </w:r>
    </w:p>
    <w:p w14:paraId="034F431E" w14:textId="4DC4DF88" w:rsidR="00596C28" w:rsidRPr="009E203E" w:rsidRDefault="00596C28" w:rsidP="00596C28">
      <w:pPr>
        <w:pStyle w:val="Head1"/>
      </w:pPr>
      <w:r>
        <w:rPr>
          <w:rStyle w:val="Label"/>
        </w:rPr>
        <w:t>5</w:t>
      </w:r>
      <w:r w:rsidRPr="009E203E">
        <w:t> </w:t>
      </w:r>
      <w:r>
        <w:t>METHODOLOGY</w:t>
      </w:r>
    </w:p>
    <w:p w14:paraId="12CE9285" w14:textId="28C5BA5C" w:rsidR="00596C28" w:rsidRDefault="00661FA9" w:rsidP="00596C28">
      <w:pPr>
        <w:pStyle w:val="Para"/>
      </w:pPr>
      <w:r>
        <w:t xml:space="preserve">For the network </w:t>
      </w:r>
      <w:proofErr w:type="gramStart"/>
      <w:r>
        <w:t>analys</w:t>
      </w:r>
      <w:r w:rsidR="00D42A33">
        <w:t>e</w:t>
      </w:r>
      <w:r>
        <w:t>s</w:t>
      </w:r>
      <w:proofErr w:type="gramEnd"/>
      <w:r>
        <w:t xml:space="preserve">, multiple networks </w:t>
      </w:r>
      <w:r w:rsidR="00215DDF">
        <w:t>will be</w:t>
      </w:r>
      <w:r>
        <w:t xml:space="preserve"> created. This section will explain the network construction, and graph analysis techniques for each network.</w:t>
      </w:r>
    </w:p>
    <w:p w14:paraId="35F4E22D" w14:textId="2D7D680E" w:rsidR="00661FA9" w:rsidRPr="00661FA9" w:rsidRDefault="00661FA9" w:rsidP="00661FA9">
      <w:pPr>
        <w:pStyle w:val="Head1"/>
        <w:ind w:left="278" w:hanging="278"/>
      </w:pPr>
      <w:r>
        <w:rPr>
          <w:rStyle w:val="Label"/>
        </w:rPr>
        <w:t>5.1</w:t>
      </w:r>
      <w:r w:rsidRPr="00586A35">
        <w:t> </w:t>
      </w:r>
      <w:r>
        <w:t>Genre</w:t>
      </w:r>
      <w:r w:rsidR="004A0514">
        <w:t xml:space="preserve">-Book Bipartite </w:t>
      </w:r>
      <w:r>
        <w:t>Network</w:t>
      </w:r>
    </w:p>
    <w:p w14:paraId="439252E4" w14:textId="44E33A51" w:rsidR="00661FA9" w:rsidRDefault="00661FA9" w:rsidP="00661FA9">
      <w:pPr>
        <w:pStyle w:val="Para"/>
        <w:ind w:firstLine="278"/>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sidR="0027064D">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w:t>
      </w:r>
      <w:r w:rsidR="004A0514">
        <w:t xml:space="preserve"> will be a bipartite graph, where nodes are divided into two distinct sets, and edges can only exist between sets. The first set of nodes will consist of the genres, while the second set of nodes will consist of the books.</w:t>
      </w:r>
      <w:r>
        <w:t xml:space="preserve"> </w:t>
      </w:r>
      <w:r w:rsidR="004A0514">
        <w:t>Edges will connect books to their corresponding genres.</w:t>
      </w:r>
    </w:p>
    <w:p w14:paraId="4634A6CC" w14:textId="0426B6B5" w:rsidR="00661FA9" w:rsidRDefault="00661FA9" w:rsidP="00661FA9">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.1</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sidR="0027064D">
        <w:rPr>
          <w:rFonts w:ascii="Linux Biolinum" w:hAnsi="Linux Biolinum" w:cs="Linux Biolinum"/>
          <w:i/>
        </w:rPr>
        <w:t>Graph Analysis</w:t>
      </w:r>
      <w:r w:rsidRPr="00586A35">
        <w:rPr>
          <w:rFonts w:ascii="Linux Biolinum" w:hAnsi="Linux Biolinum" w:cs="Linux Biolinum"/>
          <w:i/>
        </w:rPr>
        <w:t xml:space="preserve">. </w:t>
      </w:r>
      <w:r w:rsidR="004A0514">
        <w:rPr>
          <w:rFonts w:ascii="Linux Biolinum" w:hAnsi="Linux Biolinum" w:cs="Linux Biolinum"/>
          <w:iCs/>
        </w:rPr>
        <w:t>The bipartite network provides the opportunity of conducting centrality measure analyses.</w:t>
      </w:r>
      <w:r w:rsidR="00D42A33">
        <w:rPr>
          <w:rFonts w:ascii="Linux Biolinum" w:hAnsi="Linux Biolinum" w:cs="Linux Biolinum"/>
          <w:iCs/>
        </w:rPr>
        <w:t xml:space="preserve"> Degree Centrality will be performed on the genre nodes. This will provide information on which genres are banned often. </w:t>
      </w:r>
      <w:r w:rsidR="00A12019">
        <w:rPr>
          <w:rFonts w:ascii="Linux Biolinum" w:hAnsi="Linux Biolinum" w:cs="Linux Biolinum"/>
          <w:iCs/>
        </w:rPr>
        <w:t xml:space="preserve">A simple degree distribution will be conducted on the book nodes, to </w:t>
      </w:r>
      <w:r w:rsidR="00D42A33">
        <w:rPr>
          <w:rFonts w:ascii="Linux Biolinum" w:hAnsi="Linux Biolinum" w:cs="Linux Biolinum"/>
          <w:iCs/>
        </w:rPr>
        <w:t xml:space="preserve">provide insight </w:t>
      </w:r>
      <w:proofErr w:type="gramStart"/>
      <w:r w:rsidR="00D42A33">
        <w:rPr>
          <w:rFonts w:ascii="Linux Biolinum" w:hAnsi="Linux Biolinum" w:cs="Linux Biolinum"/>
          <w:iCs/>
        </w:rPr>
        <w:t>on</w:t>
      </w:r>
      <w:proofErr w:type="gramEnd"/>
      <w:r w:rsidR="00D42A33">
        <w:rPr>
          <w:rFonts w:ascii="Linux Biolinum" w:hAnsi="Linux Biolinum" w:cs="Linux Biolinum"/>
          <w:iCs/>
        </w:rPr>
        <w:t xml:space="preserve"> </w:t>
      </w:r>
      <w:proofErr w:type="gramStart"/>
      <w:r w:rsidR="00D42A33">
        <w:rPr>
          <w:rFonts w:ascii="Linux Biolinum" w:hAnsi="Linux Biolinum" w:cs="Linux Biolinum"/>
          <w:iCs/>
        </w:rPr>
        <w:t>if</w:t>
      </w:r>
      <w:proofErr w:type="gramEnd"/>
      <w:r w:rsidR="00D42A33">
        <w:rPr>
          <w:rFonts w:ascii="Linux Biolinum" w:hAnsi="Linux Biolinum" w:cs="Linux Biolinum"/>
          <w:iCs/>
        </w:rPr>
        <w:t xml:space="preserve"> multi-genre books are more likely to be banned. Eigenvector Centrality on the genre nodes will measure a nodes influence based on the node’s connections to other nodes in the network, identifying which genres tend to be linked to the most “influential” books.</w:t>
      </w:r>
    </w:p>
    <w:p w14:paraId="6E6AB22C" w14:textId="3E6ED33F" w:rsidR="00D42A33" w:rsidRPr="00661FA9" w:rsidRDefault="00D42A33" w:rsidP="00D42A33">
      <w:pPr>
        <w:pStyle w:val="Head1"/>
        <w:ind w:left="278" w:hanging="278"/>
      </w:pPr>
      <w:r>
        <w:rPr>
          <w:rStyle w:val="Label"/>
        </w:rPr>
        <w:t>5.2</w:t>
      </w:r>
      <w:r w:rsidRPr="00586A35">
        <w:t> </w:t>
      </w:r>
      <w:r>
        <w:t>Author-Book Bipartite Network</w:t>
      </w:r>
    </w:p>
    <w:p w14:paraId="0E423201" w14:textId="7590275A" w:rsidR="00D42A33" w:rsidRDefault="00D42A33" w:rsidP="00D42A33">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network will be a bipartite graph</w:t>
      </w:r>
      <w:r w:rsidR="00326C2B">
        <w:t xml:space="preserve"> where t</w:t>
      </w:r>
      <w:r>
        <w:t>he first set of nodes will consist of the authors, while the second set of nodes will consist of the books. Edges will connect books to their corresponding authors.</w:t>
      </w:r>
    </w:p>
    <w:p w14:paraId="7C76A37B" w14:textId="539D6F7A" w:rsidR="00D42A33" w:rsidRDefault="00D42A33" w:rsidP="00D42A33">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2</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Pr>
          <w:rFonts w:ascii="Linux Biolinum" w:hAnsi="Linux Biolinum" w:cs="Linux Biolinum"/>
          <w:iCs/>
        </w:rPr>
        <w:t xml:space="preserve">The bipartite network provides the opportunity of conducting centrality measure analyses. Degree Centrality will be performed on the </w:t>
      </w:r>
      <w:proofErr w:type="gramStart"/>
      <w:r>
        <w:rPr>
          <w:rFonts w:ascii="Linux Biolinum" w:hAnsi="Linux Biolinum" w:cs="Linux Biolinum"/>
          <w:iCs/>
        </w:rPr>
        <w:t>author</w:t>
      </w:r>
      <w:proofErr w:type="gramEnd"/>
      <w:r>
        <w:rPr>
          <w:rFonts w:ascii="Linux Biolinum" w:hAnsi="Linux Biolinum" w:cs="Linux Biolinum"/>
          <w:iCs/>
        </w:rPr>
        <w:t xml:space="preserve"> nodes. This will provide information on which authors are </w:t>
      </w:r>
      <w:r w:rsidR="00B46C9D">
        <w:rPr>
          <w:rFonts w:ascii="Linux Biolinum" w:hAnsi="Linux Biolinum" w:cs="Linux Biolinum"/>
          <w:iCs/>
        </w:rPr>
        <w:t>censored the most</w:t>
      </w:r>
      <w:r>
        <w:rPr>
          <w:rFonts w:ascii="Linux Biolinum" w:hAnsi="Linux Biolinum" w:cs="Linux Biolinum"/>
          <w:iCs/>
        </w:rPr>
        <w:t xml:space="preserve"> often.</w:t>
      </w:r>
      <w:r w:rsidR="00B46C9D">
        <w:rPr>
          <w:rFonts w:ascii="Linux Biolinum" w:hAnsi="Linux Biolinum" w:cs="Linux Biolinum"/>
          <w:iCs/>
        </w:rPr>
        <w:t xml:space="preserve"> </w:t>
      </w:r>
      <w:r>
        <w:rPr>
          <w:rFonts w:ascii="Linux Biolinum" w:hAnsi="Linux Biolinum" w:cs="Linux Biolinum"/>
          <w:iCs/>
        </w:rPr>
        <w:t xml:space="preserve">Eigenvector Centrality on the </w:t>
      </w:r>
      <w:r w:rsidR="00B46C9D">
        <w:rPr>
          <w:rFonts w:ascii="Linux Biolinum" w:hAnsi="Linux Biolinum" w:cs="Linux Biolinum"/>
          <w:iCs/>
        </w:rPr>
        <w:t>author</w:t>
      </w:r>
      <w:r>
        <w:rPr>
          <w:rFonts w:ascii="Linux Biolinum" w:hAnsi="Linux Biolinum" w:cs="Linux Biolinum"/>
          <w:iCs/>
        </w:rPr>
        <w:t xml:space="preserve"> nodes</w:t>
      </w:r>
      <w:r w:rsidR="00B46C9D">
        <w:rPr>
          <w:rFonts w:ascii="Linux Biolinum" w:hAnsi="Linux Biolinum" w:cs="Linux Biolinum"/>
          <w:iCs/>
        </w:rPr>
        <w:t xml:space="preserve"> will provide insights on which</w:t>
      </w:r>
      <w:r>
        <w:rPr>
          <w:rFonts w:ascii="Linux Biolinum" w:hAnsi="Linux Biolinum" w:cs="Linux Biolinum"/>
          <w:iCs/>
        </w:rPr>
        <w:t xml:space="preserve"> </w:t>
      </w:r>
      <w:r w:rsidR="00B46C9D">
        <w:rPr>
          <w:rFonts w:ascii="Linux Biolinum" w:hAnsi="Linux Biolinum" w:cs="Linux Biolinum"/>
          <w:iCs/>
        </w:rPr>
        <w:t>authors</w:t>
      </w:r>
      <w:r>
        <w:rPr>
          <w:rFonts w:ascii="Linux Biolinum" w:hAnsi="Linux Biolinum" w:cs="Linux Biolinum"/>
          <w:iCs/>
        </w:rPr>
        <w:t xml:space="preserve"> tend to be linked to the most “influential” books.</w:t>
      </w:r>
    </w:p>
    <w:p w14:paraId="3CB9D771" w14:textId="4857E557" w:rsidR="004A0514" w:rsidRPr="00661FA9" w:rsidRDefault="004A0514" w:rsidP="004A0514">
      <w:pPr>
        <w:pStyle w:val="Head1"/>
        <w:ind w:left="278" w:hanging="278"/>
      </w:pPr>
      <w:r>
        <w:rPr>
          <w:rStyle w:val="Label"/>
        </w:rPr>
        <w:lastRenderedPageBreak/>
        <w:t>5.3</w:t>
      </w:r>
      <w:r w:rsidRPr="00586A35">
        <w:t> </w:t>
      </w:r>
      <w:r>
        <w:t>Genre Co-Occurrence Network</w:t>
      </w:r>
    </w:p>
    <w:p w14:paraId="408AE8FC" w14:textId="62B55372" w:rsidR="004A0514" w:rsidRDefault="004A0514" w:rsidP="004A0514">
      <w:pPr>
        <w:pStyle w:val="Para"/>
        <w:ind w:firstLine="278"/>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t>The nodes of the network are varying genres. Edges will be added between each node, when a banned book belongs to both genres. The graph is weighted, therefore when a book shares genres, a weight of 1 will be added to the weight of the edge.</w:t>
      </w:r>
    </w:p>
    <w:p w14:paraId="095C0CD5" w14:textId="7EBCE665" w:rsidR="00755B93" w:rsidRDefault="004A0514" w:rsidP="000C1714">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B46C9D">
        <w:rPr>
          <w:rFonts w:ascii="Linux Biolinum" w:hAnsi="Linux Biolinum" w:cs="Linux Biolinum"/>
          <w:i/>
        </w:rPr>
        <w:t>3</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Pr="0027064D">
        <w:rPr>
          <w:rFonts w:ascii="Linux Biolinum" w:hAnsi="Linux Biolinum" w:cs="Linux Biolinum"/>
          <w:iCs/>
        </w:rPr>
        <w:t>Clusters will be</w:t>
      </w:r>
      <w:r>
        <w:rPr>
          <w:rFonts w:ascii="Linux Biolinum" w:hAnsi="Linux Biolinum" w:cs="Linux Biolinum"/>
          <w:iCs/>
        </w:rPr>
        <w:t xml:space="preserve"> created between genres that are often banned together. This graph structure permits community detection analysis and centrality measure analysis. For community detection, the Louvain method is utilized; Where communities will be created, demonstrating genre clusters that are frequently challenged together. Certain centrality measures will also provide some insights regarding the relationship between genres. Firstly, </w:t>
      </w:r>
      <w:r w:rsidR="00C240EA">
        <w:rPr>
          <w:rFonts w:ascii="Linux Biolinum" w:hAnsi="Linux Biolinum" w:cs="Linux Biolinum"/>
          <w:iCs/>
        </w:rPr>
        <w:t xml:space="preserve">Weighted </w:t>
      </w:r>
      <w:r>
        <w:rPr>
          <w:rFonts w:ascii="Linux Biolinum" w:hAnsi="Linux Biolinum" w:cs="Linux Biolinum"/>
          <w:iCs/>
        </w:rPr>
        <w:t xml:space="preserve">Betweenness Centrality will provide valuable insight </w:t>
      </w:r>
      <w:r w:rsidR="00DC745E">
        <w:rPr>
          <w:rFonts w:ascii="Linux Biolinum" w:hAnsi="Linux Biolinum" w:cs="Linux Biolinum"/>
          <w:iCs/>
        </w:rPr>
        <w:t>by</w:t>
      </w:r>
      <w:r>
        <w:rPr>
          <w:rFonts w:ascii="Linux Biolinum" w:hAnsi="Linux Biolinum" w:cs="Linux Biolinum"/>
          <w:iCs/>
        </w:rPr>
        <w:t xml:space="preserve"> identifying key genres that link other genres, by measuring how often a genre lies on the shortest path between two other genres. Lastly, </w:t>
      </w:r>
      <w:r w:rsidR="00C240EA">
        <w:rPr>
          <w:rFonts w:ascii="Linux Biolinum" w:hAnsi="Linux Biolinum" w:cs="Linux Biolinum"/>
          <w:iCs/>
        </w:rPr>
        <w:t xml:space="preserve">Weighted </w:t>
      </w:r>
      <w:r>
        <w:rPr>
          <w:rFonts w:ascii="Linux Biolinum" w:hAnsi="Linux Biolinum" w:cs="Linux Biolinum"/>
          <w:iCs/>
        </w:rPr>
        <w:t>Closeness Centrality will be used to identify the genres that are at the core of censored books.</w:t>
      </w:r>
    </w:p>
    <w:p w14:paraId="44181F5A" w14:textId="31812ABC" w:rsidR="005C0EDD" w:rsidRPr="00661FA9" w:rsidRDefault="005C0EDD" w:rsidP="005C0EDD">
      <w:pPr>
        <w:pStyle w:val="Head1"/>
        <w:ind w:left="278" w:hanging="278"/>
      </w:pPr>
      <w:r>
        <w:rPr>
          <w:rStyle w:val="Label"/>
        </w:rPr>
        <w:t>5.</w:t>
      </w:r>
      <w:r w:rsidR="000C1714">
        <w:rPr>
          <w:rStyle w:val="Label"/>
        </w:rPr>
        <w:t>4</w:t>
      </w:r>
      <w:r w:rsidRPr="00586A35">
        <w:t> </w:t>
      </w:r>
      <w:r w:rsidR="006006EF">
        <w:t>Book Similarity</w:t>
      </w:r>
      <w:r>
        <w:t xml:space="preserve"> Network</w:t>
      </w:r>
    </w:p>
    <w:p w14:paraId="393C7F48" w14:textId="1FEA5CA8" w:rsidR="006006EF" w:rsidRDefault="005C0EDD" w:rsidP="005C0EDD">
      <w:pPr>
        <w:pStyle w:val="Para"/>
        <w:ind w:firstLine="278"/>
      </w:pPr>
      <w:r>
        <w:rPr>
          <w:rFonts w:ascii="Linux Biolinum" w:hAnsi="Linux Biolinum" w:cs="Linux Biolinum"/>
          <w:i/>
        </w:rPr>
        <w:t>5</w:t>
      </w:r>
      <w:r w:rsidRPr="00586A35">
        <w:rPr>
          <w:rFonts w:ascii="Linux Biolinum" w:hAnsi="Linux Biolinum" w:cs="Linux Biolinum"/>
          <w:i/>
        </w:rPr>
        <w:t>.</w:t>
      </w:r>
      <w:r w:rsidR="000C1714">
        <w:rPr>
          <w:rFonts w:ascii="Linux Biolinum" w:hAnsi="Linux Biolinum" w:cs="Linux Biolinum"/>
          <w:i/>
        </w:rPr>
        <w:t>4</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Network Construction</w:t>
      </w:r>
      <w:r w:rsidRPr="00586A35">
        <w:rPr>
          <w:rFonts w:ascii="Linux Biolinum" w:hAnsi="Linux Biolinum" w:cs="Linux Biolinum"/>
          <w:i/>
        </w:rPr>
        <w:t xml:space="preserve">. </w:t>
      </w:r>
      <w:r w:rsidR="006006EF">
        <w:t xml:space="preserve">Genres don’t always capture the similarities between books. This network will aim to provide a different approach to clustering. The nodes of this network will be the book titles. Edges will be constructed when two books share a high similarity. The similarity measure will be calculated by using TD-IDF and Cosine Similarity on the descriptions of the books provided. </w:t>
      </w:r>
    </w:p>
    <w:p w14:paraId="5B18B860" w14:textId="5321A597" w:rsidR="00661FA9" w:rsidRPr="006006EF" w:rsidRDefault="005C0EDD" w:rsidP="006006EF">
      <w:pPr>
        <w:pStyle w:val="Para"/>
        <w:ind w:firstLine="278"/>
        <w:rPr>
          <w:rFonts w:ascii="Linux Biolinum" w:hAnsi="Linux Biolinum" w:cs="Linux Biolinum"/>
          <w:iCs/>
        </w:rPr>
      </w:pPr>
      <w:r>
        <w:rPr>
          <w:rFonts w:ascii="Linux Biolinum" w:hAnsi="Linux Biolinum" w:cs="Linux Biolinum"/>
          <w:i/>
        </w:rPr>
        <w:t>5</w:t>
      </w:r>
      <w:r w:rsidRPr="00586A35">
        <w:rPr>
          <w:rFonts w:ascii="Linux Biolinum" w:hAnsi="Linux Biolinum" w:cs="Linux Biolinum"/>
          <w:i/>
        </w:rPr>
        <w:t>.</w:t>
      </w:r>
      <w:r w:rsidR="000C1714">
        <w:rPr>
          <w:rFonts w:ascii="Linux Biolinum" w:hAnsi="Linux Biolinum" w:cs="Linux Biolinum"/>
          <w:i/>
        </w:rPr>
        <w:t>4</w:t>
      </w:r>
      <w:r w:rsidRPr="00586A35">
        <w:rPr>
          <w:rStyle w:val="Label"/>
          <w:rFonts w:cs="Linux Libertine"/>
          <w:i/>
        </w:rPr>
        <w:t>.</w:t>
      </w:r>
      <w:r>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Graph Analysis</w:t>
      </w:r>
      <w:r w:rsidRPr="00586A35">
        <w:rPr>
          <w:rFonts w:ascii="Linux Biolinum" w:hAnsi="Linux Biolinum" w:cs="Linux Biolinum"/>
          <w:i/>
        </w:rPr>
        <w:t xml:space="preserve">. </w:t>
      </w:r>
      <w:r w:rsidR="006006EF" w:rsidRPr="0027064D">
        <w:rPr>
          <w:rFonts w:ascii="Linux Biolinum" w:hAnsi="Linux Biolinum" w:cs="Linux Biolinum"/>
          <w:iCs/>
        </w:rPr>
        <w:t>Clusters will be</w:t>
      </w:r>
      <w:r w:rsidR="006006EF">
        <w:rPr>
          <w:rFonts w:ascii="Linux Biolinum" w:hAnsi="Linux Biolinum" w:cs="Linux Biolinum"/>
          <w:iCs/>
        </w:rPr>
        <w:t xml:space="preserve"> created between books that share similarities, even if they belong to different genres. The Louvain method will be utilized for community detection, where books with similar themes will be clustered. These books will then be analyzed for their genres, to see if hidden thematic connections were found that the genre analysis was missing.</w:t>
      </w:r>
    </w:p>
    <w:p w14:paraId="3C334886" w14:textId="5E4D1127" w:rsidR="00596C28" w:rsidRPr="009E203E" w:rsidRDefault="00596C28" w:rsidP="00596C28">
      <w:pPr>
        <w:pStyle w:val="Head1"/>
      </w:pPr>
      <w:r>
        <w:rPr>
          <w:rStyle w:val="Label"/>
        </w:rPr>
        <w:t>6</w:t>
      </w:r>
      <w:r w:rsidRPr="009E203E">
        <w:t> </w:t>
      </w:r>
      <w:r>
        <w:t>EXPERIMENT SETUP</w:t>
      </w:r>
    </w:p>
    <w:p w14:paraId="150D3CF8" w14:textId="5F449CD3" w:rsidR="007A25AC" w:rsidRPr="00661FA9" w:rsidRDefault="007A25AC" w:rsidP="007A25AC">
      <w:pPr>
        <w:pStyle w:val="Head1"/>
        <w:ind w:left="278" w:hanging="278"/>
      </w:pPr>
      <w:r>
        <w:rPr>
          <w:rStyle w:val="Label"/>
        </w:rPr>
        <w:t>6.1</w:t>
      </w:r>
      <w:r w:rsidRPr="00586A35">
        <w:t> </w:t>
      </w:r>
      <w:r>
        <w:t>Data Extraction / Cleaning</w:t>
      </w:r>
    </w:p>
    <w:p w14:paraId="3FAA910D" w14:textId="286DB8EF" w:rsidR="00452AE0" w:rsidRDefault="007A25AC" w:rsidP="007A25AC">
      <w:pPr>
        <w:pStyle w:val="Para"/>
      </w:pPr>
      <w:r>
        <w:t xml:space="preserve">To prepare the network data, the </w:t>
      </w:r>
      <w:proofErr w:type="spellStart"/>
      <w:r>
        <w:t>Numpy</w:t>
      </w:r>
      <w:proofErr w:type="spellEnd"/>
      <w:r>
        <w:t xml:space="preserve"> and Pandas libraries for Python3 were utilized. The raw book csv data was </w:t>
      </w:r>
      <w:r w:rsidR="002C645A">
        <w:t>extracted,</w:t>
      </w:r>
      <w:r>
        <w:t xml:space="preserve"> and all non-censored books were removed.</w:t>
      </w:r>
      <w:r w:rsidR="002C645A">
        <w:t xml:space="preserve"> An exploratory analysis of genres was conducted, where 430 unique genres appeared. After an examination of these genres, redundancy was apparent. A mapping file was created to remove some of these redundancies within reason. </w:t>
      </w:r>
      <w:r w:rsidR="002C645A">
        <w:t xml:space="preserve">For example, mapping “nonfiction” to “non-fiction”, mapping "humorous” to “humor”. Furthermore, children’s books had </w:t>
      </w:r>
      <w:proofErr w:type="gramStart"/>
      <w:r w:rsidR="002C645A">
        <w:t>dozen</w:t>
      </w:r>
      <w:proofErr w:type="gramEnd"/>
      <w:r w:rsidR="002C645A">
        <w:t xml:space="preserve"> of genres: “children’s literature”, “children’s non-fiction”, </w:t>
      </w:r>
      <w:proofErr w:type="spellStart"/>
      <w:r w:rsidR="002C645A">
        <w:t>etc</w:t>
      </w:r>
      <w:proofErr w:type="spellEnd"/>
      <w:r w:rsidR="002C645A">
        <w:t>… These were all mapped to “</w:t>
      </w:r>
      <w:proofErr w:type="spellStart"/>
      <w:r w:rsidR="002C645A">
        <w:t>childrens</w:t>
      </w:r>
      <w:proofErr w:type="spellEnd"/>
      <w:r w:rsidR="002C645A">
        <w:t>”. After the genre cleanup, with entailed turning every character into lowercase, removing out-of-place values, and mapping certain genres, 30</w:t>
      </w:r>
      <w:r w:rsidR="00DE7635">
        <w:t>6</w:t>
      </w:r>
      <w:r w:rsidR="002C645A">
        <w:t xml:space="preserve"> unique genres remained. </w:t>
      </w:r>
    </w:p>
    <w:p w14:paraId="3BFCACE3" w14:textId="77777777" w:rsidR="00452AE0" w:rsidRDefault="00452AE0" w:rsidP="007A25AC">
      <w:pPr>
        <w:pStyle w:val="Para"/>
      </w:pPr>
    </w:p>
    <w:p w14:paraId="3B4D259E" w14:textId="0D8B81BB" w:rsidR="00452AE0" w:rsidRDefault="002C645A" w:rsidP="00452AE0">
      <w:pPr>
        <w:pStyle w:val="Para"/>
        <w:ind w:firstLine="278"/>
      </w:pPr>
      <w:r>
        <w:t xml:space="preserve">The author and description columns were also cleaned; All characters were formatted to lowercase and all non-ascii characters were removed. The author column in particular needed special attention, as author name convention was not uniform. For example, both “cast p. c.” and “p. c. cast” appeared, but both represented the same author. Regex and </w:t>
      </w:r>
      <w:r w:rsidR="00452AE0">
        <w:t>special rules</w:t>
      </w:r>
      <w:r>
        <w:t xml:space="preserve"> were applied to </w:t>
      </w:r>
      <w:r w:rsidR="00452AE0">
        <w:t>fix these issues.</w:t>
      </w:r>
    </w:p>
    <w:p w14:paraId="5A76551F" w14:textId="44861235" w:rsidR="00452AE0" w:rsidRPr="00661FA9" w:rsidRDefault="00452AE0" w:rsidP="00452AE0">
      <w:pPr>
        <w:pStyle w:val="Head1"/>
        <w:ind w:left="278" w:hanging="278"/>
      </w:pPr>
      <w:r>
        <w:rPr>
          <w:rStyle w:val="Label"/>
        </w:rPr>
        <w:t>6.2</w:t>
      </w:r>
      <w:r w:rsidRPr="00586A35">
        <w:t> </w:t>
      </w:r>
      <w:r>
        <w:t>Network Creation</w:t>
      </w:r>
    </w:p>
    <w:p w14:paraId="08AC77C8" w14:textId="13BF97C7" w:rsidR="00452AE0" w:rsidRDefault="00452AE0" w:rsidP="00452AE0">
      <w:pPr>
        <w:pStyle w:val="Para"/>
      </w:pPr>
      <w:r>
        <w:t xml:space="preserve">To facilitate network creation, 4 </w:t>
      </w:r>
      <w:r w:rsidR="00456A26">
        <w:t>.</w:t>
      </w:r>
      <w:r>
        <w:t>csv files were created from the original file with only the necessary columns needed for each network.</w:t>
      </w:r>
      <w:r w:rsidR="00074014">
        <w:t xml:space="preserve"> The </w:t>
      </w:r>
      <w:proofErr w:type="spellStart"/>
      <w:r w:rsidR="00074014">
        <w:t>Numpy</w:t>
      </w:r>
      <w:proofErr w:type="spellEnd"/>
      <w:r w:rsidR="00074014">
        <w:t xml:space="preserve">, Pandas, and </w:t>
      </w:r>
      <w:proofErr w:type="spellStart"/>
      <w:r w:rsidR="00074014">
        <w:t>NetworkX</w:t>
      </w:r>
      <w:proofErr w:type="spellEnd"/>
      <w:r w:rsidR="00074014">
        <w:t xml:space="preserve"> libraries for Python3 were utilized for creating the networks.</w:t>
      </w:r>
      <w:r w:rsidR="008015D7">
        <w:t xml:space="preserve"> The Matplotlib library was used to draw </w:t>
      </w:r>
      <w:proofErr w:type="gramStart"/>
      <w:r w:rsidR="00456A26">
        <w:t>the networks</w:t>
      </w:r>
      <w:proofErr w:type="gramEnd"/>
      <w:r w:rsidR="008015D7">
        <w:t>.</w:t>
      </w:r>
    </w:p>
    <w:p w14:paraId="37466598" w14:textId="77777777" w:rsidR="00187751" w:rsidRDefault="00187751" w:rsidP="00452AE0">
      <w:pPr>
        <w:pStyle w:val="Para"/>
      </w:pPr>
    </w:p>
    <w:p w14:paraId="0C5E832A" w14:textId="06DEE5CC" w:rsidR="007A1ED9" w:rsidRDefault="007A1ED9" w:rsidP="007A1ED9">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1</w:t>
      </w:r>
      <w:r w:rsidRPr="00586A35">
        <w:rPr>
          <w:rFonts w:ascii="Linux Biolinum" w:hAnsi="Linux Biolinum" w:cs="Linux Biolinum"/>
          <w:i/>
        </w:rPr>
        <w:t xml:space="preserve"> </w:t>
      </w:r>
      <w:r>
        <w:rPr>
          <w:rFonts w:ascii="Linux Biolinum" w:hAnsi="Linux Biolinum" w:cs="Linux Biolinum"/>
          <w:i/>
        </w:rPr>
        <w:t>Genre-Book Bipartite Network.</w:t>
      </w:r>
      <w:r w:rsidRPr="00586A35">
        <w:rPr>
          <w:rFonts w:ascii="Linux Biolinum" w:hAnsi="Linux Biolinum" w:cs="Linux Biolinum"/>
          <w:i/>
        </w:rPr>
        <w:t xml:space="preserve"> </w:t>
      </w:r>
      <w:r w:rsidR="00187751" w:rsidRPr="00187751">
        <w:rPr>
          <w:rFonts w:ascii="Linux Biolinum" w:hAnsi="Linux Biolinum" w:cs="Linux Biolinum"/>
          <w:iCs/>
        </w:rPr>
        <w:t xml:space="preserve">The </w:t>
      </w:r>
      <w:proofErr w:type="spellStart"/>
      <w:r w:rsidR="00187751" w:rsidRPr="00187751">
        <w:rPr>
          <w:rFonts w:ascii="Linux Biolinum" w:hAnsi="Linux Biolinum" w:cs="Linux Biolinum"/>
          <w:iCs/>
        </w:rPr>
        <w:t>genre_book_network</w:t>
      </w:r>
      <w:proofErr w:type="spellEnd"/>
      <w:r w:rsidR="00187751">
        <w:rPr>
          <w:rFonts w:ascii="Linux Biolinum" w:hAnsi="Linux Biolinum" w:cs="Linux Biolinum"/>
          <w:iCs/>
        </w:rPr>
        <w:t xml:space="preserve"> csv file was used to create this network. The network contains </w:t>
      </w:r>
      <w:r w:rsidR="00187751">
        <w:rPr>
          <w:iCs/>
        </w:rPr>
        <w:t>2869 book nodes, and 306 genre nodes</w:t>
      </w:r>
      <w:r w:rsidR="00187751">
        <w:t xml:space="preserve">. </w:t>
      </w:r>
      <w:r w:rsidR="00DE7635">
        <w:t>17976</w:t>
      </w:r>
      <w:r w:rsidR="00187751">
        <w:t xml:space="preserve"> edges connect the book and genre nodes together. Figure 1 shows the Genre-Book Bipartite Network</w:t>
      </w:r>
      <w:r w:rsidR="002169FC">
        <w:t>.</w:t>
      </w:r>
      <w:r w:rsidR="00187751">
        <w:t xml:space="preserve"> Note that a </w:t>
      </w:r>
      <w:r w:rsidR="00902FB7">
        <w:t>small unconnected subgraph of 1 book and 1 genre node</w:t>
      </w:r>
      <w:r w:rsidR="00187751">
        <w:t xml:space="preserve"> is</w:t>
      </w:r>
      <w:r w:rsidR="00902FB7">
        <w:t xml:space="preserve"> removed from </w:t>
      </w:r>
      <w:r w:rsidR="00187751">
        <w:t xml:space="preserve">the </w:t>
      </w:r>
      <w:r w:rsidR="00902FB7">
        <w:t>visualization.</w:t>
      </w:r>
      <w:r w:rsidR="00187751">
        <w:t xml:space="preserve"> Book nodes are colored light-blue, and genre nodes in red.</w:t>
      </w:r>
    </w:p>
    <w:p w14:paraId="7D2C523F" w14:textId="4D0A58F3" w:rsidR="00187751" w:rsidRDefault="00187751" w:rsidP="007A1ED9">
      <w:pPr>
        <w:pStyle w:val="Para"/>
        <w:ind w:firstLine="278"/>
      </w:pPr>
      <w:r>
        <w:rPr>
          <w:noProof/>
          <w14:ligatures w14:val="none"/>
        </w:rPr>
        <w:drawing>
          <wp:inline distT="0" distB="0" distL="0" distR="0" wp14:anchorId="21035166" wp14:editId="5A1F4F42">
            <wp:extent cx="2695575" cy="2021681"/>
            <wp:effectExtent l="0" t="0" r="0" b="0"/>
            <wp:docPr id="1501426858" name="Picture 1" descr="A blue and red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26858" name="Picture 1" descr="A blue and red network&#10;&#10;AI-generated content may be incorrect."/>
                    <pic:cNvPicPr/>
                  </pic:nvPicPr>
                  <pic:blipFill>
                    <a:blip r:embed="rId13"/>
                    <a:stretch>
                      <a:fillRect/>
                    </a:stretch>
                  </pic:blipFill>
                  <pic:spPr>
                    <a:xfrm>
                      <a:off x="0" y="0"/>
                      <a:ext cx="2707885" cy="2030913"/>
                    </a:xfrm>
                    <a:prstGeom prst="rect">
                      <a:avLst/>
                    </a:prstGeom>
                  </pic:spPr>
                </pic:pic>
              </a:graphicData>
            </a:graphic>
          </wp:inline>
        </w:drawing>
      </w:r>
    </w:p>
    <w:p w14:paraId="5B67B166" w14:textId="4088421E" w:rsidR="00187751" w:rsidRPr="002169FC" w:rsidRDefault="00187751" w:rsidP="006E20A5">
      <w:pPr>
        <w:pStyle w:val="FigureCaption"/>
      </w:pPr>
      <w:r w:rsidRPr="002169FC">
        <w:rPr>
          <w:rStyle w:val="Label"/>
        </w:rPr>
        <w:t>Figure 1:</w:t>
      </w:r>
      <w:r w:rsidRPr="002169FC">
        <w:t xml:space="preserve"> Genre-Book Bipartite Network</w:t>
      </w:r>
    </w:p>
    <w:p w14:paraId="55539DFC" w14:textId="77777777" w:rsidR="00B90360" w:rsidRDefault="00B90360" w:rsidP="00187751">
      <w:pPr>
        <w:pStyle w:val="Para"/>
        <w:ind w:firstLine="278"/>
        <w:rPr>
          <w:rFonts w:ascii="Linux Biolinum" w:hAnsi="Linux Biolinum" w:cs="Linux Biolinum"/>
          <w:i/>
        </w:rPr>
      </w:pPr>
    </w:p>
    <w:p w14:paraId="63D7CAB7" w14:textId="39B007D1" w:rsidR="00187751" w:rsidRDefault="00187751" w:rsidP="00187751">
      <w:pPr>
        <w:pStyle w:val="Para"/>
        <w:ind w:firstLine="278"/>
      </w:pPr>
      <w:r>
        <w:rPr>
          <w:rFonts w:ascii="Linux Biolinum" w:hAnsi="Linux Biolinum" w:cs="Linux Biolinum"/>
          <w:i/>
        </w:rPr>
        <w:lastRenderedPageBreak/>
        <w:t>6.2</w:t>
      </w:r>
      <w:r w:rsidRPr="00586A35">
        <w:rPr>
          <w:rStyle w:val="Label"/>
          <w:rFonts w:cs="Linux Libertine"/>
          <w:i/>
        </w:rPr>
        <w:t>.</w:t>
      </w:r>
      <w:r w:rsidR="002169FC">
        <w:rPr>
          <w:rStyle w:val="Label"/>
          <w:rFonts w:cs="Linux Libertine"/>
          <w:i/>
        </w:rPr>
        <w:t>2</w:t>
      </w:r>
      <w:r w:rsidRPr="00586A35">
        <w:rPr>
          <w:rFonts w:ascii="Linux Biolinum" w:hAnsi="Linux Biolinum" w:cs="Linux Biolinum"/>
          <w:i/>
        </w:rPr>
        <w:t xml:space="preserve"> </w:t>
      </w:r>
      <w:r>
        <w:rPr>
          <w:rFonts w:ascii="Linux Biolinum" w:hAnsi="Linux Biolinum" w:cs="Linux Biolinum"/>
          <w:i/>
        </w:rPr>
        <w:t>Author-Book Bipartite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author</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w:t>
      </w:r>
      <w:r w:rsidR="002169FC">
        <w:rPr>
          <w:rFonts w:ascii="Linux Biolinum" w:hAnsi="Linux Biolinum" w:cs="Linux Biolinum"/>
          <w:iCs/>
        </w:rPr>
        <w:t xml:space="preserve">nsists of </w:t>
      </w:r>
      <w:r>
        <w:rPr>
          <w:iCs/>
        </w:rPr>
        <w:t>28</w:t>
      </w:r>
      <w:r w:rsidR="002169FC">
        <w:rPr>
          <w:iCs/>
        </w:rPr>
        <w:t>76</w:t>
      </w:r>
      <w:r>
        <w:rPr>
          <w:iCs/>
        </w:rPr>
        <w:t xml:space="preserve"> book nodes, and </w:t>
      </w:r>
      <w:r w:rsidR="002169FC">
        <w:rPr>
          <w:iCs/>
        </w:rPr>
        <w:t>23</w:t>
      </w:r>
      <w:r w:rsidR="003A7F7C">
        <w:rPr>
          <w:iCs/>
        </w:rPr>
        <w:t>17</w:t>
      </w:r>
      <w:r>
        <w:rPr>
          <w:iCs/>
        </w:rPr>
        <w:t xml:space="preserve"> </w:t>
      </w:r>
      <w:r w:rsidR="002169FC">
        <w:rPr>
          <w:iCs/>
        </w:rPr>
        <w:t>author</w:t>
      </w:r>
      <w:r>
        <w:rPr>
          <w:iCs/>
        </w:rPr>
        <w:t xml:space="preserve"> nodes</w:t>
      </w:r>
      <w:r>
        <w:t xml:space="preserve">. </w:t>
      </w:r>
      <w:r w:rsidR="002169FC">
        <w:t>3</w:t>
      </w:r>
      <w:r w:rsidR="003A7F7C">
        <w:t>532</w:t>
      </w:r>
      <w:r>
        <w:t xml:space="preserve"> edges connect the book and </w:t>
      </w:r>
      <w:r w:rsidR="002169FC">
        <w:t>author</w:t>
      </w:r>
      <w:r>
        <w:t xml:space="preserve"> nodes. Figure </w:t>
      </w:r>
      <w:r w:rsidR="002169FC">
        <w:t>2</w:t>
      </w:r>
      <w:r>
        <w:t xml:space="preserve"> shows the </w:t>
      </w:r>
      <w:r w:rsidR="002169FC">
        <w:t>Author</w:t>
      </w:r>
      <w:r>
        <w:t>-Book Bipartite Network</w:t>
      </w:r>
      <w:r w:rsidR="002169FC">
        <w:t>. Book nodes are colored light-blue, and author nodes in green.</w:t>
      </w:r>
      <w:r>
        <w:t xml:space="preserve"> </w:t>
      </w:r>
    </w:p>
    <w:p w14:paraId="6888B4E8" w14:textId="70378CD0" w:rsidR="00187751" w:rsidRDefault="003A7F7C" w:rsidP="00187751">
      <w:pPr>
        <w:pStyle w:val="Para"/>
        <w:ind w:firstLine="278"/>
      </w:pPr>
      <w:r>
        <w:rPr>
          <w:noProof/>
          <w14:ligatures w14:val="none"/>
        </w:rPr>
        <w:drawing>
          <wp:inline distT="0" distB="0" distL="0" distR="0" wp14:anchorId="1E220094" wp14:editId="64C339A7">
            <wp:extent cx="2603499" cy="1952625"/>
            <wp:effectExtent l="0" t="0" r="6985" b="0"/>
            <wp:docPr id="581073063"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73063" name="Picture 1" descr="A green and blue dots&#10;&#10;AI-generated content may be incorrect."/>
                    <pic:cNvPicPr/>
                  </pic:nvPicPr>
                  <pic:blipFill>
                    <a:blip r:embed="rId14"/>
                    <a:stretch>
                      <a:fillRect/>
                    </a:stretch>
                  </pic:blipFill>
                  <pic:spPr>
                    <a:xfrm>
                      <a:off x="0" y="0"/>
                      <a:ext cx="2614061" cy="1960546"/>
                    </a:xfrm>
                    <a:prstGeom prst="rect">
                      <a:avLst/>
                    </a:prstGeom>
                  </pic:spPr>
                </pic:pic>
              </a:graphicData>
            </a:graphic>
          </wp:inline>
        </w:drawing>
      </w:r>
    </w:p>
    <w:p w14:paraId="5EA93B20" w14:textId="30879F06" w:rsidR="00B90360" w:rsidRPr="003A7F7C" w:rsidRDefault="00187751" w:rsidP="006E20A5">
      <w:pPr>
        <w:pStyle w:val="FigureCaption"/>
      </w:pPr>
      <w:r w:rsidRPr="00C14A4F">
        <w:rPr>
          <w:rStyle w:val="Label"/>
        </w:rPr>
        <w:t xml:space="preserve">Figure </w:t>
      </w:r>
      <w:r w:rsidR="002169FC">
        <w:rPr>
          <w:rStyle w:val="Label"/>
        </w:rPr>
        <w:t>2</w:t>
      </w:r>
      <w:r w:rsidRPr="00C14A4F">
        <w:rPr>
          <w:rStyle w:val="Label"/>
        </w:rPr>
        <w:t>:</w:t>
      </w:r>
      <w:r w:rsidRPr="00C14A4F">
        <w:t xml:space="preserve"> </w:t>
      </w:r>
      <w:r w:rsidR="002169FC">
        <w:t>Author</w:t>
      </w:r>
      <w:r>
        <w:t>-Book Bipartite Network</w:t>
      </w:r>
    </w:p>
    <w:p w14:paraId="5B125657" w14:textId="03E0B5C0" w:rsidR="002169FC" w:rsidRDefault="002169FC" w:rsidP="002169FC">
      <w:pPr>
        <w:pStyle w:val="Para"/>
        <w:ind w:firstLine="278"/>
      </w:pPr>
      <w:r>
        <w:rPr>
          <w:rFonts w:ascii="Linux Biolinum" w:hAnsi="Linux Biolinum" w:cs="Linux Biolinum"/>
          <w:i/>
        </w:rPr>
        <w:t>6.2</w:t>
      </w:r>
      <w:r w:rsidRPr="00586A35">
        <w:rPr>
          <w:rStyle w:val="Label"/>
          <w:rFonts w:cs="Linux Libertine"/>
          <w:i/>
        </w:rPr>
        <w:t>.</w:t>
      </w:r>
      <w:r>
        <w:rPr>
          <w:rStyle w:val="Label"/>
          <w:rFonts w:cs="Linux Libertine"/>
          <w:i/>
        </w:rPr>
        <w:t>3</w:t>
      </w:r>
      <w:r w:rsidRPr="00586A35">
        <w:rPr>
          <w:rFonts w:ascii="Linux Biolinum" w:hAnsi="Linux Biolinum" w:cs="Linux Biolinum"/>
          <w:i/>
        </w:rPr>
        <w:t xml:space="preserve"> </w:t>
      </w:r>
      <w:r>
        <w:rPr>
          <w:rFonts w:ascii="Linux Biolinum" w:hAnsi="Linux Biolinum" w:cs="Linux Biolinum"/>
          <w:i/>
        </w:rPr>
        <w:t>Genre Co-Occurrence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genre</w:t>
      </w:r>
      <w:r w:rsidRPr="00187751">
        <w:rPr>
          <w:rFonts w:ascii="Linux Biolinum" w:hAnsi="Linux Biolinum" w:cs="Linux Biolinum"/>
          <w:iCs/>
        </w:rPr>
        <w:t>_book_network</w:t>
      </w:r>
      <w:proofErr w:type="spellEnd"/>
      <w:r>
        <w:rPr>
          <w:rFonts w:ascii="Linux Biolinum" w:hAnsi="Linux Biolinum" w:cs="Linux Biolinum"/>
          <w:iCs/>
        </w:rPr>
        <w:t xml:space="preserve"> csv file was used to create this network. The network consists of </w:t>
      </w:r>
      <w:r>
        <w:rPr>
          <w:iCs/>
        </w:rPr>
        <w:t>306 nodes representing genres</w:t>
      </w:r>
      <w:r>
        <w:t>. The network holds 4355 weighted edges between genres, representing books that have shared genres. Figure 3 shows the Genre Co-Occurrence Network.</w:t>
      </w:r>
    </w:p>
    <w:p w14:paraId="698729FC" w14:textId="575D197E" w:rsidR="002169FC" w:rsidRDefault="002169FC" w:rsidP="002169FC">
      <w:pPr>
        <w:pStyle w:val="Para"/>
        <w:ind w:firstLine="278"/>
      </w:pPr>
      <w:r>
        <w:rPr>
          <w:noProof/>
          <w14:ligatures w14:val="none"/>
        </w:rPr>
        <w:drawing>
          <wp:inline distT="0" distB="0" distL="0" distR="0" wp14:anchorId="29A7EC30" wp14:editId="2EFF7F95">
            <wp:extent cx="2654300" cy="1990725"/>
            <wp:effectExtent l="0" t="0" r="0" b="9525"/>
            <wp:docPr id="1183143807" name="Picture 3" descr="A black and red sphere with many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43807" name="Picture 3" descr="A black and red sphere with many points&#10;&#10;AI-generated content may be incorrect."/>
                    <pic:cNvPicPr/>
                  </pic:nvPicPr>
                  <pic:blipFill>
                    <a:blip r:embed="rId15"/>
                    <a:stretch>
                      <a:fillRect/>
                    </a:stretch>
                  </pic:blipFill>
                  <pic:spPr>
                    <a:xfrm>
                      <a:off x="0" y="0"/>
                      <a:ext cx="2654863" cy="1991147"/>
                    </a:xfrm>
                    <a:prstGeom prst="rect">
                      <a:avLst/>
                    </a:prstGeom>
                  </pic:spPr>
                </pic:pic>
              </a:graphicData>
            </a:graphic>
          </wp:inline>
        </w:drawing>
      </w:r>
    </w:p>
    <w:p w14:paraId="01629559" w14:textId="18BD7752" w:rsidR="002169FC" w:rsidRPr="00C14A4F" w:rsidRDefault="002169FC" w:rsidP="006E20A5">
      <w:pPr>
        <w:pStyle w:val="FigureCaption"/>
      </w:pPr>
      <w:r w:rsidRPr="00C14A4F">
        <w:rPr>
          <w:rStyle w:val="Label"/>
        </w:rPr>
        <w:t xml:space="preserve">Figure </w:t>
      </w:r>
      <w:r>
        <w:rPr>
          <w:rStyle w:val="Label"/>
        </w:rPr>
        <w:t>3</w:t>
      </w:r>
      <w:r w:rsidRPr="00C14A4F">
        <w:rPr>
          <w:rStyle w:val="Label"/>
        </w:rPr>
        <w:t>:</w:t>
      </w:r>
      <w:r w:rsidRPr="00C14A4F">
        <w:t xml:space="preserve"> </w:t>
      </w:r>
      <w:r>
        <w:t>Genre Co-Occurrence Network</w:t>
      </w:r>
    </w:p>
    <w:p w14:paraId="5496720F" w14:textId="77777777" w:rsidR="003A7F7C" w:rsidRDefault="003A7F7C" w:rsidP="001F3D8B">
      <w:pPr>
        <w:pStyle w:val="Para"/>
        <w:rPr>
          <w:rFonts w:ascii="Linux Biolinum" w:hAnsi="Linux Biolinum" w:cs="Linux Biolinum"/>
          <w:i/>
        </w:rPr>
      </w:pPr>
    </w:p>
    <w:p w14:paraId="57C73966" w14:textId="4C1DA2CB" w:rsidR="00074014" w:rsidRDefault="00B90360" w:rsidP="00B90360">
      <w:pPr>
        <w:pStyle w:val="Para"/>
        <w:ind w:firstLine="278"/>
        <w:rPr>
          <w:rFonts w:ascii="Linux Biolinum" w:hAnsi="Linux Biolinum" w:cs="Linux Biolinum"/>
          <w:iCs/>
        </w:rPr>
      </w:pPr>
      <w:r>
        <w:rPr>
          <w:rFonts w:ascii="Linux Biolinum" w:hAnsi="Linux Biolinum" w:cs="Linux Biolinum"/>
          <w:i/>
        </w:rPr>
        <w:t>6.2.</w:t>
      </w:r>
      <w:r w:rsidR="001F3D8B">
        <w:rPr>
          <w:rStyle w:val="Label"/>
          <w:rFonts w:cs="Linux Libertine"/>
          <w:i/>
        </w:rPr>
        <w:t>4</w:t>
      </w:r>
      <w:r w:rsidRPr="00586A35">
        <w:rPr>
          <w:rFonts w:ascii="Linux Biolinum" w:hAnsi="Linux Biolinum" w:cs="Linux Biolinum"/>
          <w:i/>
        </w:rPr>
        <w:t xml:space="preserve"> </w:t>
      </w:r>
      <w:r>
        <w:rPr>
          <w:rFonts w:ascii="Linux Biolinum" w:hAnsi="Linux Biolinum" w:cs="Linux Biolinum"/>
          <w:i/>
        </w:rPr>
        <w:t>Book Similarity Network.</w:t>
      </w:r>
      <w:r w:rsidRPr="00586A35">
        <w:rPr>
          <w:rFonts w:ascii="Linux Biolinum" w:hAnsi="Linux Biolinum" w:cs="Linux Biolinum"/>
          <w:i/>
        </w:rPr>
        <w:t xml:space="preserve"> </w:t>
      </w:r>
      <w:r w:rsidRPr="00187751">
        <w:rPr>
          <w:rFonts w:ascii="Linux Biolinum" w:hAnsi="Linux Biolinum" w:cs="Linux Biolinum"/>
          <w:iCs/>
        </w:rPr>
        <w:t xml:space="preserve">The </w:t>
      </w:r>
      <w:proofErr w:type="spellStart"/>
      <w:r>
        <w:rPr>
          <w:rFonts w:ascii="Linux Biolinum" w:hAnsi="Linux Biolinum" w:cs="Linux Biolinum"/>
          <w:iCs/>
        </w:rPr>
        <w:t>book_description</w:t>
      </w:r>
      <w:r w:rsidRPr="00187751">
        <w:rPr>
          <w:rFonts w:ascii="Linux Biolinum" w:hAnsi="Linux Biolinum" w:cs="Linux Biolinum"/>
          <w:iCs/>
        </w:rPr>
        <w:t>_network</w:t>
      </w:r>
      <w:proofErr w:type="spellEnd"/>
      <w:r>
        <w:rPr>
          <w:rFonts w:ascii="Linux Biolinum" w:hAnsi="Linux Biolinum" w:cs="Linux Biolinum"/>
          <w:iCs/>
        </w:rPr>
        <w:t xml:space="preserve"> csv file will be used to create this network. </w:t>
      </w:r>
      <w:r w:rsidR="00DE649A">
        <w:rPr>
          <w:rFonts w:ascii="Linux Biolinum" w:hAnsi="Linux Biolinum" w:cs="Linux Biolinum"/>
          <w:iCs/>
        </w:rPr>
        <w:t>The network consists of 287</w:t>
      </w:r>
      <w:r w:rsidR="00D60E79">
        <w:rPr>
          <w:rFonts w:ascii="Linux Biolinum" w:hAnsi="Linux Biolinum" w:cs="Linux Biolinum"/>
          <w:iCs/>
        </w:rPr>
        <w:t>5</w:t>
      </w:r>
      <w:r w:rsidR="00DE649A">
        <w:rPr>
          <w:rFonts w:ascii="Linux Biolinum" w:hAnsi="Linux Biolinum" w:cs="Linux Biolinum"/>
          <w:iCs/>
        </w:rPr>
        <w:t xml:space="preserve"> book nodes, and </w:t>
      </w:r>
      <w:r w:rsidR="00D9123D">
        <w:rPr>
          <w:rFonts w:ascii="Linux Biolinum" w:hAnsi="Linux Biolinum" w:cs="Linux Biolinum"/>
          <w:iCs/>
        </w:rPr>
        <w:t>2</w:t>
      </w:r>
      <w:r w:rsidR="00D60E79">
        <w:rPr>
          <w:rFonts w:ascii="Linux Biolinum" w:hAnsi="Linux Biolinum" w:cs="Linux Biolinum"/>
          <w:iCs/>
        </w:rPr>
        <w:t>881</w:t>
      </w:r>
      <w:r w:rsidR="00DE649A">
        <w:rPr>
          <w:rFonts w:ascii="Linux Biolinum" w:hAnsi="Linux Biolinum" w:cs="Linux Biolinum"/>
          <w:iCs/>
        </w:rPr>
        <w:t xml:space="preserve"> weighted edges. The</w:t>
      </w:r>
      <w:r>
        <w:rPr>
          <w:rFonts w:ascii="Linux Biolinum" w:hAnsi="Linux Biolinum" w:cs="Linux Biolinum"/>
          <w:iCs/>
        </w:rPr>
        <w:t xml:space="preserve"> </w:t>
      </w:r>
      <w:r w:rsidR="00DE649A">
        <w:rPr>
          <w:rFonts w:ascii="Linux Biolinum" w:hAnsi="Linux Biolinum" w:cs="Linux Biolinum"/>
          <w:iCs/>
        </w:rPr>
        <w:t xml:space="preserve">weight of the </w:t>
      </w:r>
      <w:r>
        <w:rPr>
          <w:rFonts w:ascii="Linux Biolinum" w:hAnsi="Linux Biolinum" w:cs="Linux Biolinum"/>
          <w:iCs/>
        </w:rPr>
        <w:t xml:space="preserve">edges </w:t>
      </w:r>
      <w:proofErr w:type="gramStart"/>
      <w:r w:rsidR="00DE649A">
        <w:rPr>
          <w:rFonts w:ascii="Linux Biolinum" w:hAnsi="Linux Biolinum" w:cs="Linux Biolinum"/>
          <w:iCs/>
        </w:rPr>
        <w:t>are</w:t>
      </w:r>
      <w:proofErr w:type="gramEnd"/>
      <w:r>
        <w:rPr>
          <w:rFonts w:ascii="Linux Biolinum" w:hAnsi="Linux Biolinum" w:cs="Linux Biolinum"/>
          <w:iCs/>
        </w:rPr>
        <w:t xml:space="preserve"> c</w:t>
      </w:r>
      <w:r w:rsidR="00DE649A">
        <w:rPr>
          <w:rFonts w:ascii="Linux Biolinum" w:hAnsi="Linux Biolinum" w:cs="Linux Biolinum"/>
          <w:iCs/>
        </w:rPr>
        <w:t xml:space="preserve">alculated using </w:t>
      </w:r>
      <w:r>
        <w:rPr>
          <w:rFonts w:ascii="Linux Biolinum" w:hAnsi="Linux Biolinum" w:cs="Linux Biolinum"/>
          <w:iCs/>
        </w:rPr>
        <w:t xml:space="preserve">TD-IDF </w:t>
      </w:r>
      <w:r w:rsidR="00DE649A">
        <w:rPr>
          <w:rFonts w:ascii="Linux Biolinum" w:hAnsi="Linux Biolinum" w:cs="Linux Biolinum"/>
          <w:iCs/>
        </w:rPr>
        <w:t>on the book description;</w:t>
      </w:r>
      <w:r>
        <w:rPr>
          <w:rFonts w:ascii="Linux Biolinum" w:hAnsi="Linux Biolinum" w:cs="Linux Biolinum"/>
          <w:iCs/>
        </w:rPr>
        <w:t xml:space="preserve"> </w:t>
      </w:r>
      <w:r w:rsidR="00DE649A">
        <w:rPr>
          <w:rFonts w:ascii="Linux Biolinum" w:hAnsi="Linux Biolinum" w:cs="Linux Biolinum"/>
          <w:iCs/>
        </w:rPr>
        <w:t xml:space="preserve">Then applying </w:t>
      </w:r>
      <w:r>
        <w:rPr>
          <w:rFonts w:ascii="Linux Biolinum" w:hAnsi="Linux Biolinum" w:cs="Linux Biolinum"/>
          <w:iCs/>
        </w:rPr>
        <w:t>cosine similarity</w:t>
      </w:r>
      <w:r w:rsidR="00DE649A">
        <w:rPr>
          <w:rFonts w:ascii="Linux Biolinum" w:hAnsi="Linux Biolinum" w:cs="Linux Biolinum"/>
          <w:iCs/>
        </w:rPr>
        <w:t xml:space="preserve"> to see if two nodes are “similar”</w:t>
      </w:r>
      <w:r>
        <w:rPr>
          <w:rFonts w:ascii="Linux Biolinum" w:hAnsi="Linux Biolinum" w:cs="Linux Biolinum"/>
          <w:iCs/>
        </w:rPr>
        <w:t xml:space="preserve">. </w:t>
      </w:r>
      <w:r w:rsidR="00DE649A">
        <w:rPr>
          <w:rFonts w:ascii="Linux Biolinum" w:hAnsi="Linux Biolinum" w:cs="Linux Biolinum"/>
          <w:iCs/>
        </w:rPr>
        <w:t xml:space="preserve">Only edges with </w:t>
      </w:r>
      <w:r w:rsidR="00DE649A">
        <w:rPr>
          <w:rFonts w:ascii="Linux Biolinum" w:hAnsi="Linux Biolinum" w:cs="Linux Biolinum"/>
          <w:iCs/>
        </w:rPr>
        <w:t>a similarity score of over 0.</w:t>
      </w:r>
      <w:r w:rsidR="00D9123D">
        <w:rPr>
          <w:rFonts w:ascii="Linux Biolinum" w:hAnsi="Linux Biolinum" w:cs="Linux Biolinum"/>
          <w:iCs/>
        </w:rPr>
        <w:t>5</w:t>
      </w:r>
      <w:r w:rsidR="00DE649A">
        <w:rPr>
          <w:rFonts w:ascii="Linux Biolinum" w:hAnsi="Linux Biolinum" w:cs="Linux Biolinum"/>
          <w:iCs/>
        </w:rPr>
        <w:t xml:space="preserve"> are added to the network. Figure </w:t>
      </w:r>
      <w:r w:rsidR="001F3D8B">
        <w:rPr>
          <w:rFonts w:ascii="Linux Biolinum" w:hAnsi="Linux Biolinum" w:cs="Linux Biolinum"/>
          <w:iCs/>
        </w:rPr>
        <w:t>4</w:t>
      </w:r>
      <w:r w:rsidR="00DE649A">
        <w:rPr>
          <w:rFonts w:ascii="Linux Biolinum" w:hAnsi="Linux Biolinum" w:cs="Linux Biolinum"/>
          <w:iCs/>
        </w:rPr>
        <w:t xml:space="preserve"> shows the Book Similarity Network.</w:t>
      </w:r>
    </w:p>
    <w:p w14:paraId="4ACFF116" w14:textId="6B0F64A0" w:rsidR="00DE649A" w:rsidRDefault="00D60E79" w:rsidP="00B90360">
      <w:pPr>
        <w:pStyle w:val="Para"/>
        <w:ind w:firstLine="278"/>
      </w:pPr>
      <w:r>
        <w:rPr>
          <w:noProof/>
          <w14:ligatures w14:val="none"/>
        </w:rPr>
        <w:drawing>
          <wp:inline distT="0" distB="0" distL="0" distR="0" wp14:anchorId="48944BDB" wp14:editId="0BD6BC21">
            <wp:extent cx="2552700" cy="1914525"/>
            <wp:effectExtent l="0" t="0" r="0" b="9525"/>
            <wp:docPr id="599931545" name="Picture 2" descr="A blue ball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31545" name="Picture 2" descr="A blue ball of dots&#10;&#10;AI-generated content may be incorrect."/>
                    <pic:cNvPicPr/>
                  </pic:nvPicPr>
                  <pic:blipFill>
                    <a:blip r:embed="rId16"/>
                    <a:stretch>
                      <a:fillRect/>
                    </a:stretch>
                  </pic:blipFill>
                  <pic:spPr>
                    <a:xfrm>
                      <a:off x="0" y="0"/>
                      <a:ext cx="2558201" cy="1918651"/>
                    </a:xfrm>
                    <a:prstGeom prst="rect">
                      <a:avLst/>
                    </a:prstGeom>
                  </pic:spPr>
                </pic:pic>
              </a:graphicData>
            </a:graphic>
          </wp:inline>
        </w:drawing>
      </w:r>
    </w:p>
    <w:p w14:paraId="64C0EE4A" w14:textId="6E0244FC" w:rsidR="00DE649A" w:rsidRDefault="00DE649A" w:rsidP="006E20A5">
      <w:pPr>
        <w:pStyle w:val="FigureCaption"/>
      </w:pPr>
      <w:r w:rsidRPr="00C14A4F">
        <w:rPr>
          <w:rStyle w:val="Label"/>
        </w:rPr>
        <w:t xml:space="preserve">Figure </w:t>
      </w:r>
      <w:r w:rsidR="001F3D8B">
        <w:rPr>
          <w:rStyle w:val="Label"/>
        </w:rPr>
        <w:t>4</w:t>
      </w:r>
      <w:r w:rsidRPr="00C14A4F">
        <w:rPr>
          <w:rStyle w:val="Label"/>
        </w:rPr>
        <w:t>:</w:t>
      </w:r>
      <w:r w:rsidRPr="00C14A4F">
        <w:t xml:space="preserve"> </w:t>
      </w:r>
      <w:r>
        <w:t>Book Similarity Network</w:t>
      </w:r>
    </w:p>
    <w:p w14:paraId="4AB35F2C" w14:textId="694A9944" w:rsidR="00596C28" w:rsidRDefault="00596C28" w:rsidP="00596C28">
      <w:pPr>
        <w:pStyle w:val="Head1"/>
      </w:pPr>
      <w:r>
        <w:rPr>
          <w:rStyle w:val="Label"/>
        </w:rPr>
        <w:t>7</w:t>
      </w:r>
      <w:r w:rsidRPr="009E203E">
        <w:t> </w:t>
      </w:r>
      <w:r>
        <w:t>RESULTS</w:t>
      </w:r>
    </w:p>
    <w:p w14:paraId="07A0CFE7" w14:textId="371F862E" w:rsidR="006C7A14" w:rsidRPr="009E203E" w:rsidRDefault="006C7A14" w:rsidP="006C7A14">
      <w:pPr>
        <w:pStyle w:val="Head1"/>
        <w:ind w:left="278" w:hanging="278"/>
      </w:pPr>
      <w:r>
        <w:rPr>
          <w:rStyle w:val="Label"/>
        </w:rPr>
        <w:t>7.1</w:t>
      </w:r>
      <w:r w:rsidRPr="00586A35">
        <w:t> </w:t>
      </w:r>
      <w:r>
        <w:t>Genre-Book Bipartite Network</w:t>
      </w:r>
    </w:p>
    <w:p w14:paraId="10808017" w14:textId="6D60BAE9" w:rsidR="0053362B" w:rsidRDefault="0053362B" w:rsidP="00596C28">
      <w:pPr>
        <w:pStyle w:val="Para"/>
      </w:pPr>
      <w:r>
        <w:t>Using the Genre-Book bipartite network, degree centrality was conducted on both genre and book nodes. For the genre nodes, a higher degree centrality score demonstrates that the genre was more heavily censored than other genres</w:t>
      </w:r>
      <w:r w:rsidR="00C66D6A">
        <w:t>. Table 1 shows these results</w:t>
      </w:r>
      <w:r w:rsidR="006C7A14">
        <w:t xml:space="preserve">; Where Fiction, Young Adult, Contemporary, and Romance books had the highest </w:t>
      </w:r>
      <w:r w:rsidR="007A40BD">
        <w:t>degree c</w:t>
      </w:r>
      <w:r w:rsidR="006C7A14">
        <w:t>entrality scores</w:t>
      </w:r>
      <w:r w:rsidR="00C66D6A">
        <w:t>.</w:t>
      </w:r>
      <w:r w:rsidR="00755B93">
        <w:t xml:space="preserve"> </w:t>
      </w:r>
      <w:r w:rsidR="007A40BD">
        <w:t>Eigenvector centrality values were also calculated on the genre nodes where results can be seen in Table 2. Fiction, Historical, Audiobook, and Young Adult books had the highest eigenvector centrality scores. Lastly, t</w:t>
      </w:r>
      <w:r w:rsidR="00755B93">
        <w:t xml:space="preserve">he degrees of the book nodes were transformed to a degree distribution graph, as can be seen in Figure </w:t>
      </w:r>
      <w:r w:rsidR="001F3D8B">
        <w:t>5</w:t>
      </w:r>
      <w:r w:rsidR="00755B93">
        <w:t>.</w:t>
      </w:r>
      <w:r w:rsidR="007A40BD">
        <w:t xml:space="preserve"> Banned books in the dataset mostly contained around 6 to 7 genres.</w:t>
      </w:r>
    </w:p>
    <w:p w14:paraId="5BDD94D0" w14:textId="77777777" w:rsidR="00C66D6A" w:rsidRDefault="00C66D6A" w:rsidP="00596C28">
      <w:pPr>
        <w:pStyle w:val="Para"/>
      </w:pPr>
    </w:p>
    <w:p w14:paraId="561CA733" w14:textId="7049CEBE" w:rsidR="0053362B" w:rsidRPr="00C66D6A" w:rsidRDefault="00C66D6A" w:rsidP="00C66D6A">
      <w:pPr>
        <w:pStyle w:val="Para"/>
        <w:jc w:val="center"/>
        <w:rPr>
          <w:b/>
          <w:bCs/>
        </w:rPr>
      </w:pPr>
      <w:r w:rsidRPr="00C66D6A">
        <w:rPr>
          <w:b/>
          <w:bCs/>
        </w:rPr>
        <w:t>Table 1: Highest Degree Centrality Scores of Genres</w:t>
      </w:r>
    </w:p>
    <w:tbl>
      <w:tblPr>
        <w:tblStyle w:val="TableGrid"/>
        <w:tblW w:w="0" w:type="auto"/>
        <w:tblLook w:val="04A0" w:firstRow="1" w:lastRow="0" w:firstColumn="1" w:lastColumn="0" w:noHBand="0" w:noVBand="1"/>
      </w:tblPr>
      <w:tblGrid>
        <w:gridCol w:w="1413"/>
        <w:gridCol w:w="1015"/>
        <w:gridCol w:w="1253"/>
        <w:gridCol w:w="1109"/>
      </w:tblGrid>
      <w:tr w:rsidR="0053362B" w14:paraId="56D3BB11" w14:textId="77777777" w:rsidTr="00997B73">
        <w:tc>
          <w:tcPr>
            <w:tcW w:w="1413" w:type="dxa"/>
          </w:tcPr>
          <w:p w14:paraId="2527DABE" w14:textId="3C0FEE75" w:rsidR="0053362B" w:rsidRPr="00C66D6A" w:rsidRDefault="0053362B" w:rsidP="00C66D6A">
            <w:pPr>
              <w:pStyle w:val="AckPara"/>
              <w:jc w:val="center"/>
              <w:rPr>
                <w:b/>
                <w:bCs/>
                <w14:ligatures w14:val="standard"/>
              </w:rPr>
            </w:pPr>
            <w:r w:rsidRPr="00C66D6A">
              <w:rPr>
                <w:b/>
                <w:bCs/>
                <w14:ligatures w14:val="standard"/>
              </w:rPr>
              <w:t>Genre</w:t>
            </w:r>
          </w:p>
        </w:tc>
        <w:tc>
          <w:tcPr>
            <w:tcW w:w="1015" w:type="dxa"/>
          </w:tcPr>
          <w:p w14:paraId="04FF78BA" w14:textId="65526744" w:rsidR="0053362B" w:rsidRPr="00C66D6A" w:rsidRDefault="0053362B" w:rsidP="00C66D6A">
            <w:pPr>
              <w:pStyle w:val="AckPara"/>
              <w:jc w:val="center"/>
              <w:rPr>
                <w:b/>
                <w:bCs/>
                <w14:ligatures w14:val="standard"/>
              </w:rPr>
            </w:pPr>
            <w:r w:rsidRPr="00C66D6A">
              <w:rPr>
                <w:b/>
                <w:bCs/>
                <w14:ligatures w14:val="standard"/>
              </w:rPr>
              <w:t>Score</w:t>
            </w:r>
          </w:p>
        </w:tc>
        <w:tc>
          <w:tcPr>
            <w:tcW w:w="1253" w:type="dxa"/>
          </w:tcPr>
          <w:p w14:paraId="57C738E8" w14:textId="73432335" w:rsidR="0053362B" w:rsidRPr="00C66D6A" w:rsidRDefault="0053362B" w:rsidP="00C66D6A">
            <w:pPr>
              <w:pStyle w:val="AckPara"/>
              <w:jc w:val="center"/>
              <w:rPr>
                <w:b/>
                <w:bCs/>
                <w14:ligatures w14:val="standard"/>
              </w:rPr>
            </w:pPr>
            <w:r w:rsidRPr="00C66D6A">
              <w:rPr>
                <w:b/>
                <w:bCs/>
                <w14:ligatures w14:val="standard"/>
              </w:rPr>
              <w:t>Genre</w:t>
            </w:r>
          </w:p>
        </w:tc>
        <w:tc>
          <w:tcPr>
            <w:tcW w:w="1109" w:type="dxa"/>
          </w:tcPr>
          <w:p w14:paraId="10DF051C" w14:textId="07DD15B2" w:rsidR="0053362B" w:rsidRPr="00C66D6A" w:rsidRDefault="0053362B" w:rsidP="00C66D6A">
            <w:pPr>
              <w:pStyle w:val="AckPara"/>
              <w:jc w:val="center"/>
              <w:rPr>
                <w:b/>
                <w:bCs/>
                <w14:ligatures w14:val="standard"/>
              </w:rPr>
            </w:pPr>
            <w:r w:rsidRPr="00C66D6A">
              <w:rPr>
                <w:b/>
                <w:bCs/>
                <w14:ligatures w14:val="standard"/>
              </w:rPr>
              <w:t>Score</w:t>
            </w:r>
          </w:p>
        </w:tc>
      </w:tr>
      <w:tr w:rsidR="0053362B" w14:paraId="33E3602A" w14:textId="77777777" w:rsidTr="00997B73">
        <w:tc>
          <w:tcPr>
            <w:tcW w:w="1413" w:type="dxa"/>
          </w:tcPr>
          <w:p w14:paraId="13BC6859" w14:textId="16005991" w:rsidR="0053362B" w:rsidRDefault="0053362B" w:rsidP="00DD476E">
            <w:pPr>
              <w:pStyle w:val="AckPara"/>
              <w:rPr>
                <w14:ligatures w14:val="standard"/>
              </w:rPr>
            </w:pPr>
            <w:r>
              <w:rPr>
                <w14:ligatures w14:val="standard"/>
              </w:rPr>
              <w:t>Fiction</w:t>
            </w:r>
          </w:p>
        </w:tc>
        <w:tc>
          <w:tcPr>
            <w:tcW w:w="1015" w:type="dxa"/>
          </w:tcPr>
          <w:p w14:paraId="3DFBEAC2" w14:textId="35B758E3" w:rsidR="0053362B" w:rsidRDefault="0053362B" w:rsidP="00DD476E">
            <w:pPr>
              <w:pStyle w:val="AckPara"/>
              <w:rPr>
                <w14:ligatures w14:val="standard"/>
              </w:rPr>
            </w:pPr>
            <w:r>
              <w:rPr>
                <w14:ligatures w14:val="standard"/>
              </w:rPr>
              <w:t>0.707</w:t>
            </w:r>
          </w:p>
        </w:tc>
        <w:tc>
          <w:tcPr>
            <w:tcW w:w="1253" w:type="dxa"/>
          </w:tcPr>
          <w:p w14:paraId="0469F8CF" w14:textId="5ABA1AAC" w:rsidR="0053362B" w:rsidRDefault="0053362B" w:rsidP="00DD476E">
            <w:pPr>
              <w:pStyle w:val="AckPara"/>
              <w:rPr>
                <w14:ligatures w14:val="standard"/>
              </w:rPr>
            </w:pPr>
            <w:r>
              <w:rPr>
                <w14:ligatures w14:val="standard"/>
              </w:rPr>
              <w:t>Audiobook</w:t>
            </w:r>
          </w:p>
        </w:tc>
        <w:tc>
          <w:tcPr>
            <w:tcW w:w="1109" w:type="dxa"/>
          </w:tcPr>
          <w:p w14:paraId="707AD8FD" w14:textId="04FB013B" w:rsidR="0053362B" w:rsidRDefault="00C66D6A" w:rsidP="00DD476E">
            <w:pPr>
              <w:pStyle w:val="AckPara"/>
              <w:rPr>
                <w14:ligatures w14:val="standard"/>
              </w:rPr>
            </w:pPr>
            <w:r>
              <w:rPr>
                <w14:ligatures w14:val="standard"/>
              </w:rPr>
              <w:t>0.197</w:t>
            </w:r>
          </w:p>
        </w:tc>
      </w:tr>
      <w:tr w:rsidR="0053362B" w14:paraId="1BDF21A8" w14:textId="77777777" w:rsidTr="00997B73">
        <w:tc>
          <w:tcPr>
            <w:tcW w:w="1413" w:type="dxa"/>
          </w:tcPr>
          <w:p w14:paraId="34ED07A5" w14:textId="4830E836" w:rsidR="0053362B" w:rsidRDefault="0053362B" w:rsidP="00DD476E">
            <w:pPr>
              <w:pStyle w:val="AckPara"/>
              <w:rPr>
                <w14:ligatures w14:val="standard"/>
              </w:rPr>
            </w:pPr>
            <w:r>
              <w:rPr>
                <w14:ligatures w14:val="standard"/>
              </w:rPr>
              <w:t>Young Adult</w:t>
            </w:r>
          </w:p>
        </w:tc>
        <w:tc>
          <w:tcPr>
            <w:tcW w:w="1015" w:type="dxa"/>
          </w:tcPr>
          <w:p w14:paraId="044B1D5C" w14:textId="55D9DCBF" w:rsidR="0053362B" w:rsidRDefault="0053362B" w:rsidP="00DD476E">
            <w:pPr>
              <w:pStyle w:val="AckPara"/>
              <w:rPr>
                <w14:ligatures w14:val="standard"/>
              </w:rPr>
            </w:pPr>
            <w:r>
              <w:rPr>
                <w14:ligatures w14:val="standard"/>
              </w:rPr>
              <w:t>0.526</w:t>
            </w:r>
          </w:p>
        </w:tc>
        <w:tc>
          <w:tcPr>
            <w:tcW w:w="1253" w:type="dxa"/>
          </w:tcPr>
          <w:p w14:paraId="50B212C9" w14:textId="54BA5B31" w:rsidR="0053362B" w:rsidRDefault="0053362B" w:rsidP="00DD476E">
            <w:pPr>
              <w:pStyle w:val="AckPara"/>
              <w:rPr>
                <w14:ligatures w14:val="standard"/>
              </w:rPr>
            </w:pPr>
            <w:r>
              <w:rPr>
                <w14:ligatures w14:val="standard"/>
              </w:rPr>
              <w:t>Children</w:t>
            </w:r>
            <w:r w:rsidR="00997B73">
              <w:rPr>
                <w14:ligatures w14:val="standard"/>
              </w:rPr>
              <w:t>’s</w:t>
            </w:r>
          </w:p>
        </w:tc>
        <w:tc>
          <w:tcPr>
            <w:tcW w:w="1109" w:type="dxa"/>
          </w:tcPr>
          <w:p w14:paraId="5A8783FB" w14:textId="13214163" w:rsidR="0053362B" w:rsidRDefault="00C66D6A" w:rsidP="00DD476E">
            <w:pPr>
              <w:pStyle w:val="AckPara"/>
              <w:rPr>
                <w14:ligatures w14:val="standard"/>
              </w:rPr>
            </w:pPr>
            <w:r>
              <w:rPr>
                <w14:ligatures w14:val="standard"/>
              </w:rPr>
              <w:t>0.19</w:t>
            </w:r>
            <w:r w:rsidR="00997B73">
              <w:rPr>
                <w14:ligatures w14:val="standard"/>
              </w:rPr>
              <w:t>7</w:t>
            </w:r>
          </w:p>
        </w:tc>
      </w:tr>
      <w:tr w:rsidR="0053362B" w14:paraId="1FE4D20D" w14:textId="77777777" w:rsidTr="00997B73">
        <w:tc>
          <w:tcPr>
            <w:tcW w:w="1413" w:type="dxa"/>
          </w:tcPr>
          <w:p w14:paraId="5A1AEBF8" w14:textId="5611D29C" w:rsidR="0053362B" w:rsidRDefault="0053362B" w:rsidP="00DD476E">
            <w:pPr>
              <w:pStyle w:val="AckPara"/>
              <w:rPr>
                <w14:ligatures w14:val="standard"/>
              </w:rPr>
            </w:pPr>
            <w:r>
              <w:rPr>
                <w14:ligatures w14:val="standard"/>
              </w:rPr>
              <w:t>Contemporary</w:t>
            </w:r>
          </w:p>
        </w:tc>
        <w:tc>
          <w:tcPr>
            <w:tcW w:w="1015" w:type="dxa"/>
          </w:tcPr>
          <w:p w14:paraId="55DB5CF0" w14:textId="21F674E3" w:rsidR="0053362B" w:rsidRDefault="00C66D6A" w:rsidP="00DD476E">
            <w:pPr>
              <w:pStyle w:val="AckPara"/>
              <w:rPr>
                <w14:ligatures w14:val="standard"/>
              </w:rPr>
            </w:pPr>
            <w:r>
              <w:rPr>
                <w14:ligatures w14:val="standard"/>
              </w:rPr>
              <w:t>0.325</w:t>
            </w:r>
          </w:p>
        </w:tc>
        <w:tc>
          <w:tcPr>
            <w:tcW w:w="1253" w:type="dxa"/>
          </w:tcPr>
          <w:p w14:paraId="5B8946D7" w14:textId="66A4934C" w:rsidR="0053362B" w:rsidRDefault="0053362B" w:rsidP="00DD476E">
            <w:pPr>
              <w:pStyle w:val="AckPara"/>
              <w:rPr>
                <w14:ligatures w14:val="standard"/>
              </w:rPr>
            </w:pPr>
            <w:r>
              <w:rPr>
                <w14:ligatures w14:val="standard"/>
              </w:rPr>
              <w:t>Historical</w:t>
            </w:r>
          </w:p>
        </w:tc>
        <w:tc>
          <w:tcPr>
            <w:tcW w:w="1109" w:type="dxa"/>
          </w:tcPr>
          <w:p w14:paraId="3C6F9646" w14:textId="1CBC4370" w:rsidR="0053362B" w:rsidRDefault="00C66D6A" w:rsidP="00DD476E">
            <w:pPr>
              <w:pStyle w:val="AckPara"/>
              <w:rPr>
                <w14:ligatures w14:val="standard"/>
              </w:rPr>
            </w:pPr>
            <w:r>
              <w:rPr>
                <w14:ligatures w14:val="standard"/>
              </w:rPr>
              <w:t>0.18</w:t>
            </w:r>
            <w:r w:rsidR="00997B73">
              <w:rPr>
                <w14:ligatures w14:val="standard"/>
              </w:rPr>
              <w:t>7</w:t>
            </w:r>
          </w:p>
        </w:tc>
      </w:tr>
      <w:tr w:rsidR="0053362B" w14:paraId="418CD4E8" w14:textId="77777777" w:rsidTr="00997B73">
        <w:tc>
          <w:tcPr>
            <w:tcW w:w="1413" w:type="dxa"/>
          </w:tcPr>
          <w:p w14:paraId="285AEF4D" w14:textId="384BF7FC" w:rsidR="0053362B" w:rsidRDefault="0053362B" w:rsidP="00DD476E">
            <w:pPr>
              <w:pStyle w:val="AckPara"/>
              <w:rPr>
                <w14:ligatures w14:val="standard"/>
              </w:rPr>
            </w:pPr>
            <w:r>
              <w:rPr>
                <w14:ligatures w14:val="standard"/>
              </w:rPr>
              <w:t>Romance</w:t>
            </w:r>
          </w:p>
        </w:tc>
        <w:tc>
          <w:tcPr>
            <w:tcW w:w="1015" w:type="dxa"/>
          </w:tcPr>
          <w:p w14:paraId="439B27C0" w14:textId="572E001C" w:rsidR="0053362B" w:rsidRDefault="00C66D6A" w:rsidP="00DD476E">
            <w:pPr>
              <w:pStyle w:val="AckPara"/>
              <w:rPr>
                <w14:ligatures w14:val="standard"/>
              </w:rPr>
            </w:pPr>
            <w:r>
              <w:rPr>
                <w14:ligatures w14:val="standard"/>
              </w:rPr>
              <w:t>0.32</w:t>
            </w:r>
            <w:r w:rsidR="00997B73">
              <w:rPr>
                <w14:ligatures w14:val="standard"/>
              </w:rPr>
              <w:t>5</w:t>
            </w:r>
          </w:p>
        </w:tc>
        <w:tc>
          <w:tcPr>
            <w:tcW w:w="1253" w:type="dxa"/>
          </w:tcPr>
          <w:p w14:paraId="3250D53B" w14:textId="5815FAF7" w:rsidR="0053362B" w:rsidRDefault="0053362B" w:rsidP="00DD476E">
            <w:pPr>
              <w:pStyle w:val="AckPara"/>
              <w:rPr>
                <w14:ligatures w14:val="standard"/>
              </w:rPr>
            </w:pPr>
            <w:r>
              <w:rPr>
                <w14:ligatures w14:val="standard"/>
              </w:rPr>
              <w:t>Queer</w:t>
            </w:r>
          </w:p>
        </w:tc>
        <w:tc>
          <w:tcPr>
            <w:tcW w:w="1109" w:type="dxa"/>
          </w:tcPr>
          <w:p w14:paraId="62110229" w14:textId="7B27038C" w:rsidR="0053362B" w:rsidRDefault="00C66D6A" w:rsidP="00DD476E">
            <w:pPr>
              <w:pStyle w:val="AckPara"/>
              <w:rPr>
                <w14:ligatures w14:val="standard"/>
              </w:rPr>
            </w:pPr>
            <w:r>
              <w:rPr>
                <w14:ligatures w14:val="standard"/>
              </w:rPr>
              <w:t>0.15</w:t>
            </w:r>
            <w:r w:rsidR="00997B73">
              <w:rPr>
                <w14:ligatures w14:val="standard"/>
              </w:rPr>
              <w:t>1</w:t>
            </w:r>
          </w:p>
        </w:tc>
      </w:tr>
      <w:tr w:rsidR="0053362B" w14:paraId="06474FF4" w14:textId="77777777" w:rsidTr="00997B73">
        <w:tc>
          <w:tcPr>
            <w:tcW w:w="1413" w:type="dxa"/>
          </w:tcPr>
          <w:p w14:paraId="52D0A557" w14:textId="497C88EC" w:rsidR="0053362B" w:rsidRDefault="0053362B" w:rsidP="00DD476E">
            <w:pPr>
              <w:pStyle w:val="AckPara"/>
              <w:rPr>
                <w14:ligatures w14:val="standard"/>
              </w:rPr>
            </w:pPr>
            <w:r>
              <w:rPr>
                <w14:ligatures w14:val="standard"/>
              </w:rPr>
              <w:t>Fantasy</w:t>
            </w:r>
          </w:p>
        </w:tc>
        <w:tc>
          <w:tcPr>
            <w:tcW w:w="1015" w:type="dxa"/>
          </w:tcPr>
          <w:p w14:paraId="2963EB60" w14:textId="7A34EB30" w:rsidR="0053362B" w:rsidRDefault="00C66D6A" w:rsidP="00DD476E">
            <w:pPr>
              <w:pStyle w:val="AckPara"/>
              <w:rPr>
                <w14:ligatures w14:val="standard"/>
              </w:rPr>
            </w:pPr>
            <w:r>
              <w:rPr>
                <w14:ligatures w14:val="standard"/>
              </w:rPr>
              <w:t>0.23</w:t>
            </w:r>
            <w:r w:rsidR="00997B73">
              <w:rPr>
                <w14:ligatures w14:val="standard"/>
              </w:rPr>
              <w:t>2</w:t>
            </w:r>
          </w:p>
        </w:tc>
        <w:tc>
          <w:tcPr>
            <w:tcW w:w="1253" w:type="dxa"/>
          </w:tcPr>
          <w:p w14:paraId="79498382" w14:textId="59D930E9" w:rsidR="0053362B" w:rsidRDefault="0053362B" w:rsidP="00DD476E">
            <w:pPr>
              <w:pStyle w:val="AckPara"/>
              <w:rPr>
                <w14:ligatures w14:val="standard"/>
              </w:rPr>
            </w:pPr>
            <w:r>
              <w:rPr>
                <w14:ligatures w14:val="standard"/>
              </w:rPr>
              <w:t>Non-Fiction</w:t>
            </w:r>
          </w:p>
        </w:tc>
        <w:tc>
          <w:tcPr>
            <w:tcW w:w="1109" w:type="dxa"/>
          </w:tcPr>
          <w:p w14:paraId="144716ED" w14:textId="22C00F71" w:rsidR="0053362B" w:rsidRDefault="00C66D6A" w:rsidP="00DD476E">
            <w:pPr>
              <w:pStyle w:val="AckPara"/>
              <w:rPr>
                <w14:ligatures w14:val="standard"/>
              </w:rPr>
            </w:pPr>
            <w:r>
              <w:rPr>
                <w14:ligatures w14:val="standard"/>
              </w:rPr>
              <w:t>0.133</w:t>
            </w:r>
          </w:p>
        </w:tc>
      </w:tr>
      <w:tr w:rsidR="0053362B" w14:paraId="75D30753" w14:textId="77777777" w:rsidTr="00997B73">
        <w:tc>
          <w:tcPr>
            <w:tcW w:w="1413" w:type="dxa"/>
          </w:tcPr>
          <w:p w14:paraId="283623E8" w14:textId="396AAC30" w:rsidR="0053362B" w:rsidRDefault="0053362B" w:rsidP="00DD476E">
            <w:pPr>
              <w:pStyle w:val="AckPara"/>
              <w:rPr>
                <w14:ligatures w14:val="standard"/>
              </w:rPr>
            </w:pPr>
            <w:r>
              <w:rPr>
                <w14:ligatures w14:val="standard"/>
              </w:rPr>
              <w:t>LGBT</w:t>
            </w:r>
          </w:p>
        </w:tc>
        <w:tc>
          <w:tcPr>
            <w:tcW w:w="1015" w:type="dxa"/>
          </w:tcPr>
          <w:p w14:paraId="400C52F3" w14:textId="5B2F8E17" w:rsidR="0053362B" w:rsidRDefault="00C66D6A" w:rsidP="00DD476E">
            <w:pPr>
              <w:pStyle w:val="AckPara"/>
              <w:rPr>
                <w14:ligatures w14:val="standard"/>
              </w:rPr>
            </w:pPr>
            <w:r>
              <w:rPr>
                <w14:ligatures w14:val="standard"/>
              </w:rPr>
              <w:t>0.226</w:t>
            </w:r>
          </w:p>
        </w:tc>
        <w:tc>
          <w:tcPr>
            <w:tcW w:w="1253" w:type="dxa"/>
          </w:tcPr>
          <w:p w14:paraId="33D6FBAF" w14:textId="340C2E0F" w:rsidR="0053362B" w:rsidRDefault="0053362B" w:rsidP="00DD476E">
            <w:pPr>
              <w:pStyle w:val="AckPara"/>
              <w:rPr>
                <w14:ligatures w14:val="standard"/>
              </w:rPr>
            </w:pPr>
            <w:r>
              <w:rPr>
                <w14:ligatures w14:val="standard"/>
              </w:rPr>
              <w:t>Mystery</w:t>
            </w:r>
          </w:p>
        </w:tc>
        <w:tc>
          <w:tcPr>
            <w:tcW w:w="1109" w:type="dxa"/>
          </w:tcPr>
          <w:p w14:paraId="59824662" w14:textId="41CB1ED1" w:rsidR="0053362B" w:rsidRDefault="00C66D6A" w:rsidP="00DD476E">
            <w:pPr>
              <w:pStyle w:val="AckPara"/>
              <w:rPr>
                <w14:ligatures w14:val="standard"/>
              </w:rPr>
            </w:pPr>
            <w:r>
              <w:rPr>
                <w14:ligatures w14:val="standard"/>
              </w:rPr>
              <w:t>0.12</w:t>
            </w:r>
            <w:r w:rsidR="00997B73">
              <w:rPr>
                <w14:ligatures w14:val="standard"/>
              </w:rPr>
              <w:t>5</w:t>
            </w:r>
          </w:p>
        </w:tc>
      </w:tr>
      <w:tr w:rsidR="0053362B" w14:paraId="276CC4DB" w14:textId="77777777" w:rsidTr="00997B73">
        <w:tc>
          <w:tcPr>
            <w:tcW w:w="1413" w:type="dxa"/>
          </w:tcPr>
          <w:p w14:paraId="3A780D44" w14:textId="3FAC1753" w:rsidR="0053362B" w:rsidRDefault="0053362B" w:rsidP="00DD476E">
            <w:pPr>
              <w:pStyle w:val="AckPara"/>
              <w:rPr>
                <w14:ligatures w14:val="standard"/>
              </w:rPr>
            </w:pPr>
            <w:r>
              <w:rPr>
                <w14:ligatures w14:val="standard"/>
              </w:rPr>
              <w:t>Realistic Fiction</w:t>
            </w:r>
          </w:p>
        </w:tc>
        <w:tc>
          <w:tcPr>
            <w:tcW w:w="1015" w:type="dxa"/>
          </w:tcPr>
          <w:p w14:paraId="2AA1B1A3" w14:textId="4A6AF9B9" w:rsidR="0053362B" w:rsidRDefault="00C66D6A" w:rsidP="00DD476E">
            <w:pPr>
              <w:pStyle w:val="AckPara"/>
              <w:rPr>
                <w14:ligatures w14:val="standard"/>
              </w:rPr>
            </w:pPr>
            <w:r>
              <w:rPr>
                <w14:ligatures w14:val="standard"/>
              </w:rPr>
              <w:t>0.226</w:t>
            </w:r>
          </w:p>
        </w:tc>
        <w:tc>
          <w:tcPr>
            <w:tcW w:w="1253" w:type="dxa"/>
          </w:tcPr>
          <w:p w14:paraId="18287C14" w14:textId="444DC863" w:rsidR="0053362B" w:rsidRDefault="0053362B" w:rsidP="00DD476E">
            <w:pPr>
              <w:pStyle w:val="AckPara"/>
              <w:rPr>
                <w14:ligatures w14:val="standard"/>
              </w:rPr>
            </w:pPr>
            <w:r>
              <w:rPr>
                <w14:ligatures w14:val="standard"/>
              </w:rPr>
              <w:t>Picture Books</w:t>
            </w:r>
          </w:p>
        </w:tc>
        <w:tc>
          <w:tcPr>
            <w:tcW w:w="1109" w:type="dxa"/>
          </w:tcPr>
          <w:p w14:paraId="642CD824" w14:textId="3AF035A3" w:rsidR="0053362B" w:rsidRDefault="00C66D6A" w:rsidP="00DD476E">
            <w:pPr>
              <w:pStyle w:val="AckPara"/>
              <w:rPr>
                <w14:ligatures w14:val="standard"/>
              </w:rPr>
            </w:pPr>
            <w:r>
              <w:rPr>
                <w14:ligatures w14:val="standard"/>
              </w:rPr>
              <w:t>0.1</w:t>
            </w:r>
            <w:r w:rsidR="00997B73">
              <w:rPr>
                <w14:ligatures w14:val="standard"/>
              </w:rPr>
              <w:t>10</w:t>
            </w:r>
          </w:p>
        </w:tc>
      </w:tr>
    </w:tbl>
    <w:p w14:paraId="2CC62A71" w14:textId="77777777" w:rsidR="003A7F7C" w:rsidRDefault="003A7F7C" w:rsidP="00997B73">
      <w:pPr>
        <w:pStyle w:val="Para"/>
        <w:jc w:val="center"/>
        <w:rPr>
          <w:b/>
          <w:bCs/>
        </w:rPr>
      </w:pPr>
    </w:p>
    <w:p w14:paraId="2672B63E" w14:textId="77777777" w:rsidR="003A7F7C" w:rsidRDefault="003A7F7C" w:rsidP="00997B73">
      <w:pPr>
        <w:pStyle w:val="Para"/>
        <w:jc w:val="center"/>
        <w:rPr>
          <w:b/>
          <w:bCs/>
        </w:rPr>
      </w:pPr>
    </w:p>
    <w:p w14:paraId="2BDCACD9" w14:textId="77777777" w:rsidR="00A938CC" w:rsidRDefault="00A938CC" w:rsidP="00997B73">
      <w:pPr>
        <w:pStyle w:val="Para"/>
        <w:jc w:val="center"/>
        <w:rPr>
          <w:b/>
          <w:bCs/>
        </w:rPr>
      </w:pPr>
    </w:p>
    <w:p w14:paraId="65D4CA27" w14:textId="77777777" w:rsidR="00A938CC" w:rsidRDefault="00A938CC" w:rsidP="00997B73">
      <w:pPr>
        <w:pStyle w:val="Para"/>
        <w:jc w:val="center"/>
        <w:rPr>
          <w:b/>
          <w:bCs/>
        </w:rPr>
      </w:pPr>
    </w:p>
    <w:p w14:paraId="0026E0F7" w14:textId="77777777" w:rsidR="00A938CC" w:rsidRDefault="00A938CC" w:rsidP="00997B73">
      <w:pPr>
        <w:pStyle w:val="Para"/>
        <w:jc w:val="center"/>
        <w:rPr>
          <w:b/>
          <w:bCs/>
        </w:rPr>
      </w:pPr>
    </w:p>
    <w:p w14:paraId="0AE2A2A9" w14:textId="4956EA98" w:rsidR="00997B73" w:rsidRPr="00C66D6A" w:rsidRDefault="00997B73" w:rsidP="00997B73">
      <w:pPr>
        <w:pStyle w:val="Para"/>
        <w:jc w:val="center"/>
        <w:rPr>
          <w:b/>
          <w:bCs/>
        </w:rPr>
      </w:pPr>
      <w:r w:rsidRPr="00C66D6A">
        <w:rPr>
          <w:b/>
          <w:bCs/>
        </w:rPr>
        <w:lastRenderedPageBreak/>
        <w:t xml:space="preserve">Table </w:t>
      </w:r>
      <w:r>
        <w:rPr>
          <w:b/>
          <w:bCs/>
        </w:rPr>
        <w:t>2</w:t>
      </w:r>
      <w:r w:rsidRPr="00C66D6A">
        <w:rPr>
          <w:b/>
          <w:bCs/>
        </w:rPr>
        <w:t xml:space="preserve">: Highest </w:t>
      </w:r>
      <w:r>
        <w:rPr>
          <w:b/>
          <w:bCs/>
        </w:rPr>
        <w:t>Eigenvector</w:t>
      </w:r>
      <w:r w:rsidRPr="00C66D6A">
        <w:rPr>
          <w:b/>
          <w:bCs/>
        </w:rPr>
        <w:t xml:space="preserve"> Centrality Scores of Genres</w:t>
      </w:r>
    </w:p>
    <w:tbl>
      <w:tblPr>
        <w:tblStyle w:val="TableGrid"/>
        <w:tblW w:w="0" w:type="auto"/>
        <w:tblLook w:val="04A0" w:firstRow="1" w:lastRow="0" w:firstColumn="1" w:lastColumn="0" w:noHBand="0" w:noVBand="1"/>
      </w:tblPr>
      <w:tblGrid>
        <w:gridCol w:w="1256"/>
        <w:gridCol w:w="1007"/>
        <w:gridCol w:w="1418"/>
        <w:gridCol w:w="1109"/>
      </w:tblGrid>
      <w:tr w:rsidR="00997B73" w14:paraId="2AB270A5" w14:textId="77777777" w:rsidTr="00997B73">
        <w:tc>
          <w:tcPr>
            <w:tcW w:w="1256" w:type="dxa"/>
          </w:tcPr>
          <w:p w14:paraId="3386D8EE"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007" w:type="dxa"/>
          </w:tcPr>
          <w:p w14:paraId="573CEA64" w14:textId="77777777" w:rsidR="00997B73" w:rsidRPr="00C66D6A" w:rsidRDefault="00997B73" w:rsidP="005B7239">
            <w:pPr>
              <w:pStyle w:val="AckPara"/>
              <w:jc w:val="center"/>
              <w:rPr>
                <w:b/>
                <w:bCs/>
                <w14:ligatures w14:val="standard"/>
              </w:rPr>
            </w:pPr>
            <w:r w:rsidRPr="00C66D6A">
              <w:rPr>
                <w:b/>
                <w:bCs/>
                <w14:ligatures w14:val="standard"/>
              </w:rPr>
              <w:t>Score</w:t>
            </w:r>
          </w:p>
        </w:tc>
        <w:tc>
          <w:tcPr>
            <w:tcW w:w="1418" w:type="dxa"/>
          </w:tcPr>
          <w:p w14:paraId="56F8E68D" w14:textId="77777777" w:rsidR="00997B73" w:rsidRPr="00C66D6A" w:rsidRDefault="00997B73" w:rsidP="005B7239">
            <w:pPr>
              <w:pStyle w:val="AckPara"/>
              <w:jc w:val="center"/>
              <w:rPr>
                <w:b/>
                <w:bCs/>
                <w14:ligatures w14:val="standard"/>
              </w:rPr>
            </w:pPr>
            <w:r w:rsidRPr="00C66D6A">
              <w:rPr>
                <w:b/>
                <w:bCs/>
                <w14:ligatures w14:val="standard"/>
              </w:rPr>
              <w:t>Genre</w:t>
            </w:r>
          </w:p>
        </w:tc>
        <w:tc>
          <w:tcPr>
            <w:tcW w:w="1109" w:type="dxa"/>
          </w:tcPr>
          <w:p w14:paraId="25B1A277" w14:textId="77777777" w:rsidR="00997B73" w:rsidRPr="00C66D6A" w:rsidRDefault="00997B73" w:rsidP="005B7239">
            <w:pPr>
              <w:pStyle w:val="AckPara"/>
              <w:jc w:val="center"/>
              <w:rPr>
                <w:b/>
                <w:bCs/>
                <w14:ligatures w14:val="standard"/>
              </w:rPr>
            </w:pPr>
            <w:r w:rsidRPr="00C66D6A">
              <w:rPr>
                <w:b/>
                <w:bCs/>
                <w14:ligatures w14:val="standard"/>
              </w:rPr>
              <w:t>Score</w:t>
            </w:r>
          </w:p>
        </w:tc>
      </w:tr>
      <w:tr w:rsidR="00997B73" w14:paraId="0B50DF2C" w14:textId="77777777" w:rsidTr="00997B73">
        <w:tc>
          <w:tcPr>
            <w:tcW w:w="1256" w:type="dxa"/>
          </w:tcPr>
          <w:p w14:paraId="1A983360" w14:textId="36E78ED8" w:rsidR="00997B73" w:rsidRDefault="00997B73" w:rsidP="005B7239">
            <w:pPr>
              <w:pStyle w:val="AckPara"/>
              <w:rPr>
                <w14:ligatures w14:val="standard"/>
              </w:rPr>
            </w:pPr>
            <w:r>
              <w:rPr>
                <w14:ligatures w14:val="standard"/>
              </w:rPr>
              <w:t>Fiction</w:t>
            </w:r>
          </w:p>
        </w:tc>
        <w:tc>
          <w:tcPr>
            <w:tcW w:w="1007" w:type="dxa"/>
          </w:tcPr>
          <w:p w14:paraId="5BF79DA6" w14:textId="2C4691B9" w:rsidR="00997B73" w:rsidRDefault="00997B73" w:rsidP="005B7239">
            <w:pPr>
              <w:pStyle w:val="AckPara"/>
              <w:rPr>
                <w14:ligatures w14:val="standard"/>
              </w:rPr>
            </w:pPr>
            <w:r>
              <w:rPr>
                <w14:ligatures w14:val="standard"/>
              </w:rPr>
              <w:t>0.194</w:t>
            </w:r>
          </w:p>
        </w:tc>
        <w:tc>
          <w:tcPr>
            <w:tcW w:w="1418" w:type="dxa"/>
          </w:tcPr>
          <w:p w14:paraId="4567D6DA" w14:textId="468EFCFA" w:rsidR="00997B73" w:rsidRDefault="00997B73" w:rsidP="005B7239">
            <w:pPr>
              <w:pStyle w:val="AckPara"/>
              <w:rPr>
                <w14:ligatures w14:val="standard"/>
              </w:rPr>
            </w:pPr>
            <w:r>
              <w:rPr>
                <w14:ligatures w14:val="standard"/>
              </w:rPr>
              <w:t>LGBT</w:t>
            </w:r>
          </w:p>
        </w:tc>
        <w:tc>
          <w:tcPr>
            <w:tcW w:w="1109" w:type="dxa"/>
          </w:tcPr>
          <w:p w14:paraId="3BAA321A" w14:textId="19F95407" w:rsidR="00997B73" w:rsidRDefault="00997B73" w:rsidP="005B7239">
            <w:pPr>
              <w:pStyle w:val="AckPara"/>
              <w:rPr>
                <w14:ligatures w14:val="standard"/>
              </w:rPr>
            </w:pPr>
            <w:r>
              <w:rPr>
                <w14:ligatures w14:val="standard"/>
              </w:rPr>
              <w:t>0.148</w:t>
            </w:r>
          </w:p>
        </w:tc>
      </w:tr>
      <w:tr w:rsidR="00997B73" w14:paraId="2D464138" w14:textId="77777777" w:rsidTr="00997B73">
        <w:tc>
          <w:tcPr>
            <w:tcW w:w="1256" w:type="dxa"/>
          </w:tcPr>
          <w:p w14:paraId="388E58A7" w14:textId="464FE789" w:rsidR="00997B73" w:rsidRDefault="00997B73" w:rsidP="005B7239">
            <w:pPr>
              <w:pStyle w:val="AckPara"/>
              <w:rPr>
                <w14:ligatures w14:val="standard"/>
              </w:rPr>
            </w:pPr>
            <w:r>
              <w:rPr>
                <w14:ligatures w14:val="standard"/>
              </w:rPr>
              <w:t>Historical</w:t>
            </w:r>
          </w:p>
        </w:tc>
        <w:tc>
          <w:tcPr>
            <w:tcW w:w="1007" w:type="dxa"/>
          </w:tcPr>
          <w:p w14:paraId="47EBC4F3" w14:textId="4FBAA4F0" w:rsidR="00997B73" w:rsidRDefault="00997B73" w:rsidP="005B7239">
            <w:pPr>
              <w:pStyle w:val="AckPara"/>
              <w:rPr>
                <w14:ligatures w14:val="standard"/>
              </w:rPr>
            </w:pPr>
            <w:r>
              <w:rPr>
                <w14:ligatures w14:val="standard"/>
              </w:rPr>
              <w:t>0.165</w:t>
            </w:r>
          </w:p>
        </w:tc>
        <w:tc>
          <w:tcPr>
            <w:tcW w:w="1418" w:type="dxa"/>
          </w:tcPr>
          <w:p w14:paraId="3AEF86A7" w14:textId="4BAE37C6" w:rsidR="00997B73" w:rsidRDefault="00997B73" w:rsidP="005B7239">
            <w:pPr>
              <w:pStyle w:val="AckPara"/>
              <w:rPr>
                <w14:ligatures w14:val="standard"/>
              </w:rPr>
            </w:pPr>
            <w:r>
              <w:rPr>
                <w14:ligatures w14:val="standard"/>
              </w:rPr>
              <w:t>Realistic Fiction</w:t>
            </w:r>
          </w:p>
        </w:tc>
        <w:tc>
          <w:tcPr>
            <w:tcW w:w="1109" w:type="dxa"/>
          </w:tcPr>
          <w:p w14:paraId="120D8F7C" w14:textId="03E63C60" w:rsidR="00997B73" w:rsidRDefault="00997B73" w:rsidP="005B7239">
            <w:pPr>
              <w:pStyle w:val="AckPara"/>
              <w:rPr>
                <w14:ligatures w14:val="standard"/>
              </w:rPr>
            </w:pPr>
            <w:r>
              <w:rPr>
                <w14:ligatures w14:val="standard"/>
              </w:rPr>
              <w:t>0.145</w:t>
            </w:r>
          </w:p>
        </w:tc>
      </w:tr>
      <w:tr w:rsidR="00997B73" w14:paraId="42D09EB6" w14:textId="77777777" w:rsidTr="00997B73">
        <w:tc>
          <w:tcPr>
            <w:tcW w:w="1256" w:type="dxa"/>
          </w:tcPr>
          <w:p w14:paraId="7B40CB85" w14:textId="6F314685" w:rsidR="00997B73" w:rsidRDefault="00997B73" w:rsidP="005B7239">
            <w:pPr>
              <w:pStyle w:val="AckPara"/>
              <w:rPr>
                <w14:ligatures w14:val="standard"/>
              </w:rPr>
            </w:pPr>
            <w:r>
              <w:rPr>
                <w14:ligatures w14:val="standard"/>
              </w:rPr>
              <w:t>Audiobook</w:t>
            </w:r>
          </w:p>
        </w:tc>
        <w:tc>
          <w:tcPr>
            <w:tcW w:w="1007" w:type="dxa"/>
          </w:tcPr>
          <w:p w14:paraId="7FCCA6C6" w14:textId="2A512214" w:rsidR="00997B73" w:rsidRDefault="00997B73" w:rsidP="005B7239">
            <w:pPr>
              <w:pStyle w:val="AckPara"/>
              <w:rPr>
                <w14:ligatures w14:val="standard"/>
              </w:rPr>
            </w:pPr>
            <w:r>
              <w:rPr>
                <w14:ligatures w14:val="standard"/>
              </w:rPr>
              <w:t>0.162</w:t>
            </w:r>
          </w:p>
        </w:tc>
        <w:tc>
          <w:tcPr>
            <w:tcW w:w="1418" w:type="dxa"/>
          </w:tcPr>
          <w:p w14:paraId="6926E4B3" w14:textId="2860AFE4" w:rsidR="00997B73" w:rsidRDefault="00997B73" w:rsidP="005B7239">
            <w:pPr>
              <w:pStyle w:val="AckPara"/>
              <w:rPr>
                <w14:ligatures w14:val="standard"/>
              </w:rPr>
            </w:pPr>
            <w:r>
              <w:rPr>
                <w14:ligatures w14:val="standard"/>
              </w:rPr>
              <w:t>Non-Fiction</w:t>
            </w:r>
          </w:p>
        </w:tc>
        <w:tc>
          <w:tcPr>
            <w:tcW w:w="1109" w:type="dxa"/>
          </w:tcPr>
          <w:p w14:paraId="1420A117" w14:textId="5122A3A5" w:rsidR="00997B73" w:rsidRDefault="00997B73" w:rsidP="005B7239">
            <w:pPr>
              <w:pStyle w:val="AckPara"/>
              <w:rPr>
                <w14:ligatures w14:val="standard"/>
              </w:rPr>
            </w:pPr>
            <w:r>
              <w:rPr>
                <w14:ligatures w14:val="standard"/>
              </w:rPr>
              <w:t>0.145</w:t>
            </w:r>
          </w:p>
        </w:tc>
      </w:tr>
      <w:tr w:rsidR="00997B73" w14:paraId="23E4C058" w14:textId="77777777" w:rsidTr="00997B73">
        <w:tc>
          <w:tcPr>
            <w:tcW w:w="1256" w:type="dxa"/>
          </w:tcPr>
          <w:p w14:paraId="58657E2A" w14:textId="06F4ADA4" w:rsidR="00997B73" w:rsidRDefault="00997B73" w:rsidP="005B7239">
            <w:pPr>
              <w:pStyle w:val="AckPara"/>
              <w:rPr>
                <w14:ligatures w14:val="standard"/>
              </w:rPr>
            </w:pPr>
            <w:r>
              <w:rPr>
                <w14:ligatures w14:val="standard"/>
              </w:rPr>
              <w:t>Young Adult</w:t>
            </w:r>
          </w:p>
        </w:tc>
        <w:tc>
          <w:tcPr>
            <w:tcW w:w="1007" w:type="dxa"/>
          </w:tcPr>
          <w:p w14:paraId="48A5E720" w14:textId="56738ABA" w:rsidR="00997B73" w:rsidRDefault="00997B73" w:rsidP="005B7239">
            <w:pPr>
              <w:pStyle w:val="AckPara"/>
              <w:rPr>
                <w14:ligatures w14:val="standard"/>
              </w:rPr>
            </w:pPr>
            <w:r>
              <w:rPr>
                <w14:ligatures w14:val="standard"/>
              </w:rPr>
              <w:t>0.161</w:t>
            </w:r>
          </w:p>
        </w:tc>
        <w:tc>
          <w:tcPr>
            <w:tcW w:w="1418" w:type="dxa"/>
          </w:tcPr>
          <w:p w14:paraId="1FA0969C" w14:textId="6B57D346" w:rsidR="00997B73" w:rsidRDefault="00997B73" w:rsidP="005B7239">
            <w:pPr>
              <w:pStyle w:val="AckPara"/>
              <w:rPr>
                <w14:ligatures w14:val="standard"/>
              </w:rPr>
            </w:pPr>
            <w:r>
              <w:rPr>
                <w14:ligatures w14:val="standard"/>
              </w:rPr>
              <w:t>Fantasy</w:t>
            </w:r>
          </w:p>
        </w:tc>
        <w:tc>
          <w:tcPr>
            <w:tcW w:w="1109" w:type="dxa"/>
          </w:tcPr>
          <w:p w14:paraId="6EBEAC4C" w14:textId="32A6E14E" w:rsidR="00997B73" w:rsidRDefault="00997B73" w:rsidP="005B7239">
            <w:pPr>
              <w:pStyle w:val="AckPara"/>
              <w:rPr>
                <w14:ligatures w14:val="standard"/>
              </w:rPr>
            </w:pPr>
            <w:r>
              <w:rPr>
                <w14:ligatures w14:val="standard"/>
              </w:rPr>
              <w:t>0.135</w:t>
            </w:r>
          </w:p>
        </w:tc>
      </w:tr>
      <w:tr w:rsidR="00997B73" w14:paraId="5AD6FB3B" w14:textId="77777777" w:rsidTr="00997B73">
        <w:tc>
          <w:tcPr>
            <w:tcW w:w="1256" w:type="dxa"/>
          </w:tcPr>
          <w:p w14:paraId="19B3B6A1" w14:textId="40EF4E84" w:rsidR="00997B73" w:rsidRDefault="00997B73" w:rsidP="005B7239">
            <w:pPr>
              <w:pStyle w:val="AckPara"/>
              <w:rPr>
                <w14:ligatures w14:val="standard"/>
              </w:rPr>
            </w:pPr>
            <w:r>
              <w:rPr>
                <w14:ligatures w14:val="standard"/>
              </w:rPr>
              <w:t>Children’s</w:t>
            </w:r>
          </w:p>
        </w:tc>
        <w:tc>
          <w:tcPr>
            <w:tcW w:w="1007" w:type="dxa"/>
          </w:tcPr>
          <w:p w14:paraId="1E71FCFB" w14:textId="299DE8E6" w:rsidR="00997B73" w:rsidRDefault="00997B73" w:rsidP="005B7239">
            <w:pPr>
              <w:pStyle w:val="AckPara"/>
              <w:rPr>
                <w14:ligatures w14:val="standard"/>
              </w:rPr>
            </w:pPr>
            <w:r>
              <w:rPr>
                <w14:ligatures w14:val="standard"/>
              </w:rPr>
              <w:t>0.158</w:t>
            </w:r>
          </w:p>
        </w:tc>
        <w:tc>
          <w:tcPr>
            <w:tcW w:w="1418" w:type="dxa"/>
          </w:tcPr>
          <w:p w14:paraId="1602EF65" w14:textId="1DA4C6D3" w:rsidR="00997B73" w:rsidRDefault="00997B73" w:rsidP="005B7239">
            <w:pPr>
              <w:pStyle w:val="AckPara"/>
              <w:rPr>
                <w14:ligatures w14:val="standard"/>
              </w:rPr>
            </w:pPr>
            <w:r>
              <w:rPr>
                <w14:ligatures w14:val="standard"/>
              </w:rPr>
              <w:t>Classics</w:t>
            </w:r>
          </w:p>
        </w:tc>
        <w:tc>
          <w:tcPr>
            <w:tcW w:w="1109" w:type="dxa"/>
          </w:tcPr>
          <w:p w14:paraId="09A6B0BD" w14:textId="4E479485" w:rsidR="00997B73" w:rsidRDefault="00997B73" w:rsidP="005B7239">
            <w:pPr>
              <w:pStyle w:val="AckPara"/>
              <w:rPr>
                <w14:ligatures w14:val="standard"/>
              </w:rPr>
            </w:pPr>
            <w:r>
              <w:rPr>
                <w14:ligatures w14:val="standard"/>
              </w:rPr>
              <w:t>0.132</w:t>
            </w:r>
          </w:p>
        </w:tc>
      </w:tr>
      <w:tr w:rsidR="00997B73" w14:paraId="3D134D1F" w14:textId="77777777" w:rsidTr="00997B73">
        <w:tc>
          <w:tcPr>
            <w:tcW w:w="1256" w:type="dxa"/>
          </w:tcPr>
          <w:p w14:paraId="0470E599" w14:textId="111E244C" w:rsidR="00997B73" w:rsidRDefault="00997B73" w:rsidP="005B7239">
            <w:pPr>
              <w:pStyle w:val="AckPara"/>
              <w:rPr>
                <w14:ligatures w14:val="standard"/>
              </w:rPr>
            </w:pPr>
            <w:r>
              <w:rPr>
                <w14:ligatures w14:val="standard"/>
              </w:rPr>
              <w:t>Contemporary</w:t>
            </w:r>
          </w:p>
        </w:tc>
        <w:tc>
          <w:tcPr>
            <w:tcW w:w="1007" w:type="dxa"/>
          </w:tcPr>
          <w:p w14:paraId="7A24C5EB" w14:textId="29FC858A" w:rsidR="00997B73" w:rsidRDefault="00997B73" w:rsidP="005B7239">
            <w:pPr>
              <w:pStyle w:val="AckPara"/>
              <w:rPr>
                <w14:ligatures w14:val="standard"/>
              </w:rPr>
            </w:pPr>
            <w:r>
              <w:rPr>
                <w14:ligatures w14:val="standard"/>
              </w:rPr>
              <w:t>0.158</w:t>
            </w:r>
          </w:p>
        </w:tc>
        <w:tc>
          <w:tcPr>
            <w:tcW w:w="1418" w:type="dxa"/>
          </w:tcPr>
          <w:p w14:paraId="6FC9B012" w14:textId="40F5766A" w:rsidR="00997B73" w:rsidRDefault="00997B73" w:rsidP="005B7239">
            <w:pPr>
              <w:pStyle w:val="AckPara"/>
              <w:rPr>
                <w14:ligatures w14:val="standard"/>
              </w:rPr>
            </w:pPr>
            <w:r>
              <w:rPr>
                <w14:ligatures w14:val="standard"/>
              </w:rPr>
              <w:t>Middle Grade</w:t>
            </w:r>
          </w:p>
        </w:tc>
        <w:tc>
          <w:tcPr>
            <w:tcW w:w="1109" w:type="dxa"/>
          </w:tcPr>
          <w:p w14:paraId="27748B5E" w14:textId="2B198929" w:rsidR="00997B73" w:rsidRDefault="00997B73" w:rsidP="005B7239">
            <w:pPr>
              <w:pStyle w:val="AckPara"/>
              <w:rPr>
                <w14:ligatures w14:val="standard"/>
              </w:rPr>
            </w:pPr>
            <w:r>
              <w:rPr>
                <w14:ligatures w14:val="standard"/>
              </w:rPr>
              <w:t>0.130</w:t>
            </w:r>
          </w:p>
        </w:tc>
      </w:tr>
      <w:tr w:rsidR="00997B73" w14:paraId="06435F85" w14:textId="77777777" w:rsidTr="00997B73">
        <w:tc>
          <w:tcPr>
            <w:tcW w:w="1256" w:type="dxa"/>
          </w:tcPr>
          <w:p w14:paraId="28826C0A" w14:textId="60F6288B" w:rsidR="00997B73" w:rsidRDefault="00997B73" w:rsidP="005B7239">
            <w:pPr>
              <w:pStyle w:val="AckPara"/>
              <w:rPr>
                <w14:ligatures w14:val="standard"/>
              </w:rPr>
            </w:pPr>
            <w:r>
              <w:rPr>
                <w14:ligatures w14:val="standard"/>
              </w:rPr>
              <w:t>Romance</w:t>
            </w:r>
          </w:p>
        </w:tc>
        <w:tc>
          <w:tcPr>
            <w:tcW w:w="1007" w:type="dxa"/>
          </w:tcPr>
          <w:p w14:paraId="2E7783F1" w14:textId="40331CD7" w:rsidR="00997B73" w:rsidRDefault="00997B73" w:rsidP="005B7239">
            <w:pPr>
              <w:pStyle w:val="AckPara"/>
              <w:rPr>
                <w14:ligatures w14:val="standard"/>
              </w:rPr>
            </w:pPr>
            <w:r>
              <w:rPr>
                <w14:ligatures w14:val="standard"/>
              </w:rPr>
              <w:t>0.155</w:t>
            </w:r>
          </w:p>
        </w:tc>
        <w:tc>
          <w:tcPr>
            <w:tcW w:w="1418" w:type="dxa"/>
          </w:tcPr>
          <w:p w14:paraId="3A0D72E4" w14:textId="2430120E" w:rsidR="00997B73" w:rsidRDefault="00997B73" w:rsidP="005B7239">
            <w:pPr>
              <w:pStyle w:val="AckPara"/>
              <w:rPr>
                <w14:ligatures w14:val="standard"/>
              </w:rPr>
            </w:pPr>
            <w:r>
              <w:rPr>
                <w14:ligatures w14:val="standard"/>
              </w:rPr>
              <w:t>Mystery</w:t>
            </w:r>
          </w:p>
        </w:tc>
        <w:tc>
          <w:tcPr>
            <w:tcW w:w="1109" w:type="dxa"/>
          </w:tcPr>
          <w:p w14:paraId="30FD7377" w14:textId="0DAFB161" w:rsidR="00997B73" w:rsidRDefault="00997B73" w:rsidP="005B7239">
            <w:pPr>
              <w:pStyle w:val="AckPara"/>
              <w:rPr>
                <w14:ligatures w14:val="standard"/>
              </w:rPr>
            </w:pPr>
            <w:r>
              <w:rPr>
                <w14:ligatures w14:val="standard"/>
              </w:rPr>
              <w:t>0.130</w:t>
            </w:r>
          </w:p>
        </w:tc>
      </w:tr>
    </w:tbl>
    <w:p w14:paraId="02E4859E" w14:textId="77777777" w:rsidR="007A40BD" w:rsidRDefault="007A40BD" w:rsidP="007A40BD">
      <w:pPr>
        <w:pStyle w:val="AckPara"/>
        <w:rPr>
          <w14:ligatures w14:val="standard"/>
        </w:rPr>
      </w:pPr>
      <w:r>
        <w:rPr>
          <w:noProof/>
        </w:rPr>
        <w:drawing>
          <wp:inline distT="0" distB="0" distL="0" distR="0" wp14:anchorId="12C74120" wp14:editId="011A1330">
            <wp:extent cx="3038475" cy="2278858"/>
            <wp:effectExtent l="0" t="0" r="0" b="7620"/>
            <wp:docPr id="2040574822" name="Picture 5" descr="A graph of a deg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36396" name="Picture 5" descr="A graph of a degree&#10;&#10;AI-generated content may be incorrect."/>
                    <pic:cNvPicPr/>
                  </pic:nvPicPr>
                  <pic:blipFill>
                    <a:blip r:embed="rId17"/>
                    <a:stretch>
                      <a:fillRect/>
                    </a:stretch>
                  </pic:blipFill>
                  <pic:spPr>
                    <a:xfrm>
                      <a:off x="0" y="0"/>
                      <a:ext cx="3056621" cy="2292468"/>
                    </a:xfrm>
                    <a:prstGeom prst="rect">
                      <a:avLst/>
                    </a:prstGeom>
                  </pic:spPr>
                </pic:pic>
              </a:graphicData>
            </a:graphic>
          </wp:inline>
        </w:drawing>
      </w:r>
    </w:p>
    <w:p w14:paraId="13E6A7FD" w14:textId="664582B1" w:rsidR="007A40BD" w:rsidRPr="00B90360" w:rsidRDefault="007A40BD" w:rsidP="006E20A5">
      <w:pPr>
        <w:pStyle w:val="FigureCaption"/>
      </w:pPr>
      <w:r w:rsidRPr="00C14A4F">
        <w:rPr>
          <w:rStyle w:val="Label"/>
        </w:rPr>
        <w:t xml:space="preserve">Figure </w:t>
      </w:r>
      <w:r w:rsidR="001F3D8B">
        <w:rPr>
          <w:rStyle w:val="Label"/>
        </w:rPr>
        <w:t>5</w:t>
      </w:r>
      <w:r w:rsidRPr="00C14A4F">
        <w:rPr>
          <w:rStyle w:val="Label"/>
        </w:rPr>
        <w:t>:</w:t>
      </w:r>
      <w:r w:rsidRPr="00C14A4F">
        <w:t xml:space="preserve"> </w:t>
      </w:r>
      <w:r>
        <w:t>Degree Distribution of Book Nodes (Genres per Banned Book)</w:t>
      </w:r>
    </w:p>
    <w:p w14:paraId="4897D725" w14:textId="32BA1EBE" w:rsidR="007A40BD" w:rsidRPr="009E203E" w:rsidRDefault="007A40BD" w:rsidP="007A40BD">
      <w:pPr>
        <w:pStyle w:val="Head1"/>
        <w:ind w:left="278" w:hanging="278"/>
      </w:pPr>
      <w:r>
        <w:rPr>
          <w:rStyle w:val="Label"/>
        </w:rPr>
        <w:t>7.2</w:t>
      </w:r>
      <w:r w:rsidRPr="00586A35">
        <w:t> </w:t>
      </w:r>
      <w:r w:rsidRPr="007A40BD">
        <w:t xml:space="preserve"> </w:t>
      </w:r>
      <w:r>
        <w:t>Author-Book Bipartite Network</w:t>
      </w:r>
    </w:p>
    <w:p w14:paraId="04258B86" w14:textId="022209CB" w:rsidR="007A40BD" w:rsidRDefault="007A40BD" w:rsidP="007A40BD">
      <w:pPr>
        <w:pStyle w:val="Para"/>
      </w:pPr>
      <w:r>
        <w:t xml:space="preserve">Using the </w:t>
      </w:r>
      <w:r w:rsidR="00A938CC">
        <w:t>Author</w:t>
      </w:r>
      <w:r>
        <w:t xml:space="preserve">-Book bipartite network, degree centrality was conducted on </w:t>
      </w:r>
      <w:r w:rsidR="00A938CC">
        <w:t>the</w:t>
      </w:r>
      <w:r>
        <w:t xml:space="preserve"> </w:t>
      </w:r>
      <w:r w:rsidR="00A938CC">
        <w:t>author</w:t>
      </w:r>
      <w:r>
        <w:t xml:space="preserve"> nodes. </w:t>
      </w:r>
      <w:r w:rsidR="00A938CC">
        <w:t xml:space="preserve">Table 3 shows the highest calculated degree centrality </w:t>
      </w:r>
      <w:r w:rsidR="00EB785F">
        <w:t>scores on the author nodes. The best-selling authors, Stephen King, P</w:t>
      </w:r>
      <w:proofErr w:type="gramStart"/>
      <w:r w:rsidR="00EB785F">
        <w:t>. C</w:t>
      </w:r>
      <w:proofErr w:type="gramEnd"/>
      <w:r w:rsidR="00EB785F">
        <w:t xml:space="preserve">. Cast, and Ellen Hopkins obtained the </w:t>
      </w:r>
      <w:proofErr w:type="gramStart"/>
      <w:r w:rsidR="00EB785F">
        <w:t>highest degree</w:t>
      </w:r>
      <w:proofErr w:type="gramEnd"/>
      <w:r w:rsidR="00EB785F">
        <w:t xml:space="preserve"> centrality scores. Eigenvector centrality was also conducted on the </w:t>
      </w:r>
      <w:proofErr w:type="gramStart"/>
      <w:r w:rsidR="00EB785F">
        <w:t>author</w:t>
      </w:r>
      <w:proofErr w:type="gramEnd"/>
      <w:r w:rsidR="00EB785F">
        <w:t xml:space="preserve"> nodes, but no significant results were found.</w:t>
      </w:r>
      <w:r w:rsidR="00384F9B">
        <w:t xml:space="preserve"> More in depth analyses of these authors will be conducted in section 8.</w:t>
      </w:r>
      <w:r>
        <w:t xml:space="preserve"> </w:t>
      </w:r>
    </w:p>
    <w:p w14:paraId="49039173" w14:textId="77777777" w:rsidR="00BC52DA" w:rsidRDefault="00BC52DA" w:rsidP="00DD476E">
      <w:pPr>
        <w:pStyle w:val="AckPara"/>
        <w:rPr>
          <w14:ligatures w14:val="standard"/>
        </w:rPr>
      </w:pPr>
    </w:p>
    <w:p w14:paraId="18F15B4B" w14:textId="4A7EFB2E" w:rsidR="00A938CC" w:rsidRPr="00C66D6A" w:rsidRDefault="00A938CC" w:rsidP="00A938CC">
      <w:pPr>
        <w:pStyle w:val="Para"/>
        <w:jc w:val="center"/>
        <w:rPr>
          <w:b/>
          <w:bCs/>
        </w:rPr>
      </w:pPr>
      <w:r w:rsidRPr="00C66D6A">
        <w:rPr>
          <w:b/>
          <w:bCs/>
        </w:rPr>
        <w:t xml:space="preserve">Table </w:t>
      </w:r>
      <w:r>
        <w:rPr>
          <w:b/>
          <w:bCs/>
        </w:rPr>
        <w:t>3</w:t>
      </w:r>
      <w:r w:rsidRPr="00C66D6A">
        <w:rPr>
          <w:b/>
          <w:bCs/>
        </w:rPr>
        <w:t xml:space="preserve">: Highest Degree Centrality Scores of </w:t>
      </w:r>
      <w:r>
        <w:rPr>
          <w:b/>
          <w:bCs/>
        </w:rPr>
        <w:t>Authors</w:t>
      </w:r>
    </w:p>
    <w:tbl>
      <w:tblPr>
        <w:tblStyle w:val="TableGrid"/>
        <w:tblW w:w="0" w:type="auto"/>
        <w:tblLook w:val="04A0" w:firstRow="1" w:lastRow="0" w:firstColumn="1" w:lastColumn="0" w:noHBand="0" w:noVBand="1"/>
      </w:tblPr>
      <w:tblGrid>
        <w:gridCol w:w="1696"/>
        <w:gridCol w:w="732"/>
        <w:gridCol w:w="1536"/>
        <w:gridCol w:w="826"/>
      </w:tblGrid>
      <w:tr w:rsidR="00A938CC" w14:paraId="6B656CB1" w14:textId="77777777" w:rsidTr="00A938CC">
        <w:tc>
          <w:tcPr>
            <w:tcW w:w="1696" w:type="dxa"/>
          </w:tcPr>
          <w:p w14:paraId="7E481034" w14:textId="77777777" w:rsidR="00A938CC" w:rsidRPr="00C66D6A" w:rsidRDefault="00A938CC" w:rsidP="00E54906">
            <w:pPr>
              <w:pStyle w:val="AckPara"/>
              <w:jc w:val="center"/>
              <w:rPr>
                <w:b/>
                <w:bCs/>
                <w14:ligatures w14:val="standard"/>
              </w:rPr>
            </w:pPr>
            <w:r w:rsidRPr="00C66D6A">
              <w:rPr>
                <w:b/>
                <w:bCs/>
                <w14:ligatures w14:val="standard"/>
              </w:rPr>
              <w:t>Genre</w:t>
            </w:r>
          </w:p>
        </w:tc>
        <w:tc>
          <w:tcPr>
            <w:tcW w:w="732" w:type="dxa"/>
          </w:tcPr>
          <w:p w14:paraId="2DA2916E" w14:textId="77777777" w:rsidR="00A938CC" w:rsidRPr="00C66D6A" w:rsidRDefault="00A938CC" w:rsidP="00E54906">
            <w:pPr>
              <w:pStyle w:val="AckPara"/>
              <w:jc w:val="center"/>
              <w:rPr>
                <w:b/>
                <w:bCs/>
                <w14:ligatures w14:val="standard"/>
              </w:rPr>
            </w:pPr>
            <w:r w:rsidRPr="00C66D6A">
              <w:rPr>
                <w:b/>
                <w:bCs/>
                <w14:ligatures w14:val="standard"/>
              </w:rPr>
              <w:t>Score</w:t>
            </w:r>
          </w:p>
        </w:tc>
        <w:tc>
          <w:tcPr>
            <w:tcW w:w="1536" w:type="dxa"/>
          </w:tcPr>
          <w:p w14:paraId="50B1EA39" w14:textId="77777777" w:rsidR="00A938CC" w:rsidRPr="00C66D6A" w:rsidRDefault="00A938CC" w:rsidP="00E54906">
            <w:pPr>
              <w:pStyle w:val="AckPara"/>
              <w:jc w:val="center"/>
              <w:rPr>
                <w:b/>
                <w:bCs/>
                <w14:ligatures w14:val="standard"/>
              </w:rPr>
            </w:pPr>
            <w:r w:rsidRPr="00C66D6A">
              <w:rPr>
                <w:b/>
                <w:bCs/>
                <w14:ligatures w14:val="standard"/>
              </w:rPr>
              <w:t>Genre</w:t>
            </w:r>
          </w:p>
        </w:tc>
        <w:tc>
          <w:tcPr>
            <w:tcW w:w="826" w:type="dxa"/>
          </w:tcPr>
          <w:p w14:paraId="54736E90" w14:textId="77777777" w:rsidR="00A938CC" w:rsidRPr="00C66D6A" w:rsidRDefault="00A938CC" w:rsidP="00E54906">
            <w:pPr>
              <w:pStyle w:val="AckPara"/>
              <w:jc w:val="center"/>
              <w:rPr>
                <w:b/>
                <w:bCs/>
                <w14:ligatures w14:val="standard"/>
              </w:rPr>
            </w:pPr>
            <w:r w:rsidRPr="00C66D6A">
              <w:rPr>
                <w:b/>
                <w:bCs/>
                <w14:ligatures w14:val="standard"/>
              </w:rPr>
              <w:t>Score</w:t>
            </w:r>
          </w:p>
        </w:tc>
      </w:tr>
      <w:tr w:rsidR="00A938CC" w14:paraId="76D21C84" w14:textId="77777777" w:rsidTr="00A938CC">
        <w:tc>
          <w:tcPr>
            <w:tcW w:w="1696" w:type="dxa"/>
          </w:tcPr>
          <w:p w14:paraId="2D07AF19" w14:textId="0104B2A3" w:rsidR="00A938CC" w:rsidRDefault="00A938CC" w:rsidP="00E54906">
            <w:pPr>
              <w:pStyle w:val="AckPara"/>
              <w:rPr>
                <w14:ligatures w14:val="standard"/>
              </w:rPr>
            </w:pPr>
            <w:r>
              <w:rPr>
                <w14:ligatures w14:val="standard"/>
              </w:rPr>
              <w:t>Stephen King</w:t>
            </w:r>
          </w:p>
        </w:tc>
        <w:tc>
          <w:tcPr>
            <w:tcW w:w="732" w:type="dxa"/>
          </w:tcPr>
          <w:p w14:paraId="1AD52208" w14:textId="1A25CEBF" w:rsidR="00A938CC" w:rsidRDefault="00A938CC" w:rsidP="00E54906">
            <w:pPr>
              <w:pStyle w:val="AckPara"/>
              <w:rPr>
                <w14:ligatures w14:val="standard"/>
              </w:rPr>
            </w:pPr>
            <w:r>
              <w:rPr>
                <w14:ligatures w14:val="standard"/>
              </w:rPr>
              <w:t>0.0156</w:t>
            </w:r>
          </w:p>
        </w:tc>
        <w:tc>
          <w:tcPr>
            <w:tcW w:w="1536" w:type="dxa"/>
          </w:tcPr>
          <w:p w14:paraId="7D875F79" w14:textId="225CDA81" w:rsidR="00A938CC" w:rsidRDefault="00A938CC" w:rsidP="00E54906">
            <w:pPr>
              <w:pStyle w:val="AckPara"/>
              <w:rPr>
                <w14:ligatures w14:val="standard"/>
              </w:rPr>
            </w:pPr>
            <w:r>
              <w:rPr>
                <w14:ligatures w14:val="standard"/>
              </w:rPr>
              <w:t>James Patterson</w:t>
            </w:r>
          </w:p>
        </w:tc>
        <w:tc>
          <w:tcPr>
            <w:tcW w:w="826" w:type="dxa"/>
          </w:tcPr>
          <w:p w14:paraId="4D66AB9A" w14:textId="58D1E561" w:rsidR="00A938CC" w:rsidRDefault="00A938CC" w:rsidP="00E54906">
            <w:pPr>
              <w:pStyle w:val="AckPara"/>
              <w:rPr>
                <w14:ligatures w14:val="standard"/>
              </w:rPr>
            </w:pPr>
            <w:r>
              <w:rPr>
                <w14:ligatures w14:val="standard"/>
              </w:rPr>
              <w:t>0.0049</w:t>
            </w:r>
          </w:p>
        </w:tc>
      </w:tr>
      <w:tr w:rsidR="00A938CC" w14:paraId="2AFCB37B" w14:textId="77777777" w:rsidTr="00A938CC">
        <w:tc>
          <w:tcPr>
            <w:tcW w:w="1696" w:type="dxa"/>
          </w:tcPr>
          <w:p w14:paraId="759CF188" w14:textId="35D43630" w:rsidR="00A938CC" w:rsidRDefault="00A938CC" w:rsidP="00E54906">
            <w:pPr>
              <w:pStyle w:val="AckPara"/>
              <w:rPr>
                <w14:ligatures w14:val="standard"/>
              </w:rPr>
            </w:pPr>
            <w:r>
              <w:rPr>
                <w14:ligatures w14:val="standard"/>
              </w:rPr>
              <w:t>P</w:t>
            </w:r>
            <w:proofErr w:type="gramStart"/>
            <w:r>
              <w:rPr>
                <w14:ligatures w14:val="standard"/>
              </w:rPr>
              <w:t>. C</w:t>
            </w:r>
            <w:proofErr w:type="gramEnd"/>
            <w:r>
              <w:rPr>
                <w14:ligatures w14:val="standard"/>
              </w:rPr>
              <w:t>. Cast</w:t>
            </w:r>
          </w:p>
        </w:tc>
        <w:tc>
          <w:tcPr>
            <w:tcW w:w="732" w:type="dxa"/>
          </w:tcPr>
          <w:p w14:paraId="20EAD8BB" w14:textId="60484768" w:rsidR="00A938CC" w:rsidRDefault="00A938CC" w:rsidP="00E54906">
            <w:pPr>
              <w:pStyle w:val="AckPara"/>
              <w:rPr>
                <w14:ligatures w14:val="standard"/>
              </w:rPr>
            </w:pPr>
            <w:r>
              <w:rPr>
                <w14:ligatures w14:val="standard"/>
              </w:rPr>
              <w:t>0.0080</w:t>
            </w:r>
          </w:p>
        </w:tc>
        <w:tc>
          <w:tcPr>
            <w:tcW w:w="1536" w:type="dxa"/>
          </w:tcPr>
          <w:p w14:paraId="6C894E2E" w14:textId="55AC381E" w:rsidR="00A938CC" w:rsidRDefault="00A938CC" w:rsidP="00E54906">
            <w:pPr>
              <w:pStyle w:val="AckPara"/>
              <w:rPr>
                <w14:ligatures w14:val="standard"/>
              </w:rPr>
            </w:pPr>
            <w:r>
              <w:rPr>
                <w14:ligatures w14:val="standard"/>
              </w:rPr>
              <w:t>Anh Do</w:t>
            </w:r>
          </w:p>
        </w:tc>
        <w:tc>
          <w:tcPr>
            <w:tcW w:w="826" w:type="dxa"/>
          </w:tcPr>
          <w:p w14:paraId="6A892927" w14:textId="7E051565" w:rsidR="00A938CC" w:rsidRDefault="00A938CC" w:rsidP="00E54906">
            <w:pPr>
              <w:pStyle w:val="AckPara"/>
              <w:rPr>
                <w14:ligatures w14:val="standard"/>
              </w:rPr>
            </w:pPr>
            <w:r>
              <w:rPr>
                <w14:ligatures w14:val="standard"/>
              </w:rPr>
              <w:t>0.0045</w:t>
            </w:r>
          </w:p>
        </w:tc>
      </w:tr>
      <w:tr w:rsidR="00A938CC" w14:paraId="45408A61" w14:textId="77777777" w:rsidTr="00A938CC">
        <w:tc>
          <w:tcPr>
            <w:tcW w:w="1696" w:type="dxa"/>
          </w:tcPr>
          <w:p w14:paraId="3B7E4841" w14:textId="2B6B600A" w:rsidR="00A938CC" w:rsidRDefault="00A938CC" w:rsidP="00E54906">
            <w:pPr>
              <w:pStyle w:val="AckPara"/>
              <w:rPr>
                <w14:ligatures w14:val="standard"/>
              </w:rPr>
            </w:pPr>
            <w:r>
              <w:rPr>
                <w14:ligatures w14:val="standard"/>
              </w:rPr>
              <w:t>Ellen Hopkins</w:t>
            </w:r>
          </w:p>
        </w:tc>
        <w:tc>
          <w:tcPr>
            <w:tcW w:w="732" w:type="dxa"/>
          </w:tcPr>
          <w:p w14:paraId="76A6C5E5" w14:textId="726D2599" w:rsidR="00A938CC" w:rsidRDefault="00A938CC" w:rsidP="00E54906">
            <w:pPr>
              <w:pStyle w:val="AckPara"/>
              <w:rPr>
                <w14:ligatures w14:val="standard"/>
              </w:rPr>
            </w:pPr>
            <w:r>
              <w:rPr>
                <w14:ligatures w14:val="standard"/>
              </w:rPr>
              <w:t>0.0063</w:t>
            </w:r>
          </w:p>
        </w:tc>
        <w:tc>
          <w:tcPr>
            <w:tcW w:w="1536" w:type="dxa"/>
          </w:tcPr>
          <w:p w14:paraId="7702CBB0" w14:textId="69680B02" w:rsidR="00A938CC" w:rsidRDefault="00A938CC" w:rsidP="00E54906">
            <w:pPr>
              <w:pStyle w:val="AckPara"/>
              <w:rPr>
                <w14:ligatures w14:val="standard"/>
              </w:rPr>
            </w:pPr>
            <w:r>
              <w:rPr>
                <w14:ligatures w14:val="standard"/>
              </w:rPr>
              <w:t>Cassandra Claire</w:t>
            </w:r>
          </w:p>
        </w:tc>
        <w:tc>
          <w:tcPr>
            <w:tcW w:w="826" w:type="dxa"/>
          </w:tcPr>
          <w:p w14:paraId="414D158D" w14:textId="56599B80" w:rsidR="00A938CC" w:rsidRDefault="00A938CC" w:rsidP="00E54906">
            <w:pPr>
              <w:pStyle w:val="AckPara"/>
              <w:rPr>
                <w14:ligatures w14:val="standard"/>
              </w:rPr>
            </w:pPr>
            <w:r>
              <w:rPr>
                <w14:ligatures w14:val="standard"/>
              </w:rPr>
              <w:t>0.0045</w:t>
            </w:r>
          </w:p>
        </w:tc>
      </w:tr>
      <w:tr w:rsidR="00A938CC" w14:paraId="516281E6" w14:textId="77777777" w:rsidTr="00A938CC">
        <w:tc>
          <w:tcPr>
            <w:tcW w:w="1696" w:type="dxa"/>
          </w:tcPr>
          <w:p w14:paraId="58098201" w14:textId="5ED0D6F9" w:rsidR="00A938CC" w:rsidRDefault="00A938CC" w:rsidP="00E54906">
            <w:pPr>
              <w:pStyle w:val="AckPara"/>
              <w:rPr>
                <w14:ligatures w14:val="standard"/>
              </w:rPr>
            </w:pPr>
            <w:r>
              <w:rPr>
                <w14:ligatures w14:val="standard"/>
              </w:rPr>
              <w:t>Sarah J. Maas</w:t>
            </w:r>
          </w:p>
        </w:tc>
        <w:tc>
          <w:tcPr>
            <w:tcW w:w="732" w:type="dxa"/>
          </w:tcPr>
          <w:p w14:paraId="7FCD473C" w14:textId="789AA649" w:rsidR="00A938CC" w:rsidRDefault="00A938CC" w:rsidP="00E54906">
            <w:pPr>
              <w:pStyle w:val="AckPara"/>
              <w:rPr>
                <w14:ligatures w14:val="standard"/>
              </w:rPr>
            </w:pPr>
            <w:r>
              <w:rPr>
                <w14:ligatures w14:val="standard"/>
              </w:rPr>
              <w:t>0.0056</w:t>
            </w:r>
          </w:p>
        </w:tc>
        <w:tc>
          <w:tcPr>
            <w:tcW w:w="1536" w:type="dxa"/>
          </w:tcPr>
          <w:p w14:paraId="0132D810" w14:textId="5E250717" w:rsidR="00A938CC" w:rsidRDefault="00A938CC" w:rsidP="00E54906">
            <w:pPr>
              <w:pStyle w:val="AckPara"/>
              <w:rPr>
                <w14:ligatures w14:val="standard"/>
              </w:rPr>
            </w:pPr>
            <w:r>
              <w:rPr>
                <w14:ligatures w14:val="standard"/>
              </w:rPr>
              <w:t>Jacqueline Jules</w:t>
            </w:r>
          </w:p>
        </w:tc>
        <w:tc>
          <w:tcPr>
            <w:tcW w:w="826" w:type="dxa"/>
          </w:tcPr>
          <w:p w14:paraId="16979CAE" w14:textId="6C9AF5DB" w:rsidR="00A938CC" w:rsidRDefault="00A938CC" w:rsidP="00E54906">
            <w:pPr>
              <w:pStyle w:val="AckPara"/>
              <w:rPr>
                <w14:ligatures w14:val="standard"/>
              </w:rPr>
            </w:pPr>
            <w:r>
              <w:rPr>
                <w14:ligatures w14:val="standard"/>
              </w:rPr>
              <w:t>0.0045</w:t>
            </w:r>
          </w:p>
        </w:tc>
      </w:tr>
      <w:tr w:rsidR="00A938CC" w14:paraId="4987BB31" w14:textId="77777777" w:rsidTr="00A938CC">
        <w:tc>
          <w:tcPr>
            <w:tcW w:w="1696" w:type="dxa"/>
          </w:tcPr>
          <w:p w14:paraId="4B1E2CDB" w14:textId="5B7A2584" w:rsidR="00A938CC" w:rsidRDefault="00A938CC" w:rsidP="00E54906">
            <w:pPr>
              <w:pStyle w:val="AckPara"/>
              <w:rPr>
                <w14:ligatures w14:val="standard"/>
              </w:rPr>
            </w:pPr>
            <w:r>
              <w:rPr>
                <w14:ligatures w14:val="standard"/>
              </w:rPr>
              <w:t>Saadia Faruqi</w:t>
            </w:r>
          </w:p>
        </w:tc>
        <w:tc>
          <w:tcPr>
            <w:tcW w:w="732" w:type="dxa"/>
          </w:tcPr>
          <w:p w14:paraId="5FABBD0D" w14:textId="2AE3E724" w:rsidR="00A938CC" w:rsidRDefault="00A938CC" w:rsidP="00E54906">
            <w:pPr>
              <w:pStyle w:val="AckPara"/>
              <w:rPr>
                <w14:ligatures w14:val="standard"/>
              </w:rPr>
            </w:pPr>
            <w:r>
              <w:rPr>
                <w14:ligatures w14:val="standard"/>
              </w:rPr>
              <w:t>0.0049</w:t>
            </w:r>
          </w:p>
        </w:tc>
        <w:tc>
          <w:tcPr>
            <w:tcW w:w="1536" w:type="dxa"/>
          </w:tcPr>
          <w:p w14:paraId="5A80805A" w14:textId="4A634392" w:rsidR="00A938CC" w:rsidRDefault="00A938CC" w:rsidP="00E54906">
            <w:pPr>
              <w:pStyle w:val="AckPara"/>
              <w:rPr>
                <w14:ligatures w14:val="standard"/>
              </w:rPr>
            </w:pPr>
            <w:r>
              <w:rPr>
                <w14:ligatures w14:val="standard"/>
              </w:rPr>
              <w:t>Rick Riordan</w:t>
            </w:r>
          </w:p>
        </w:tc>
        <w:tc>
          <w:tcPr>
            <w:tcW w:w="826" w:type="dxa"/>
          </w:tcPr>
          <w:p w14:paraId="0EC8D45D" w14:textId="787C4BDE" w:rsidR="00A938CC" w:rsidRDefault="00A938CC" w:rsidP="00E54906">
            <w:pPr>
              <w:pStyle w:val="AckPara"/>
              <w:rPr>
                <w14:ligatures w14:val="standard"/>
              </w:rPr>
            </w:pPr>
            <w:r>
              <w:rPr>
                <w14:ligatures w14:val="standard"/>
              </w:rPr>
              <w:t>0.0042</w:t>
            </w:r>
          </w:p>
        </w:tc>
      </w:tr>
      <w:tr w:rsidR="00A938CC" w14:paraId="69D8F109" w14:textId="77777777" w:rsidTr="00A938CC">
        <w:tc>
          <w:tcPr>
            <w:tcW w:w="1696" w:type="dxa"/>
          </w:tcPr>
          <w:p w14:paraId="7725249C" w14:textId="6CA2D07F" w:rsidR="00A938CC" w:rsidRDefault="00A938CC" w:rsidP="00E54906">
            <w:pPr>
              <w:pStyle w:val="AckPara"/>
              <w:rPr>
                <w14:ligatures w14:val="standard"/>
              </w:rPr>
            </w:pPr>
            <w:r>
              <w:rPr>
                <w14:ligatures w14:val="standard"/>
              </w:rPr>
              <w:t xml:space="preserve">Cecily von </w:t>
            </w:r>
            <w:proofErr w:type="spellStart"/>
            <w:r>
              <w:rPr>
                <w14:ligatures w14:val="standard"/>
              </w:rPr>
              <w:t>Zeigesar</w:t>
            </w:r>
            <w:proofErr w:type="spellEnd"/>
          </w:p>
        </w:tc>
        <w:tc>
          <w:tcPr>
            <w:tcW w:w="732" w:type="dxa"/>
          </w:tcPr>
          <w:p w14:paraId="66FA5E65" w14:textId="283EC1D5" w:rsidR="00A938CC" w:rsidRDefault="00A938CC" w:rsidP="00E54906">
            <w:pPr>
              <w:pStyle w:val="AckPara"/>
              <w:rPr>
                <w14:ligatures w14:val="standard"/>
              </w:rPr>
            </w:pPr>
            <w:r>
              <w:rPr>
                <w14:ligatures w14:val="standard"/>
              </w:rPr>
              <w:t>0.0049</w:t>
            </w:r>
          </w:p>
        </w:tc>
        <w:tc>
          <w:tcPr>
            <w:tcW w:w="1536" w:type="dxa"/>
          </w:tcPr>
          <w:p w14:paraId="2E042DEC" w14:textId="58DC892F" w:rsidR="00A938CC" w:rsidRDefault="00A938CC" w:rsidP="00E54906">
            <w:pPr>
              <w:pStyle w:val="AckPara"/>
              <w:rPr>
                <w14:ligatures w14:val="standard"/>
              </w:rPr>
            </w:pPr>
            <w:r>
              <w:rPr>
                <w14:ligatures w14:val="standard"/>
              </w:rPr>
              <w:t>Lauren Myracle</w:t>
            </w:r>
          </w:p>
        </w:tc>
        <w:tc>
          <w:tcPr>
            <w:tcW w:w="826" w:type="dxa"/>
          </w:tcPr>
          <w:p w14:paraId="7162796B" w14:textId="4664B899" w:rsidR="00A938CC" w:rsidRDefault="00A938CC" w:rsidP="00E54906">
            <w:pPr>
              <w:pStyle w:val="AckPara"/>
              <w:rPr>
                <w14:ligatures w14:val="standard"/>
              </w:rPr>
            </w:pPr>
            <w:r>
              <w:rPr>
                <w14:ligatures w14:val="standard"/>
              </w:rPr>
              <w:t>0.0042</w:t>
            </w:r>
          </w:p>
        </w:tc>
      </w:tr>
    </w:tbl>
    <w:p w14:paraId="30BE964D" w14:textId="77777777" w:rsidR="007A40BD" w:rsidRDefault="007A40BD" w:rsidP="00DD476E">
      <w:pPr>
        <w:pStyle w:val="AckPara"/>
        <w:rPr>
          <w14:ligatures w14:val="standard"/>
        </w:rPr>
      </w:pPr>
    </w:p>
    <w:p w14:paraId="3B366CD5" w14:textId="77777777" w:rsidR="00EB785F" w:rsidRDefault="00EB785F" w:rsidP="00EB785F">
      <w:pPr>
        <w:pStyle w:val="Head1"/>
        <w:ind w:left="278" w:hanging="278"/>
        <w:rPr>
          <w:rStyle w:val="Label"/>
        </w:rPr>
      </w:pPr>
    </w:p>
    <w:p w14:paraId="5C2D4A6B" w14:textId="6184A392" w:rsidR="00EB785F" w:rsidRPr="009E203E" w:rsidRDefault="00EB785F" w:rsidP="00EB785F">
      <w:pPr>
        <w:pStyle w:val="Head1"/>
        <w:ind w:left="278" w:hanging="278"/>
      </w:pPr>
      <w:r>
        <w:rPr>
          <w:rStyle w:val="Label"/>
        </w:rPr>
        <w:t>7.3</w:t>
      </w:r>
      <w:r w:rsidRPr="00586A35">
        <w:t> </w:t>
      </w:r>
      <w:r w:rsidRPr="007A40BD">
        <w:t xml:space="preserve"> </w:t>
      </w:r>
      <w:r>
        <w:t>Genre Co-Occurrence Network</w:t>
      </w:r>
    </w:p>
    <w:p w14:paraId="3010DD39" w14:textId="02E60231" w:rsidR="00D61E2C" w:rsidRDefault="00EB785F" w:rsidP="00EB785F">
      <w:pPr>
        <w:pStyle w:val="Para"/>
      </w:pPr>
      <w:r>
        <w:t xml:space="preserve">Using the </w:t>
      </w:r>
      <w:r w:rsidR="004A3231">
        <w:t>Genre Co-Occurrence</w:t>
      </w:r>
      <w:r>
        <w:t xml:space="preserve"> network, </w:t>
      </w:r>
      <w:r w:rsidR="004A3231">
        <w:t xml:space="preserve">the Louvain community detection algorithm </w:t>
      </w:r>
      <w:r>
        <w:t>was conducted</w:t>
      </w:r>
      <w:r w:rsidR="004A3231">
        <w:t xml:space="preserve"> on the nodes. The algorithm found 4 distinct communities as can be seen in Figure </w:t>
      </w:r>
      <w:r w:rsidR="000C1714">
        <w:t>6</w:t>
      </w:r>
      <w:r w:rsidR="004A3231">
        <w:t xml:space="preserve">. </w:t>
      </w:r>
      <w:r w:rsidR="00576402">
        <w:t xml:space="preserve">Community </w:t>
      </w:r>
      <w:r w:rsidR="006E20A5">
        <w:t>1</w:t>
      </w:r>
      <w:r w:rsidR="00576402">
        <w:t xml:space="preserve"> contained 43 genres and can be seen as the </w:t>
      </w:r>
      <w:r w:rsidR="00576402" w:rsidRPr="00576402">
        <w:t>‘Fantasy’</w:t>
      </w:r>
      <w:r w:rsidR="00576402">
        <w:t xml:space="preserve"> community, containing genres like ‘Fantasy</w:t>
      </w:r>
      <w:proofErr w:type="gramStart"/>
      <w:r w:rsidR="006E20A5">
        <w:t>’, ‘</w:t>
      </w:r>
      <w:proofErr w:type="gramEnd"/>
      <w:r w:rsidR="00576402">
        <w:t xml:space="preserve">Vampires’, and ‘Cyberpunk’. Community </w:t>
      </w:r>
      <w:r w:rsidR="006E20A5">
        <w:t>2</w:t>
      </w:r>
      <w:r w:rsidR="00576402">
        <w:t xml:space="preserve"> contained 55 genres and can be seen as the ‘Controversial’ community, containing genres that can be perceived as contentious, such as ‘LGBT’, ‘Mental Health’, and ‘Erotica’. </w:t>
      </w:r>
      <w:r w:rsidR="006E20A5">
        <w:t xml:space="preserve">The third </w:t>
      </w:r>
      <w:r w:rsidR="00576402">
        <w:t>Community would be classified as the ‘Mystery’ community, with only 22 genres such as ‘Mystery</w:t>
      </w:r>
      <w:proofErr w:type="gramStart"/>
      <w:r w:rsidR="00576402">
        <w:t>’, ‘</w:t>
      </w:r>
      <w:proofErr w:type="gramEnd"/>
      <w:r w:rsidR="00576402">
        <w:t xml:space="preserve">Thriller’, and ‘Dark’. The last community </w:t>
      </w:r>
      <w:r w:rsidR="00EE0999">
        <w:t>incorporates 186 genres with no discernable theme, including genres like ‘Soccer’, ‘Games’, ‘Geography’, and ‘Science’.</w:t>
      </w:r>
      <w:r w:rsidR="006E20A5">
        <w:t xml:space="preserve"> Every genre in the ‘Controversial’ community can be found in Appendix A; Further analyses will be made in Section 8.</w:t>
      </w:r>
    </w:p>
    <w:p w14:paraId="2FA4A25F" w14:textId="77777777" w:rsidR="00D61E2C" w:rsidRDefault="00D61E2C" w:rsidP="00EB785F">
      <w:pPr>
        <w:pStyle w:val="Para"/>
      </w:pPr>
    </w:p>
    <w:p w14:paraId="6AF5CA0E" w14:textId="6AA21557" w:rsidR="00DC745E" w:rsidRDefault="00DC745E" w:rsidP="00DC745E">
      <w:pPr>
        <w:pStyle w:val="Para"/>
      </w:pPr>
      <w:r>
        <w:rPr>
          <w:noProof/>
          <w14:ligatures w14:val="none"/>
        </w:rPr>
        <w:drawing>
          <wp:inline distT="0" distB="0" distL="0" distR="0" wp14:anchorId="3C31A7A9" wp14:editId="78F503DC">
            <wp:extent cx="3048000" cy="2251710"/>
            <wp:effectExtent l="0" t="0" r="0" b="0"/>
            <wp:docPr id="1937580184" name="Picture 5" descr="A colorful network connection with many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0184" name="Picture 5" descr="A colorful network connection with many points&#10;&#10;AI-generated content may be incorrect."/>
                    <pic:cNvPicPr/>
                  </pic:nvPicPr>
                  <pic:blipFill>
                    <a:blip r:embed="rId18"/>
                    <a:stretch>
                      <a:fillRect/>
                    </a:stretch>
                  </pic:blipFill>
                  <pic:spPr>
                    <a:xfrm>
                      <a:off x="0" y="0"/>
                      <a:ext cx="3048000" cy="2251710"/>
                    </a:xfrm>
                    <a:prstGeom prst="rect">
                      <a:avLst/>
                    </a:prstGeom>
                  </pic:spPr>
                </pic:pic>
              </a:graphicData>
            </a:graphic>
          </wp:inline>
        </w:drawing>
      </w:r>
    </w:p>
    <w:p w14:paraId="7F9F9E59" w14:textId="25ACE400" w:rsidR="00DC745E" w:rsidRDefault="00DC745E" w:rsidP="006E20A5">
      <w:pPr>
        <w:pStyle w:val="FigureCaption"/>
      </w:pPr>
      <w:r w:rsidRPr="00C14A4F">
        <w:rPr>
          <w:rStyle w:val="Label"/>
        </w:rPr>
        <w:t xml:space="preserve">Figure </w:t>
      </w:r>
      <w:r w:rsidR="001F3D8B">
        <w:rPr>
          <w:rStyle w:val="Label"/>
        </w:rPr>
        <w:t>6</w:t>
      </w:r>
      <w:r w:rsidRPr="00C14A4F">
        <w:rPr>
          <w:rStyle w:val="Label"/>
        </w:rPr>
        <w:t>:</w:t>
      </w:r>
      <w:r w:rsidRPr="00C14A4F">
        <w:t xml:space="preserve"> </w:t>
      </w:r>
      <w:r>
        <w:t>Louvain Communities of Genre Nodes</w:t>
      </w:r>
    </w:p>
    <w:p w14:paraId="56E80FF1" w14:textId="4E8F0A69" w:rsidR="00D61E2C" w:rsidRDefault="00D61E2C" w:rsidP="00576402">
      <w:pPr>
        <w:pStyle w:val="Para"/>
      </w:pPr>
      <w:r>
        <w:t xml:space="preserve">Exact communities for each genre can be found in Appendix A. Weighted Betweenness and Closeness centrality scores were also calculated on the genre nodes. Table </w:t>
      </w:r>
      <w:r w:rsidR="00576402">
        <w:t>4</w:t>
      </w:r>
      <w:r>
        <w:t xml:space="preserve"> and </w:t>
      </w:r>
      <w:r w:rsidR="00576402">
        <w:t>5</w:t>
      </w:r>
      <w:r>
        <w:t xml:space="preserve"> present the highest scores respectively. Reference, Fiction, and Parenting books appeared in the top 4 for both weighted betweenness and closeness centrality.</w:t>
      </w:r>
    </w:p>
    <w:p w14:paraId="06004162" w14:textId="77777777" w:rsidR="00D61E2C" w:rsidRDefault="00D61E2C" w:rsidP="00D61E2C">
      <w:pPr>
        <w:pStyle w:val="Para"/>
      </w:pPr>
    </w:p>
    <w:p w14:paraId="37B80BDE" w14:textId="77886C48" w:rsidR="00DC745E" w:rsidRPr="00C66D6A" w:rsidRDefault="00DC745E" w:rsidP="00DC745E">
      <w:pPr>
        <w:pStyle w:val="Para"/>
        <w:jc w:val="center"/>
        <w:rPr>
          <w:b/>
          <w:bCs/>
        </w:rPr>
      </w:pPr>
      <w:r w:rsidRPr="00C66D6A">
        <w:rPr>
          <w:b/>
          <w:bCs/>
        </w:rPr>
        <w:t xml:space="preserve">Table </w:t>
      </w:r>
      <w:r w:rsidR="00576402">
        <w:rPr>
          <w:b/>
          <w:bCs/>
        </w:rPr>
        <w:t>4</w:t>
      </w:r>
      <w:r w:rsidRPr="00C66D6A">
        <w:rPr>
          <w:b/>
          <w:bCs/>
        </w:rPr>
        <w:t xml:space="preserve">: Highest </w:t>
      </w:r>
      <w:r>
        <w:rPr>
          <w:b/>
          <w:bCs/>
        </w:rPr>
        <w:t>Weighted Betweenness</w:t>
      </w:r>
      <w:r w:rsidRPr="00C66D6A">
        <w:rPr>
          <w:b/>
          <w:bCs/>
        </w:rPr>
        <w:t xml:space="preserve"> Centrality Scores of Genres</w:t>
      </w:r>
    </w:p>
    <w:tbl>
      <w:tblPr>
        <w:tblStyle w:val="TableGrid"/>
        <w:tblW w:w="0" w:type="auto"/>
        <w:tblLook w:val="04A0" w:firstRow="1" w:lastRow="0" w:firstColumn="1" w:lastColumn="0" w:noHBand="0" w:noVBand="1"/>
      </w:tblPr>
      <w:tblGrid>
        <w:gridCol w:w="1413"/>
        <w:gridCol w:w="981"/>
        <w:gridCol w:w="1429"/>
        <w:gridCol w:w="967"/>
      </w:tblGrid>
      <w:tr w:rsidR="00DC745E" w14:paraId="3ACFE11A" w14:textId="77777777" w:rsidTr="00FE2330">
        <w:tc>
          <w:tcPr>
            <w:tcW w:w="1413" w:type="dxa"/>
          </w:tcPr>
          <w:p w14:paraId="2AAC146C" w14:textId="77777777" w:rsidR="00DC745E" w:rsidRPr="00C66D6A" w:rsidRDefault="00DC745E" w:rsidP="00E54906">
            <w:pPr>
              <w:pStyle w:val="AckPara"/>
              <w:jc w:val="center"/>
              <w:rPr>
                <w:b/>
                <w:bCs/>
                <w14:ligatures w14:val="standard"/>
              </w:rPr>
            </w:pPr>
            <w:r w:rsidRPr="00C66D6A">
              <w:rPr>
                <w:b/>
                <w:bCs/>
                <w14:ligatures w14:val="standard"/>
              </w:rPr>
              <w:t>Genre</w:t>
            </w:r>
          </w:p>
        </w:tc>
        <w:tc>
          <w:tcPr>
            <w:tcW w:w="981" w:type="dxa"/>
          </w:tcPr>
          <w:p w14:paraId="269845BB" w14:textId="77777777" w:rsidR="00DC745E" w:rsidRPr="00C66D6A" w:rsidRDefault="00DC745E" w:rsidP="00E54906">
            <w:pPr>
              <w:pStyle w:val="AckPara"/>
              <w:jc w:val="center"/>
              <w:rPr>
                <w:b/>
                <w:bCs/>
                <w14:ligatures w14:val="standard"/>
              </w:rPr>
            </w:pPr>
            <w:r w:rsidRPr="00C66D6A">
              <w:rPr>
                <w:b/>
                <w:bCs/>
                <w14:ligatures w14:val="standard"/>
              </w:rPr>
              <w:t>Score</w:t>
            </w:r>
          </w:p>
        </w:tc>
        <w:tc>
          <w:tcPr>
            <w:tcW w:w="1429" w:type="dxa"/>
          </w:tcPr>
          <w:p w14:paraId="3AB7F040" w14:textId="77777777" w:rsidR="00DC745E" w:rsidRPr="00C66D6A" w:rsidRDefault="00DC745E" w:rsidP="00E54906">
            <w:pPr>
              <w:pStyle w:val="AckPara"/>
              <w:jc w:val="center"/>
              <w:rPr>
                <w:b/>
                <w:bCs/>
                <w14:ligatures w14:val="standard"/>
              </w:rPr>
            </w:pPr>
            <w:r w:rsidRPr="00C66D6A">
              <w:rPr>
                <w:b/>
                <w:bCs/>
                <w14:ligatures w14:val="standard"/>
              </w:rPr>
              <w:t>Genre</w:t>
            </w:r>
          </w:p>
        </w:tc>
        <w:tc>
          <w:tcPr>
            <w:tcW w:w="967" w:type="dxa"/>
          </w:tcPr>
          <w:p w14:paraId="3D888E82" w14:textId="77777777" w:rsidR="00DC745E" w:rsidRPr="00C66D6A" w:rsidRDefault="00DC745E" w:rsidP="00E54906">
            <w:pPr>
              <w:pStyle w:val="AckPara"/>
              <w:jc w:val="center"/>
              <w:rPr>
                <w:b/>
                <w:bCs/>
                <w14:ligatures w14:val="standard"/>
              </w:rPr>
            </w:pPr>
            <w:r w:rsidRPr="00C66D6A">
              <w:rPr>
                <w:b/>
                <w:bCs/>
                <w14:ligatures w14:val="standard"/>
              </w:rPr>
              <w:t>Score</w:t>
            </w:r>
          </w:p>
        </w:tc>
      </w:tr>
      <w:tr w:rsidR="00DC745E" w14:paraId="79E92D0E" w14:textId="77777777" w:rsidTr="00FE2330">
        <w:tc>
          <w:tcPr>
            <w:tcW w:w="1413" w:type="dxa"/>
          </w:tcPr>
          <w:p w14:paraId="53FB6E0C" w14:textId="62E2F2E1" w:rsidR="00DC745E" w:rsidRDefault="00DC745E" w:rsidP="00E54906">
            <w:pPr>
              <w:pStyle w:val="AckPara"/>
              <w:rPr>
                <w14:ligatures w14:val="standard"/>
              </w:rPr>
            </w:pPr>
            <w:r>
              <w:rPr>
                <w14:ligatures w14:val="standard"/>
              </w:rPr>
              <w:t>Non-Fiction</w:t>
            </w:r>
          </w:p>
        </w:tc>
        <w:tc>
          <w:tcPr>
            <w:tcW w:w="981" w:type="dxa"/>
          </w:tcPr>
          <w:p w14:paraId="6FB9A6C3" w14:textId="07757EE2" w:rsidR="00DC745E" w:rsidRDefault="00DC745E" w:rsidP="00E54906">
            <w:pPr>
              <w:pStyle w:val="AckPara"/>
              <w:rPr>
                <w14:ligatures w14:val="standard"/>
              </w:rPr>
            </w:pPr>
            <w:r>
              <w:rPr>
                <w14:ligatures w14:val="standard"/>
              </w:rPr>
              <w:t>0.091</w:t>
            </w:r>
          </w:p>
        </w:tc>
        <w:tc>
          <w:tcPr>
            <w:tcW w:w="1429" w:type="dxa"/>
          </w:tcPr>
          <w:p w14:paraId="403F6FF7" w14:textId="730253E6" w:rsidR="00DC745E" w:rsidRDefault="00DC745E" w:rsidP="00E54906">
            <w:pPr>
              <w:pStyle w:val="AckPara"/>
              <w:rPr>
                <w14:ligatures w14:val="standard"/>
              </w:rPr>
            </w:pPr>
            <w:r>
              <w:rPr>
                <w14:ligatures w14:val="standard"/>
              </w:rPr>
              <w:t>Contemporary</w:t>
            </w:r>
          </w:p>
        </w:tc>
        <w:tc>
          <w:tcPr>
            <w:tcW w:w="967" w:type="dxa"/>
          </w:tcPr>
          <w:p w14:paraId="5CB72A93" w14:textId="4A3DD360" w:rsidR="00DC745E" w:rsidRDefault="00DC745E" w:rsidP="00E54906">
            <w:pPr>
              <w:pStyle w:val="AckPara"/>
              <w:rPr>
                <w14:ligatures w14:val="standard"/>
              </w:rPr>
            </w:pPr>
            <w:r>
              <w:rPr>
                <w14:ligatures w14:val="standard"/>
              </w:rPr>
              <w:t>0.045</w:t>
            </w:r>
          </w:p>
        </w:tc>
      </w:tr>
      <w:tr w:rsidR="00DC745E" w14:paraId="3390E69D" w14:textId="77777777" w:rsidTr="00FE2330">
        <w:tc>
          <w:tcPr>
            <w:tcW w:w="1413" w:type="dxa"/>
          </w:tcPr>
          <w:p w14:paraId="01726242" w14:textId="4D4DB708" w:rsidR="00DC745E" w:rsidRDefault="00DC745E" w:rsidP="00E54906">
            <w:pPr>
              <w:pStyle w:val="AckPara"/>
              <w:rPr>
                <w14:ligatures w14:val="standard"/>
              </w:rPr>
            </w:pPr>
            <w:r>
              <w:rPr>
                <w14:ligatures w14:val="standard"/>
              </w:rPr>
              <w:lastRenderedPageBreak/>
              <w:t>Reference</w:t>
            </w:r>
          </w:p>
        </w:tc>
        <w:tc>
          <w:tcPr>
            <w:tcW w:w="981" w:type="dxa"/>
          </w:tcPr>
          <w:p w14:paraId="1C302E4F" w14:textId="3E7AB90C" w:rsidR="00DC745E" w:rsidRDefault="00DC745E" w:rsidP="00E54906">
            <w:pPr>
              <w:pStyle w:val="AckPara"/>
              <w:rPr>
                <w14:ligatures w14:val="standard"/>
              </w:rPr>
            </w:pPr>
            <w:r>
              <w:rPr>
                <w14:ligatures w14:val="standard"/>
              </w:rPr>
              <w:t>0.086</w:t>
            </w:r>
          </w:p>
        </w:tc>
        <w:tc>
          <w:tcPr>
            <w:tcW w:w="1429" w:type="dxa"/>
          </w:tcPr>
          <w:p w14:paraId="7F6D463E" w14:textId="506C8D1E" w:rsidR="00DC745E" w:rsidRDefault="00DC745E" w:rsidP="00E54906">
            <w:pPr>
              <w:pStyle w:val="AckPara"/>
              <w:rPr>
                <w14:ligatures w14:val="standard"/>
              </w:rPr>
            </w:pPr>
            <w:r>
              <w:rPr>
                <w14:ligatures w14:val="standard"/>
              </w:rPr>
              <w:t>Historical</w:t>
            </w:r>
          </w:p>
        </w:tc>
        <w:tc>
          <w:tcPr>
            <w:tcW w:w="967" w:type="dxa"/>
          </w:tcPr>
          <w:p w14:paraId="1E2CB10C" w14:textId="4DE499F5" w:rsidR="00DC745E" w:rsidRDefault="00DC745E" w:rsidP="00E54906">
            <w:pPr>
              <w:pStyle w:val="AckPara"/>
              <w:rPr>
                <w14:ligatures w14:val="standard"/>
              </w:rPr>
            </w:pPr>
            <w:r>
              <w:rPr>
                <w14:ligatures w14:val="standard"/>
              </w:rPr>
              <w:t>0.042</w:t>
            </w:r>
          </w:p>
        </w:tc>
      </w:tr>
      <w:tr w:rsidR="00DC745E" w14:paraId="49B4A6F0" w14:textId="77777777" w:rsidTr="00FE2330">
        <w:tc>
          <w:tcPr>
            <w:tcW w:w="1413" w:type="dxa"/>
          </w:tcPr>
          <w:p w14:paraId="58EBD2ED" w14:textId="6E3A95D1" w:rsidR="00DC745E" w:rsidRDefault="00DC745E" w:rsidP="00E54906">
            <w:pPr>
              <w:pStyle w:val="AckPara"/>
              <w:rPr>
                <w14:ligatures w14:val="standard"/>
              </w:rPr>
            </w:pPr>
            <w:r>
              <w:rPr>
                <w14:ligatures w14:val="standard"/>
              </w:rPr>
              <w:t>Fiction</w:t>
            </w:r>
          </w:p>
        </w:tc>
        <w:tc>
          <w:tcPr>
            <w:tcW w:w="981" w:type="dxa"/>
          </w:tcPr>
          <w:p w14:paraId="6A07A948" w14:textId="443868FC" w:rsidR="00DC745E" w:rsidRDefault="00DC745E" w:rsidP="00E54906">
            <w:pPr>
              <w:pStyle w:val="AckPara"/>
              <w:rPr>
                <w14:ligatures w14:val="standard"/>
              </w:rPr>
            </w:pPr>
            <w:r>
              <w:rPr>
                <w14:ligatures w14:val="standard"/>
              </w:rPr>
              <w:t>0.084</w:t>
            </w:r>
          </w:p>
        </w:tc>
        <w:tc>
          <w:tcPr>
            <w:tcW w:w="1429" w:type="dxa"/>
          </w:tcPr>
          <w:p w14:paraId="42F63188" w14:textId="55911CAF" w:rsidR="00DC745E" w:rsidRDefault="00FE2330" w:rsidP="00E54906">
            <w:pPr>
              <w:pStyle w:val="AckPara"/>
              <w:rPr>
                <w14:ligatures w14:val="standard"/>
              </w:rPr>
            </w:pPr>
            <w:r>
              <w:rPr>
                <w14:ligatures w14:val="standard"/>
              </w:rPr>
              <w:t>Autobiography</w:t>
            </w:r>
          </w:p>
        </w:tc>
        <w:tc>
          <w:tcPr>
            <w:tcW w:w="967" w:type="dxa"/>
          </w:tcPr>
          <w:p w14:paraId="79D70A57" w14:textId="188D0FDA" w:rsidR="00DC745E" w:rsidRDefault="00DC745E" w:rsidP="00E54906">
            <w:pPr>
              <w:pStyle w:val="AckPara"/>
              <w:rPr>
                <w14:ligatures w14:val="standard"/>
              </w:rPr>
            </w:pPr>
            <w:r>
              <w:rPr>
                <w14:ligatures w14:val="standard"/>
              </w:rPr>
              <w:t>0.041</w:t>
            </w:r>
          </w:p>
        </w:tc>
      </w:tr>
      <w:tr w:rsidR="00DC745E" w14:paraId="48C7B976" w14:textId="77777777" w:rsidTr="00FE2330">
        <w:tc>
          <w:tcPr>
            <w:tcW w:w="1413" w:type="dxa"/>
          </w:tcPr>
          <w:p w14:paraId="32751E6E" w14:textId="50BFE56D" w:rsidR="00DC745E" w:rsidRDefault="00DC745E" w:rsidP="00E54906">
            <w:pPr>
              <w:pStyle w:val="AckPara"/>
              <w:rPr>
                <w14:ligatures w14:val="standard"/>
              </w:rPr>
            </w:pPr>
            <w:r>
              <w:rPr>
                <w14:ligatures w14:val="standard"/>
              </w:rPr>
              <w:t>Parenting</w:t>
            </w:r>
          </w:p>
        </w:tc>
        <w:tc>
          <w:tcPr>
            <w:tcW w:w="981" w:type="dxa"/>
          </w:tcPr>
          <w:p w14:paraId="521D2240" w14:textId="2831253F" w:rsidR="00DC745E" w:rsidRDefault="00DC745E" w:rsidP="00E54906">
            <w:pPr>
              <w:pStyle w:val="AckPara"/>
              <w:rPr>
                <w14:ligatures w14:val="standard"/>
              </w:rPr>
            </w:pPr>
            <w:r>
              <w:rPr>
                <w14:ligatures w14:val="standard"/>
              </w:rPr>
              <w:t>0.064</w:t>
            </w:r>
          </w:p>
        </w:tc>
        <w:tc>
          <w:tcPr>
            <w:tcW w:w="1429" w:type="dxa"/>
          </w:tcPr>
          <w:p w14:paraId="42B7C53F" w14:textId="7F1E49FC" w:rsidR="00DC745E" w:rsidRDefault="00FE2330" w:rsidP="00E54906">
            <w:pPr>
              <w:pStyle w:val="AckPara"/>
              <w:rPr>
                <w14:ligatures w14:val="standard"/>
              </w:rPr>
            </w:pPr>
            <w:r>
              <w:rPr>
                <w14:ligatures w14:val="standard"/>
              </w:rPr>
              <w:t>Classics</w:t>
            </w:r>
          </w:p>
        </w:tc>
        <w:tc>
          <w:tcPr>
            <w:tcW w:w="967" w:type="dxa"/>
          </w:tcPr>
          <w:p w14:paraId="1F16CD1E" w14:textId="648F20EC" w:rsidR="00DC745E" w:rsidRDefault="00DC745E" w:rsidP="00E54906">
            <w:pPr>
              <w:pStyle w:val="AckPara"/>
              <w:rPr>
                <w14:ligatures w14:val="standard"/>
              </w:rPr>
            </w:pPr>
            <w:r>
              <w:rPr>
                <w14:ligatures w14:val="standard"/>
              </w:rPr>
              <w:t>0.</w:t>
            </w:r>
            <w:r w:rsidR="00FE2330">
              <w:rPr>
                <w14:ligatures w14:val="standard"/>
              </w:rPr>
              <w:t>040</w:t>
            </w:r>
          </w:p>
        </w:tc>
      </w:tr>
      <w:tr w:rsidR="00DC745E" w14:paraId="66693F5D" w14:textId="77777777" w:rsidTr="00FE2330">
        <w:tc>
          <w:tcPr>
            <w:tcW w:w="1413" w:type="dxa"/>
          </w:tcPr>
          <w:p w14:paraId="3122BB3C" w14:textId="3F33400F" w:rsidR="00DC745E" w:rsidRDefault="00DC745E" w:rsidP="00E54906">
            <w:pPr>
              <w:pStyle w:val="AckPara"/>
              <w:rPr>
                <w14:ligatures w14:val="standard"/>
              </w:rPr>
            </w:pPr>
            <w:r>
              <w:rPr>
                <w14:ligatures w14:val="standard"/>
              </w:rPr>
              <w:t>Young Adult</w:t>
            </w:r>
          </w:p>
        </w:tc>
        <w:tc>
          <w:tcPr>
            <w:tcW w:w="981" w:type="dxa"/>
          </w:tcPr>
          <w:p w14:paraId="1C75BEB2" w14:textId="3764F23A" w:rsidR="00DC745E" w:rsidRDefault="00DC745E" w:rsidP="00E54906">
            <w:pPr>
              <w:pStyle w:val="AckPara"/>
              <w:rPr>
                <w14:ligatures w14:val="standard"/>
              </w:rPr>
            </w:pPr>
            <w:r>
              <w:rPr>
                <w14:ligatures w14:val="standard"/>
              </w:rPr>
              <w:t>0.059</w:t>
            </w:r>
          </w:p>
        </w:tc>
        <w:tc>
          <w:tcPr>
            <w:tcW w:w="1429" w:type="dxa"/>
          </w:tcPr>
          <w:p w14:paraId="6C217A98" w14:textId="73A80D88" w:rsidR="00DC745E" w:rsidRDefault="00FE2330" w:rsidP="00E54906">
            <w:pPr>
              <w:pStyle w:val="AckPara"/>
              <w:rPr>
                <w14:ligatures w14:val="standard"/>
              </w:rPr>
            </w:pPr>
            <w:r>
              <w:rPr>
                <w14:ligatures w14:val="standard"/>
              </w:rPr>
              <w:t>Audiobook</w:t>
            </w:r>
          </w:p>
        </w:tc>
        <w:tc>
          <w:tcPr>
            <w:tcW w:w="967" w:type="dxa"/>
          </w:tcPr>
          <w:p w14:paraId="5B690171" w14:textId="4AFFDD0D" w:rsidR="00DC745E" w:rsidRDefault="00DC745E" w:rsidP="00E54906">
            <w:pPr>
              <w:pStyle w:val="AckPara"/>
              <w:rPr>
                <w14:ligatures w14:val="standard"/>
              </w:rPr>
            </w:pPr>
            <w:r>
              <w:rPr>
                <w14:ligatures w14:val="standard"/>
              </w:rPr>
              <w:t>0.</w:t>
            </w:r>
            <w:r w:rsidR="00FE2330">
              <w:rPr>
                <w14:ligatures w14:val="standard"/>
              </w:rPr>
              <w:t>037</w:t>
            </w:r>
          </w:p>
        </w:tc>
      </w:tr>
      <w:tr w:rsidR="00DC745E" w14:paraId="1F96BF2A" w14:textId="77777777" w:rsidTr="00FE2330">
        <w:tc>
          <w:tcPr>
            <w:tcW w:w="1413" w:type="dxa"/>
          </w:tcPr>
          <w:p w14:paraId="6EB0C187" w14:textId="050E05D6" w:rsidR="00DC745E" w:rsidRDefault="00DC745E" w:rsidP="00E54906">
            <w:pPr>
              <w:pStyle w:val="AckPara"/>
              <w:rPr>
                <w14:ligatures w14:val="standard"/>
              </w:rPr>
            </w:pPr>
            <w:r>
              <w:rPr>
                <w14:ligatures w14:val="standard"/>
              </w:rPr>
              <w:t>Picture Books</w:t>
            </w:r>
          </w:p>
        </w:tc>
        <w:tc>
          <w:tcPr>
            <w:tcW w:w="981" w:type="dxa"/>
          </w:tcPr>
          <w:p w14:paraId="0DFD43B8" w14:textId="32907921" w:rsidR="00DC745E" w:rsidRDefault="00DC745E" w:rsidP="00E54906">
            <w:pPr>
              <w:pStyle w:val="AckPara"/>
              <w:rPr>
                <w14:ligatures w14:val="standard"/>
              </w:rPr>
            </w:pPr>
            <w:r>
              <w:rPr>
                <w14:ligatures w14:val="standard"/>
              </w:rPr>
              <w:t>0.059</w:t>
            </w:r>
          </w:p>
        </w:tc>
        <w:tc>
          <w:tcPr>
            <w:tcW w:w="1429" w:type="dxa"/>
          </w:tcPr>
          <w:p w14:paraId="481B9E12" w14:textId="234DA137" w:rsidR="00DC745E" w:rsidRDefault="00FE2330" w:rsidP="00E54906">
            <w:pPr>
              <w:pStyle w:val="AckPara"/>
              <w:rPr>
                <w14:ligatures w14:val="standard"/>
              </w:rPr>
            </w:pPr>
            <w:r>
              <w:rPr>
                <w14:ligatures w14:val="standard"/>
              </w:rPr>
              <w:t>Diary</w:t>
            </w:r>
          </w:p>
        </w:tc>
        <w:tc>
          <w:tcPr>
            <w:tcW w:w="967" w:type="dxa"/>
          </w:tcPr>
          <w:p w14:paraId="668BE32A" w14:textId="46C03EE7" w:rsidR="00DC745E" w:rsidRDefault="00DC745E" w:rsidP="00E54906">
            <w:pPr>
              <w:pStyle w:val="AckPara"/>
              <w:rPr>
                <w14:ligatures w14:val="standard"/>
              </w:rPr>
            </w:pPr>
            <w:r>
              <w:rPr>
                <w14:ligatures w14:val="standard"/>
              </w:rPr>
              <w:t>0.</w:t>
            </w:r>
            <w:r w:rsidR="00FE2330">
              <w:rPr>
                <w14:ligatures w14:val="standard"/>
              </w:rPr>
              <w:t>036</w:t>
            </w:r>
          </w:p>
        </w:tc>
      </w:tr>
      <w:tr w:rsidR="00DC745E" w14:paraId="71A38E40" w14:textId="77777777" w:rsidTr="00FE2330">
        <w:tc>
          <w:tcPr>
            <w:tcW w:w="1413" w:type="dxa"/>
          </w:tcPr>
          <w:p w14:paraId="7530803A" w14:textId="18CC26C9" w:rsidR="00DC745E" w:rsidRDefault="00DC745E" w:rsidP="00E54906">
            <w:pPr>
              <w:pStyle w:val="AckPara"/>
              <w:rPr>
                <w14:ligatures w14:val="standard"/>
              </w:rPr>
            </w:pPr>
            <w:r>
              <w:rPr>
                <w14:ligatures w14:val="standard"/>
              </w:rPr>
              <w:t>Children’s</w:t>
            </w:r>
          </w:p>
        </w:tc>
        <w:tc>
          <w:tcPr>
            <w:tcW w:w="981" w:type="dxa"/>
          </w:tcPr>
          <w:p w14:paraId="60B42655" w14:textId="51403EF9" w:rsidR="00DC745E" w:rsidRDefault="00DC745E" w:rsidP="00E54906">
            <w:pPr>
              <w:pStyle w:val="AckPara"/>
              <w:rPr>
                <w14:ligatures w14:val="standard"/>
              </w:rPr>
            </w:pPr>
            <w:r>
              <w:rPr>
                <w14:ligatures w14:val="standard"/>
              </w:rPr>
              <w:t>0.048</w:t>
            </w:r>
          </w:p>
        </w:tc>
        <w:tc>
          <w:tcPr>
            <w:tcW w:w="1429" w:type="dxa"/>
          </w:tcPr>
          <w:p w14:paraId="7A2F6F0E" w14:textId="5D4881C1" w:rsidR="00DC745E" w:rsidRDefault="00FE2330" w:rsidP="00E54906">
            <w:pPr>
              <w:pStyle w:val="AckPara"/>
              <w:rPr>
                <w14:ligatures w14:val="standard"/>
              </w:rPr>
            </w:pPr>
            <w:r>
              <w:rPr>
                <w14:ligatures w14:val="standard"/>
              </w:rPr>
              <w:t>Coming of Age</w:t>
            </w:r>
          </w:p>
        </w:tc>
        <w:tc>
          <w:tcPr>
            <w:tcW w:w="967" w:type="dxa"/>
          </w:tcPr>
          <w:p w14:paraId="08C466AC" w14:textId="5985F31F" w:rsidR="00DC745E" w:rsidRDefault="00DC745E" w:rsidP="00E54906">
            <w:pPr>
              <w:pStyle w:val="AckPara"/>
              <w:rPr>
                <w14:ligatures w14:val="standard"/>
              </w:rPr>
            </w:pPr>
            <w:r>
              <w:rPr>
                <w14:ligatures w14:val="standard"/>
              </w:rPr>
              <w:t>0.</w:t>
            </w:r>
            <w:r w:rsidR="00FE2330">
              <w:rPr>
                <w14:ligatures w14:val="standard"/>
              </w:rPr>
              <w:t>036</w:t>
            </w:r>
          </w:p>
        </w:tc>
      </w:tr>
    </w:tbl>
    <w:p w14:paraId="53C8127F" w14:textId="77777777" w:rsidR="00FE2330" w:rsidRDefault="00FE2330" w:rsidP="00FE2330">
      <w:pPr>
        <w:pStyle w:val="Para"/>
        <w:jc w:val="center"/>
        <w:rPr>
          <w:b/>
          <w:bCs/>
        </w:rPr>
      </w:pPr>
    </w:p>
    <w:p w14:paraId="2034FEFE" w14:textId="20154EDC" w:rsidR="00FE2330" w:rsidRPr="00C66D6A" w:rsidRDefault="00FE2330" w:rsidP="00FE2330">
      <w:pPr>
        <w:pStyle w:val="Para"/>
        <w:jc w:val="center"/>
        <w:rPr>
          <w:b/>
          <w:bCs/>
        </w:rPr>
      </w:pPr>
      <w:r w:rsidRPr="00C66D6A">
        <w:rPr>
          <w:b/>
          <w:bCs/>
        </w:rPr>
        <w:t xml:space="preserve">Table </w:t>
      </w:r>
      <w:r w:rsidR="00576402">
        <w:rPr>
          <w:b/>
          <w:bCs/>
        </w:rPr>
        <w:t>5</w:t>
      </w:r>
      <w:r w:rsidRPr="00C66D6A">
        <w:rPr>
          <w:b/>
          <w:bCs/>
        </w:rPr>
        <w:t xml:space="preserve">: Highest </w:t>
      </w:r>
      <w:r>
        <w:rPr>
          <w:b/>
          <w:bCs/>
        </w:rPr>
        <w:t>Weighted Closeness</w:t>
      </w:r>
      <w:r w:rsidRPr="00C66D6A">
        <w:rPr>
          <w:b/>
          <w:bCs/>
        </w:rPr>
        <w:t xml:space="preserve"> Centrality Scores of Genres</w:t>
      </w:r>
    </w:p>
    <w:tbl>
      <w:tblPr>
        <w:tblStyle w:val="TableGrid"/>
        <w:tblW w:w="0" w:type="auto"/>
        <w:tblLook w:val="04A0" w:firstRow="1" w:lastRow="0" w:firstColumn="1" w:lastColumn="0" w:noHBand="0" w:noVBand="1"/>
      </w:tblPr>
      <w:tblGrid>
        <w:gridCol w:w="1413"/>
        <w:gridCol w:w="981"/>
        <w:gridCol w:w="1429"/>
        <w:gridCol w:w="967"/>
      </w:tblGrid>
      <w:tr w:rsidR="00FE2330" w14:paraId="668F608C" w14:textId="77777777" w:rsidTr="00E54906">
        <w:tc>
          <w:tcPr>
            <w:tcW w:w="1413" w:type="dxa"/>
          </w:tcPr>
          <w:p w14:paraId="2C271690" w14:textId="77777777" w:rsidR="00FE2330" w:rsidRPr="00C66D6A" w:rsidRDefault="00FE2330" w:rsidP="00E54906">
            <w:pPr>
              <w:pStyle w:val="AckPara"/>
              <w:jc w:val="center"/>
              <w:rPr>
                <w:b/>
                <w:bCs/>
                <w14:ligatures w14:val="standard"/>
              </w:rPr>
            </w:pPr>
            <w:r w:rsidRPr="00C66D6A">
              <w:rPr>
                <w:b/>
                <w:bCs/>
                <w14:ligatures w14:val="standard"/>
              </w:rPr>
              <w:t>Genre</w:t>
            </w:r>
          </w:p>
        </w:tc>
        <w:tc>
          <w:tcPr>
            <w:tcW w:w="981" w:type="dxa"/>
          </w:tcPr>
          <w:p w14:paraId="7299664E" w14:textId="77777777" w:rsidR="00FE2330" w:rsidRPr="00C66D6A" w:rsidRDefault="00FE2330" w:rsidP="00E54906">
            <w:pPr>
              <w:pStyle w:val="AckPara"/>
              <w:jc w:val="center"/>
              <w:rPr>
                <w:b/>
                <w:bCs/>
                <w14:ligatures w14:val="standard"/>
              </w:rPr>
            </w:pPr>
            <w:r w:rsidRPr="00C66D6A">
              <w:rPr>
                <w:b/>
                <w:bCs/>
                <w14:ligatures w14:val="standard"/>
              </w:rPr>
              <w:t>Score</w:t>
            </w:r>
          </w:p>
        </w:tc>
        <w:tc>
          <w:tcPr>
            <w:tcW w:w="1429" w:type="dxa"/>
          </w:tcPr>
          <w:p w14:paraId="01F6AFEE" w14:textId="77777777" w:rsidR="00FE2330" w:rsidRPr="00C66D6A" w:rsidRDefault="00FE2330" w:rsidP="00E54906">
            <w:pPr>
              <w:pStyle w:val="AckPara"/>
              <w:jc w:val="center"/>
              <w:rPr>
                <w:b/>
                <w:bCs/>
                <w14:ligatures w14:val="standard"/>
              </w:rPr>
            </w:pPr>
            <w:r w:rsidRPr="00C66D6A">
              <w:rPr>
                <w:b/>
                <w:bCs/>
                <w14:ligatures w14:val="standard"/>
              </w:rPr>
              <w:t>Genre</w:t>
            </w:r>
          </w:p>
        </w:tc>
        <w:tc>
          <w:tcPr>
            <w:tcW w:w="967" w:type="dxa"/>
          </w:tcPr>
          <w:p w14:paraId="6FC7FF05" w14:textId="77777777" w:rsidR="00FE2330" w:rsidRPr="00C66D6A" w:rsidRDefault="00FE2330" w:rsidP="00E54906">
            <w:pPr>
              <w:pStyle w:val="AckPara"/>
              <w:jc w:val="center"/>
              <w:rPr>
                <w:b/>
                <w:bCs/>
                <w14:ligatures w14:val="standard"/>
              </w:rPr>
            </w:pPr>
            <w:r w:rsidRPr="00C66D6A">
              <w:rPr>
                <w:b/>
                <w:bCs/>
                <w14:ligatures w14:val="standard"/>
              </w:rPr>
              <w:t>Score</w:t>
            </w:r>
          </w:p>
        </w:tc>
      </w:tr>
      <w:tr w:rsidR="00FE2330" w14:paraId="538FAA51" w14:textId="77777777" w:rsidTr="00E54906">
        <w:tc>
          <w:tcPr>
            <w:tcW w:w="1413" w:type="dxa"/>
          </w:tcPr>
          <w:p w14:paraId="2577C3D6" w14:textId="2E9FFF89" w:rsidR="00FE2330" w:rsidRDefault="00FE2330" w:rsidP="00E54906">
            <w:pPr>
              <w:pStyle w:val="AckPara"/>
              <w:rPr>
                <w14:ligatures w14:val="standard"/>
              </w:rPr>
            </w:pPr>
            <w:r>
              <w:rPr>
                <w14:ligatures w14:val="standard"/>
              </w:rPr>
              <w:t>Reference</w:t>
            </w:r>
          </w:p>
        </w:tc>
        <w:tc>
          <w:tcPr>
            <w:tcW w:w="981" w:type="dxa"/>
          </w:tcPr>
          <w:p w14:paraId="7EA0AE92" w14:textId="4B2BEA88" w:rsidR="00FE2330" w:rsidRDefault="00FE2330" w:rsidP="00E54906">
            <w:pPr>
              <w:pStyle w:val="AckPara"/>
              <w:rPr>
                <w14:ligatures w14:val="standard"/>
              </w:rPr>
            </w:pPr>
            <w:r>
              <w:rPr>
                <w14:ligatures w14:val="standard"/>
              </w:rPr>
              <w:t>0.263</w:t>
            </w:r>
          </w:p>
        </w:tc>
        <w:tc>
          <w:tcPr>
            <w:tcW w:w="1429" w:type="dxa"/>
          </w:tcPr>
          <w:p w14:paraId="75562254" w14:textId="414D4F09" w:rsidR="00FE2330" w:rsidRDefault="00FE2330" w:rsidP="00E54906">
            <w:pPr>
              <w:pStyle w:val="AckPara"/>
              <w:rPr>
                <w14:ligatures w14:val="standard"/>
              </w:rPr>
            </w:pPr>
            <w:r>
              <w:rPr>
                <w14:ligatures w14:val="standard"/>
              </w:rPr>
              <w:t>Autobiography</w:t>
            </w:r>
          </w:p>
        </w:tc>
        <w:tc>
          <w:tcPr>
            <w:tcW w:w="967" w:type="dxa"/>
          </w:tcPr>
          <w:p w14:paraId="046FE422" w14:textId="0F3A33BD" w:rsidR="00FE2330" w:rsidRDefault="00FE2330" w:rsidP="00E54906">
            <w:pPr>
              <w:pStyle w:val="AckPara"/>
              <w:rPr>
                <w14:ligatures w14:val="standard"/>
              </w:rPr>
            </w:pPr>
            <w:r>
              <w:rPr>
                <w14:ligatures w14:val="standard"/>
              </w:rPr>
              <w:t>0.246</w:t>
            </w:r>
          </w:p>
        </w:tc>
      </w:tr>
      <w:tr w:rsidR="00FE2330" w14:paraId="40B7332C" w14:textId="77777777" w:rsidTr="00E54906">
        <w:tc>
          <w:tcPr>
            <w:tcW w:w="1413" w:type="dxa"/>
          </w:tcPr>
          <w:p w14:paraId="4985C795" w14:textId="49AE3010" w:rsidR="00FE2330" w:rsidRDefault="00FE2330" w:rsidP="00E54906">
            <w:pPr>
              <w:pStyle w:val="AckPara"/>
              <w:rPr>
                <w14:ligatures w14:val="standard"/>
              </w:rPr>
            </w:pPr>
            <w:r>
              <w:rPr>
                <w14:ligatures w14:val="standard"/>
              </w:rPr>
              <w:t>Parenting</w:t>
            </w:r>
          </w:p>
        </w:tc>
        <w:tc>
          <w:tcPr>
            <w:tcW w:w="981" w:type="dxa"/>
          </w:tcPr>
          <w:p w14:paraId="2C467705" w14:textId="451CD2AD" w:rsidR="00FE2330" w:rsidRDefault="00FE2330" w:rsidP="00E54906">
            <w:pPr>
              <w:pStyle w:val="AckPara"/>
              <w:rPr>
                <w14:ligatures w14:val="standard"/>
              </w:rPr>
            </w:pPr>
            <w:r>
              <w:rPr>
                <w14:ligatures w14:val="standard"/>
              </w:rPr>
              <w:t>0.257</w:t>
            </w:r>
          </w:p>
        </w:tc>
        <w:tc>
          <w:tcPr>
            <w:tcW w:w="1429" w:type="dxa"/>
          </w:tcPr>
          <w:p w14:paraId="2650D721" w14:textId="78357621" w:rsidR="00FE2330" w:rsidRDefault="00FE2330" w:rsidP="00E54906">
            <w:pPr>
              <w:pStyle w:val="AckPara"/>
              <w:rPr>
                <w14:ligatures w14:val="standard"/>
              </w:rPr>
            </w:pPr>
            <w:r>
              <w:rPr>
                <w14:ligatures w14:val="standard"/>
              </w:rPr>
              <w:t>Sexuality</w:t>
            </w:r>
          </w:p>
        </w:tc>
        <w:tc>
          <w:tcPr>
            <w:tcW w:w="967" w:type="dxa"/>
          </w:tcPr>
          <w:p w14:paraId="0659DE70" w14:textId="4844B756" w:rsidR="00FE2330" w:rsidRDefault="00FE2330" w:rsidP="00E54906">
            <w:pPr>
              <w:pStyle w:val="AckPara"/>
              <w:rPr>
                <w14:ligatures w14:val="standard"/>
              </w:rPr>
            </w:pPr>
            <w:r>
              <w:rPr>
                <w14:ligatures w14:val="standard"/>
              </w:rPr>
              <w:t>0.245</w:t>
            </w:r>
          </w:p>
        </w:tc>
      </w:tr>
      <w:tr w:rsidR="00FE2330" w14:paraId="5939A185" w14:textId="77777777" w:rsidTr="00E54906">
        <w:tc>
          <w:tcPr>
            <w:tcW w:w="1413" w:type="dxa"/>
          </w:tcPr>
          <w:p w14:paraId="4F32F992" w14:textId="42935A70" w:rsidR="00FE2330" w:rsidRDefault="00FE2330" w:rsidP="00E54906">
            <w:pPr>
              <w:pStyle w:val="AckPara"/>
              <w:rPr>
                <w14:ligatures w14:val="standard"/>
              </w:rPr>
            </w:pPr>
            <w:r>
              <w:rPr>
                <w14:ligatures w14:val="standard"/>
              </w:rPr>
              <w:t>Fiction</w:t>
            </w:r>
          </w:p>
        </w:tc>
        <w:tc>
          <w:tcPr>
            <w:tcW w:w="981" w:type="dxa"/>
          </w:tcPr>
          <w:p w14:paraId="719D4707" w14:textId="1AEE8880" w:rsidR="00FE2330" w:rsidRDefault="00FE2330" w:rsidP="00E54906">
            <w:pPr>
              <w:pStyle w:val="AckPara"/>
              <w:rPr>
                <w14:ligatures w14:val="standard"/>
              </w:rPr>
            </w:pPr>
            <w:r>
              <w:rPr>
                <w14:ligatures w14:val="standard"/>
              </w:rPr>
              <w:t>0.254</w:t>
            </w:r>
          </w:p>
        </w:tc>
        <w:tc>
          <w:tcPr>
            <w:tcW w:w="1429" w:type="dxa"/>
          </w:tcPr>
          <w:p w14:paraId="39BAD473" w14:textId="286298AE" w:rsidR="00FE2330" w:rsidRDefault="00FE2330" w:rsidP="00E54906">
            <w:pPr>
              <w:pStyle w:val="AckPara"/>
              <w:rPr>
                <w14:ligatures w14:val="standard"/>
              </w:rPr>
            </w:pPr>
            <w:r>
              <w:rPr>
                <w14:ligatures w14:val="standard"/>
              </w:rPr>
              <w:t>Politics</w:t>
            </w:r>
          </w:p>
        </w:tc>
        <w:tc>
          <w:tcPr>
            <w:tcW w:w="967" w:type="dxa"/>
          </w:tcPr>
          <w:p w14:paraId="4F7511D3" w14:textId="1E94F6E2" w:rsidR="00FE2330" w:rsidRDefault="00FE2330" w:rsidP="00E54906">
            <w:pPr>
              <w:pStyle w:val="AckPara"/>
              <w:rPr>
                <w14:ligatures w14:val="standard"/>
              </w:rPr>
            </w:pPr>
            <w:r>
              <w:rPr>
                <w14:ligatures w14:val="standard"/>
              </w:rPr>
              <w:t>0.245</w:t>
            </w:r>
          </w:p>
        </w:tc>
      </w:tr>
      <w:tr w:rsidR="00FE2330" w14:paraId="49BAD89D" w14:textId="77777777" w:rsidTr="00E54906">
        <w:tc>
          <w:tcPr>
            <w:tcW w:w="1413" w:type="dxa"/>
          </w:tcPr>
          <w:p w14:paraId="12F64B4D" w14:textId="1656E517" w:rsidR="00FE2330" w:rsidRDefault="00FE2330" w:rsidP="00E54906">
            <w:pPr>
              <w:pStyle w:val="AckPara"/>
              <w:rPr>
                <w14:ligatures w14:val="standard"/>
              </w:rPr>
            </w:pPr>
            <w:r>
              <w:rPr>
                <w14:ligatures w14:val="standard"/>
              </w:rPr>
              <w:t>Diary</w:t>
            </w:r>
          </w:p>
        </w:tc>
        <w:tc>
          <w:tcPr>
            <w:tcW w:w="981" w:type="dxa"/>
          </w:tcPr>
          <w:p w14:paraId="0DB3969A" w14:textId="297F01C4" w:rsidR="00FE2330" w:rsidRDefault="00FE2330" w:rsidP="00E54906">
            <w:pPr>
              <w:pStyle w:val="AckPara"/>
              <w:rPr>
                <w14:ligatures w14:val="standard"/>
              </w:rPr>
            </w:pPr>
            <w:r>
              <w:rPr>
                <w14:ligatures w14:val="standard"/>
              </w:rPr>
              <w:t>0.254</w:t>
            </w:r>
          </w:p>
        </w:tc>
        <w:tc>
          <w:tcPr>
            <w:tcW w:w="1429" w:type="dxa"/>
          </w:tcPr>
          <w:p w14:paraId="3DA54C51" w14:textId="6911F73E" w:rsidR="00FE2330" w:rsidRDefault="00FE2330" w:rsidP="00E54906">
            <w:pPr>
              <w:pStyle w:val="AckPara"/>
              <w:rPr>
                <w14:ligatures w14:val="standard"/>
              </w:rPr>
            </w:pPr>
            <w:r>
              <w:rPr>
                <w14:ligatures w14:val="standard"/>
              </w:rPr>
              <w:t>Erotica</w:t>
            </w:r>
          </w:p>
        </w:tc>
        <w:tc>
          <w:tcPr>
            <w:tcW w:w="967" w:type="dxa"/>
          </w:tcPr>
          <w:p w14:paraId="096D8603" w14:textId="4FBE0965" w:rsidR="00FE2330" w:rsidRDefault="00FE2330" w:rsidP="00E54906">
            <w:pPr>
              <w:pStyle w:val="AckPara"/>
              <w:rPr>
                <w14:ligatures w14:val="standard"/>
              </w:rPr>
            </w:pPr>
            <w:r>
              <w:rPr>
                <w14:ligatures w14:val="standard"/>
              </w:rPr>
              <w:t>0.243</w:t>
            </w:r>
          </w:p>
        </w:tc>
      </w:tr>
      <w:tr w:rsidR="00FE2330" w14:paraId="648D5844" w14:textId="77777777" w:rsidTr="00E54906">
        <w:tc>
          <w:tcPr>
            <w:tcW w:w="1413" w:type="dxa"/>
          </w:tcPr>
          <w:p w14:paraId="2014C95E" w14:textId="0444E0AA" w:rsidR="00FE2330" w:rsidRDefault="00FE2330" w:rsidP="00E54906">
            <w:pPr>
              <w:pStyle w:val="AckPara"/>
              <w:rPr>
                <w14:ligatures w14:val="standard"/>
              </w:rPr>
            </w:pPr>
            <w:r>
              <w:rPr>
                <w14:ligatures w14:val="standard"/>
              </w:rPr>
              <w:t>Coming of Age</w:t>
            </w:r>
          </w:p>
        </w:tc>
        <w:tc>
          <w:tcPr>
            <w:tcW w:w="981" w:type="dxa"/>
          </w:tcPr>
          <w:p w14:paraId="587DD5D1" w14:textId="2975232A" w:rsidR="00FE2330" w:rsidRDefault="00FE2330" w:rsidP="00E54906">
            <w:pPr>
              <w:pStyle w:val="AckPara"/>
              <w:rPr>
                <w14:ligatures w14:val="standard"/>
              </w:rPr>
            </w:pPr>
            <w:r>
              <w:rPr>
                <w14:ligatures w14:val="standard"/>
              </w:rPr>
              <w:t>0.252</w:t>
            </w:r>
          </w:p>
        </w:tc>
        <w:tc>
          <w:tcPr>
            <w:tcW w:w="1429" w:type="dxa"/>
          </w:tcPr>
          <w:p w14:paraId="6E809561" w14:textId="6840D27D" w:rsidR="00FE2330" w:rsidRDefault="00FE2330" w:rsidP="00E54906">
            <w:pPr>
              <w:pStyle w:val="AckPara"/>
              <w:rPr>
                <w14:ligatures w14:val="standard"/>
              </w:rPr>
            </w:pPr>
            <w:r>
              <w:rPr>
                <w14:ligatures w14:val="standard"/>
              </w:rPr>
              <w:t>Theology</w:t>
            </w:r>
          </w:p>
        </w:tc>
        <w:tc>
          <w:tcPr>
            <w:tcW w:w="967" w:type="dxa"/>
          </w:tcPr>
          <w:p w14:paraId="55EF9E00" w14:textId="602312DC" w:rsidR="00FE2330" w:rsidRDefault="00FE2330" w:rsidP="00E54906">
            <w:pPr>
              <w:pStyle w:val="AckPara"/>
              <w:rPr>
                <w14:ligatures w14:val="standard"/>
              </w:rPr>
            </w:pPr>
            <w:r>
              <w:rPr>
                <w14:ligatures w14:val="standard"/>
              </w:rPr>
              <w:t>0.242</w:t>
            </w:r>
          </w:p>
        </w:tc>
      </w:tr>
      <w:tr w:rsidR="00FE2330" w14:paraId="5C5D268C" w14:textId="77777777" w:rsidTr="00E54906">
        <w:tc>
          <w:tcPr>
            <w:tcW w:w="1413" w:type="dxa"/>
          </w:tcPr>
          <w:p w14:paraId="1D80029F" w14:textId="17F5ED24" w:rsidR="00FE2330" w:rsidRDefault="00FE2330" w:rsidP="00E54906">
            <w:pPr>
              <w:pStyle w:val="AckPara"/>
              <w:rPr>
                <w14:ligatures w14:val="standard"/>
              </w:rPr>
            </w:pPr>
            <w:r>
              <w:rPr>
                <w14:ligatures w14:val="standard"/>
              </w:rPr>
              <w:t>Non-Fiction</w:t>
            </w:r>
          </w:p>
        </w:tc>
        <w:tc>
          <w:tcPr>
            <w:tcW w:w="981" w:type="dxa"/>
          </w:tcPr>
          <w:p w14:paraId="52F1400A" w14:textId="4D1160E7" w:rsidR="00FE2330" w:rsidRDefault="00FE2330" w:rsidP="00E54906">
            <w:pPr>
              <w:pStyle w:val="AckPara"/>
              <w:rPr>
                <w14:ligatures w14:val="standard"/>
              </w:rPr>
            </w:pPr>
            <w:r>
              <w:rPr>
                <w14:ligatures w14:val="standard"/>
              </w:rPr>
              <w:t>0.251</w:t>
            </w:r>
          </w:p>
        </w:tc>
        <w:tc>
          <w:tcPr>
            <w:tcW w:w="1429" w:type="dxa"/>
          </w:tcPr>
          <w:p w14:paraId="0C3294E8" w14:textId="4E9FB02F" w:rsidR="00FE2330" w:rsidRDefault="00FE2330" w:rsidP="00E54906">
            <w:pPr>
              <w:pStyle w:val="AckPara"/>
              <w:rPr>
                <w14:ligatures w14:val="standard"/>
              </w:rPr>
            </w:pPr>
            <w:r>
              <w:rPr>
                <w14:ligatures w14:val="standard"/>
              </w:rPr>
              <w:t>Survival</w:t>
            </w:r>
          </w:p>
        </w:tc>
        <w:tc>
          <w:tcPr>
            <w:tcW w:w="967" w:type="dxa"/>
          </w:tcPr>
          <w:p w14:paraId="0B873085" w14:textId="688FDD8D" w:rsidR="00FE2330" w:rsidRDefault="00FE2330" w:rsidP="00E54906">
            <w:pPr>
              <w:pStyle w:val="AckPara"/>
              <w:rPr>
                <w14:ligatures w14:val="standard"/>
              </w:rPr>
            </w:pPr>
            <w:r>
              <w:rPr>
                <w14:ligatures w14:val="standard"/>
              </w:rPr>
              <w:t>0.242</w:t>
            </w:r>
          </w:p>
        </w:tc>
      </w:tr>
      <w:tr w:rsidR="00FE2330" w14:paraId="0EC3BACF" w14:textId="77777777" w:rsidTr="00E54906">
        <w:tc>
          <w:tcPr>
            <w:tcW w:w="1413" w:type="dxa"/>
          </w:tcPr>
          <w:p w14:paraId="7C9CA697" w14:textId="516A1A80" w:rsidR="00FE2330" w:rsidRDefault="00FE2330" w:rsidP="00E54906">
            <w:pPr>
              <w:pStyle w:val="AckPara"/>
              <w:rPr>
                <w14:ligatures w14:val="standard"/>
              </w:rPr>
            </w:pPr>
            <w:r>
              <w:rPr>
                <w14:ligatures w14:val="standard"/>
              </w:rPr>
              <w:t>Picture Books</w:t>
            </w:r>
          </w:p>
        </w:tc>
        <w:tc>
          <w:tcPr>
            <w:tcW w:w="981" w:type="dxa"/>
          </w:tcPr>
          <w:p w14:paraId="20AFF7FA" w14:textId="4537FB96" w:rsidR="00FE2330" w:rsidRDefault="00FE2330" w:rsidP="00E54906">
            <w:pPr>
              <w:pStyle w:val="AckPara"/>
              <w:rPr>
                <w14:ligatures w14:val="standard"/>
              </w:rPr>
            </w:pPr>
            <w:r>
              <w:rPr>
                <w14:ligatures w14:val="standard"/>
              </w:rPr>
              <w:t>0.247</w:t>
            </w:r>
          </w:p>
        </w:tc>
        <w:tc>
          <w:tcPr>
            <w:tcW w:w="1429" w:type="dxa"/>
          </w:tcPr>
          <w:p w14:paraId="19C8F4E2" w14:textId="572FC441" w:rsidR="00FE2330" w:rsidRDefault="00FE2330" w:rsidP="00E54906">
            <w:pPr>
              <w:pStyle w:val="AckPara"/>
              <w:rPr>
                <w14:ligatures w14:val="standard"/>
              </w:rPr>
            </w:pPr>
            <w:r>
              <w:rPr>
                <w14:ligatures w14:val="standard"/>
              </w:rPr>
              <w:t>Horses</w:t>
            </w:r>
          </w:p>
        </w:tc>
        <w:tc>
          <w:tcPr>
            <w:tcW w:w="967" w:type="dxa"/>
          </w:tcPr>
          <w:p w14:paraId="4D674B62" w14:textId="56EF9742" w:rsidR="00FE2330" w:rsidRDefault="00FE2330" w:rsidP="00E54906">
            <w:pPr>
              <w:pStyle w:val="AckPara"/>
              <w:rPr>
                <w14:ligatures w14:val="standard"/>
              </w:rPr>
            </w:pPr>
            <w:r>
              <w:rPr>
                <w14:ligatures w14:val="standard"/>
              </w:rPr>
              <w:t>0.241</w:t>
            </w:r>
          </w:p>
        </w:tc>
      </w:tr>
    </w:tbl>
    <w:p w14:paraId="3211A48B" w14:textId="3EE7F242" w:rsidR="00EE0999" w:rsidRPr="009E203E" w:rsidRDefault="00EE0999" w:rsidP="00EE0999">
      <w:pPr>
        <w:pStyle w:val="Head1"/>
        <w:ind w:left="278" w:hanging="278"/>
      </w:pPr>
      <w:r>
        <w:rPr>
          <w:rStyle w:val="Label"/>
        </w:rPr>
        <w:t>7.</w:t>
      </w:r>
      <w:r w:rsidR="001F3D8B">
        <w:rPr>
          <w:rStyle w:val="Label"/>
        </w:rPr>
        <w:t>4</w:t>
      </w:r>
      <w:r w:rsidRPr="00586A35">
        <w:t> </w:t>
      </w:r>
      <w:r w:rsidRPr="007A40BD">
        <w:t xml:space="preserve"> </w:t>
      </w:r>
      <w:r w:rsidR="00F87DDE">
        <w:t>Book Similarity Network</w:t>
      </w:r>
    </w:p>
    <w:p w14:paraId="1C643E95" w14:textId="7BB8E1D7" w:rsidR="004934B1" w:rsidRDefault="00EE0999" w:rsidP="004934B1">
      <w:pPr>
        <w:pStyle w:val="Para"/>
      </w:pPr>
      <w:r>
        <w:t xml:space="preserve">Using the </w:t>
      </w:r>
      <w:r w:rsidR="004934B1">
        <w:t>Book Similarity</w:t>
      </w:r>
      <w:r>
        <w:t xml:space="preserve"> network, the Louvain community detection algorithm was conducted on the nodes.</w:t>
      </w:r>
      <w:r w:rsidR="004934B1">
        <w:t xml:space="preserve"> All unconnected nodes were removed from the graph as they do not belong to any community.</w:t>
      </w:r>
      <w:r>
        <w:t xml:space="preserve"> </w:t>
      </w:r>
      <w:r w:rsidR="004934B1">
        <w:t xml:space="preserve">62 communities were found with the algorithm as seen in Figure </w:t>
      </w:r>
      <w:r w:rsidR="000C1714">
        <w:t>7</w:t>
      </w:r>
      <w:r w:rsidR="004934B1">
        <w:t xml:space="preserve">. Genre information for each book was gathered and a genre distribution for each community was conducted. </w:t>
      </w:r>
      <w:r w:rsidR="001F3D8B">
        <w:t>Appendix B</w:t>
      </w:r>
      <w:r w:rsidR="004934B1">
        <w:t xml:space="preserve"> shows each community with a size of 50 or more nodes, only genres with a distribution of more than 5% in a community are shown</w:t>
      </w:r>
      <w:r w:rsidR="005E5704">
        <w:t>. Percentages are rounded to the nearest whole number.</w:t>
      </w:r>
      <w:r w:rsidR="001F3D8B">
        <w:t xml:space="preserve"> Most communities were led in distribution by ‘Fiction’ and ‘Young Adult’ genres, with distributions never exceeding 14%.</w:t>
      </w:r>
    </w:p>
    <w:p w14:paraId="646DC61A" w14:textId="504DF37B" w:rsidR="004934B1" w:rsidRDefault="004934B1" w:rsidP="004934B1">
      <w:pPr>
        <w:pStyle w:val="Para"/>
        <w:ind w:firstLine="278"/>
      </w:pPr>
      <w:r>
        <w:rPr>
          <w:noProof/>
          <w14:ligatures w14:val="none"/>
        </w:rPr>
        <w:drawing>
          <wp:inline distT="0" distB="0" distL="0" distR="0" wp14:anchorId="598296DD" wp14:editId="34A4C0B9">
            <wp:extent cx="2735715" cy="2019300"/>
            <wp:effectExtent l="0" t="0" r="7620" b="0"/>
            <wp:docPr id="1060684291" name="Picture 4" descr="A bunch of colorful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84291" name="Picture 4" descr="A bunch of colorful dots&#10;&#10;AI-generated content may be incorrect."/>
                    <pic:cNvPicPr/>
                  </pic:nvPicPr>
                  <pic:blipFill>
                    <a:blip r:embed="rId19"/>
                    <a:stretch>
                      <a:fillRect/>
                    </a:stretch>
                  </pic:blipFill>
                  <pic:spPr>
                    <a:xfrm>
                      <a:off x="0" y="0"/>
                      <a:ext cx="2739218" cy="2021886"/>
                    </a:xfrm>
                    <a:prstGeom prst="rect">
                      <a:avLst/>
                    </a:prstGeom>
                  </pic:spPr>
                </pic:pic>
              </a:graphicData>
            </a:graphic>
          </wp:inline>
        </w:drawing>
      </w:r>
    </w:p>
    <w:p w14:paraId="6255CF60" w14:textId="7C2A87F6" w:rsidR="004934B1" w:rsidRDefault="004934B1" w:rsidP="004934B1">
      <w:pPr>
        <w:pStyle w:val="FigureCaption"/>
      </w:pPr>
      <w:r w:rsidRPr="00C14A4F">
        <w:rPr>
          <w:rStyle w:val="Label"/>
        </w:rPr>
        <w:t xml:space="preserve">Figure </w:t>
      </w:r>
      <w:r w:rsidR="000C1714">
        <w:rPr>
          <w:rStyle w:val="Label"/>
        </w:rPr>
        <w:t>7</w:t>
      </w:r>
      <w:r w:rsidRPr="00C14A4F">
        <w:rPr>
          <w:rStyle w:val="Label"/>
        </w:rPr>
        <w:t>:</w:t>
      </w:r>
      <w:r w:rsidRPr="00C14A4F">
        <w:t xml:space="preserve"> </w:t>
      </w:r>
      <w:r>
        <w:t>Louvain Communities of Book Nodes based on Book Descriptions</w:t>
      </w:r>
    </w:p>
    <w:p w14:paraId="24F9B233" w14:textId="77777777" w:rsidR="004A3231" w:rsidRDefault="004A3231" w:rsidP="00EE0999">
      <w:pPr>
        <w:pStyle w:val="Head1"/>
        <w:ind w:left="0" w:firstLine="0"/>
        <w:rPr>
          <w:rStyle w:val="Label"/>
        </w:rPr>
      </w:pPr>
    </w:p>
    <w:p w14:paraId="735F7EE7" w14:textId="5628D76A" w:rsidR="006E20A5" w:rsidRPr="009E203E" w:rsidRDefault="006E20A5" w:rsidP="006E20A5">
      <w:pPr>
        <w:pStyle w:val="ReferenceHead"/>
      </w:pPr>
      <w:r>
        <w:t>APPENDIX A</w:t>
      </w:r>
    </w:p>
    <w:p w14:paraId="1FCB6DD7" w14:textId="257783ED" w:rsidR="006E20A5" w:rsidRPr="006E20A5" w:rsidRDefault="006E20A5" w:rsidP="006E20A5">
      <w:pPr>
        <w:pStyle w:val="FigureCaption"/>
        <w:rPr>
          <w:u w:val="single"/>
        </w:rPr>
      </w:pPr>
      <w:r w:rsidRPr="006E20A5">
        <w:rPr>
          <w:u w:val="single"/>
        </w:rPr>
        <w:t>‘Controversial’ Community Genres</w:t>
      </w:r>
      <w:r>
        <w:rPr>
          <w:u w:val="single"/>
        </w:rPr>
        <w:t>:</w:t>
      </w:r>
    </w:p>
    <w:p w14:paraId="75276539" w14:textId="7747DA7D" w:rsidR="007A40BD" w:rsidRDefault="00AF5C95" w:rsidP="00AF5C95">
      <w:pPr>
        <w:pStyle w:val="FigureCaption"/>
        <w:rPr>
          <w:b w:val="0"/>
          <w:bCs/>
        </w:rPr>
      </w:pPr>
      <w:r>
        <w:rPr>
          <w:b w:val="0"/>
          <w:bCs/>
        </w:rPr>
        <w:t xml:space="preserve">Abuse, </w:t>
      </w:r>
      <w:r w:rsidR="006E20A5">
        <w:rPr>
          <w:b w:val="0"/>
          <w:bCs/>
        </w:rPr>
        <w:t xml:space="preserve">Adult, </w:t>
      </w:r>
      <w:r>
        <w:rPr>
          <w:b w:val="0"/>
          <w:bCs/>
        </w:rPr>
        <w:t xml:space="preserve">Australia, Basketball, BDSM, Bisexual, Boys Love, Boarding School, Canada, Chick Lit, College, Coming of Age, </w:t>
      </w:r>
      <w:r w:rsidR="006E20A5">
        <w:rPr>
          <w:b w:val="0"/>
          <w:bCs/>
        </w:rPr>
        <w:t xml:space="preserve">Contemporary, </w:t>
      </w:r>
      <w:r>
        <w:rPr>
          <w:b w:val="0"/>
          <w:bCs/>
        </w:rPr>
        <w:t xml:space="preserve">Cult Classics, Death, Disease, </w:t>
      </w:r>
      <w:r w:rsidR="006E20A5">
        <w:rPr>
          <w:b w:val="0"/>
          <w:bCs/>
        </w:rPr>
        <w:t xml:space="preserve">Drama, Enemies to Lovers, </w:t>
      </w:r>
      <w:r>
        <w:rPr>
          <w:b w:val="0"/>
          <w:bCs/>
        </w:rPr>
        <w:t xml:space="preserve">Erotica, Fandom, Gay, Gender, Harlequin, High School, Hockey, Illness, Intersex, Ireland, Israel, </w:t>
      </w:r>
      <w:r w:rsidR="006E20A5">
        <w:rPr>
          <w:b w:val="0"/>
          <w:bCs/>
        </w:rPr>
        <w:t xml:space="preserve">Lesbian, LGBT, </w:t>
      </w:r>
      <w:r>
        <w:rPr>
          <w:b w:val="0"/>
          <w:bCs/>
        </w:rPr>
        <w:t xml:space="preserve">Fae, </w:t>
      </w:r>
      <w:r w:rsidR="006E20A5">
        <w:rPr>
          <w:b w:val="0"/>
          <w:bCs/>
        </w:rPr>
        <w:t xml:space="preserve">Fiction, </w:t>
      </w:r>
      <w:r>
        <w:rPr>
          <w:b w:val="0"/>
          <w:bCs/>
        </w:rPr>
        <w:t>Film, Football, Friends to Lovers, Mental Health, M</w:t>
      </w:r>
      <w:r w:rsidR="00D9123D">
        <w:rPr>
          <w:b w:val="0"/>
          <w:bCs/>
        </w:rPr>
        <w:t>.</w:t>
      </w:r>
      <w:r>
        <w:rPr>
          <w:b w:val="0"/>
          <w:bCs/>
        </w:rPr>
        <w:t xml:space="preserve"> M</w:t>
      </w:r>
      <w:r w:rsidR="00D9123D">
        <w:rPr>
          <w:b w:val="0"/>
          <w:bCs/>
        </w:rPr>
        <w:t>.</w:t>
      </w:r>
      <w:r>
        <w:rPr>
          <w:b w:val="0"/>
          <w:bCs/>
        </w:rPr>
        <w:t xml:space="preserve"> Romance, </w:t>
      </w:r>
      <w:r w:rsidR="006E20A5">
        <w:rPr>
          <w:b w:val="0"/>
          <w:bCs/>
        </w:rPr>
        <w:t xml:space="preserve">New Adult, </w:t>
      </w:r>
      <w:r>
        <w:rPr>
          <w:b w:val="0"/>
          <w:bCs/>
        </w:rPr>
        <w:t xml:space="preserve">New York, Novel in Verse, </w:t>
      </w:r>
      <w:r w:rsidR="006E20A5">
        <w:rPr>
          <w:b w:val="0"/>
          <w:bCs/>
        </w:rPr>
        <w:t xml:space="preserve">Poetry, </w:t>
      </w:r>
      <w:r>
        <w:rPr>
          <w:b w:val="0"/>
          <w:bCs/>
        </w:rPr>
        <w:t xml:space="preserve">Polyamory, Prostitution, </w:t>
      </w:r>
      <w:r w:rsidR="006E20A5">
        <w:rPr>
          <w:b w:val="0"/>
          <w:bCs/>
        </w:rPr>
        <w:t xml:space="preserve">Queer, Realistic Fiction, </w:t>
      </w:r>
      <w:r>
        <w:rPr>
          <w:b w:val="0"/>
          <w:bCs/>
        </w:rPr>
        <w:t xml:space="preserve">Relationships, Road Trip, </w:t>
      </w:r>
      <w:r w:rsidR="006E20A5" w:rsidRPr="006E20A5">
        <w:rPr>
          <w:b w:val="0"/>
          <w:bCs/>
        </w:rPr>
        <w:t>Romance,</w:t>
      </w:r>
      <w:r>
        <w:rPr>
          <w:b w:val="0"/>
          <w:bCs/>
        </w:rPr>
        <w:t xml:space="preserve"> Small Town Romance,</w:t>
      </w:r>
      <w:r w:rsidR="006E20A5">
        <w:rPr>
          <w:b w:val="0"/>
          <w:bCs/>
        </w:rPr>
        <w:t xml:space="preserve"> </w:t>
      </w:r>
      <w:r>
        <w:rPr>
          <w:b w:val="0"/>
          <w:bCs/>
        </w:rPr>
        <w:t xml:space="preserve">Sports, </w:t>
      </w:r>
      <w:r w:rsidR="006E20A5">
        <w:rPr>
          <w:b w:val="0"/>
          <w:bCs/>
        </w:rPr>
        <w:t>Teen,</w:t>
      </w:r>
      <w:r>
        <w:rPr>
          <w:b w:val="0"/>
          <w:bCs/>
        </w:rPr>
        <w:t xml:space="preserve"> Tragedy, Transgender,</w:t>
      </w:r>
      <w:r w:rsidR="006E20A5" w:rsidRPr="006E20A5">
        <w:rPr>
          <w:b w:val="0"/>
          <w:bCs/>
        </w:rPr>
        <w:t xml:space="preserve"> Young Adult</w:t>
      </w:r>
    </w:p>
    <w:p w14:paraId="4DEA5DAD" w14:textId="77777777" w:rsidR="001F3D8B" w:rsidRDefault="001F3D8B" w:rsidP="00AF5C95">
      <w:pPr>
        <w:pStyle w:val="FigureCaption"/>
        <w:rPr>
          <w:b w:val="0"/>
          <w:bCs/>
        </w:rPr>
      </w:pPr>
    </w:p>
    <w:p w14:paraId="07BC9FCE" w14:textId="65E11D92" w:rsidR="001F3D8B" w:rsidRPr="009E203E" w:rsidRDefault="001F3D8B" w:rsidP="001F3D8B">
      <w:pPr>
        <w:pStyle w:val="ReferenceHead"/>
      </w:pPr>
      <w:r>
        <w:t xml:space="preserve">APPENDIX </w:t>
      </w:r>
      <w:r>
        <w:t>B</w:t>
      </w:r>
    </w:p>
    <w:p w14:paraId="5B7304AE" w14:textId="08385664" w:rsidR="001F3D8B" w:rsidRPr="001F3D8B" w:rsidRDefault="001F3D8B" w:rsidP="001F3D8B">
      <w:pPr>
        <w:pStyle w:val="Para"/>
        <w:rPr>
          <w:b/>
          <w:bCs/>
          <w:u w:val="single"/>
        </w:rPr>
      </w:pPr>
      <w:r w:rsidRPr="001F3D8B">
        <w:rPr>
          <w:b/>
          <w:bCs/>
          <w:u w:val="single"/>
        </w:rPr>
        <w:t>Genre Distribution of Communities based on Book Description</w:t>
      </w:r>
      <w:r w:rsidRPr="001F3D8B">
        <w:rPr>
          <w:b/>
          <w:bCs/>
          <w:u w:val="single"/>
        </w:rPr>
        <w:t>:</w:t>
      </w:r>
    </w:p>
    <w:p w14:paraId="43EE2087" w14:textId="77777777" w:rsidR="001F3D8B" w:rsidRPr="004934B1" w:rsidRDefault="001F3D8B" w:rsidP="001F3D8B">
      <w:pPr>
        <w:pStyle w:val="Para"/>
        <w:rPr>
          <w:b/>
          <w:bCs/>
        </w:rPr>
      </w:pPr>
    </w:p>
    <w:tbl>
      <w:tblPr>
        <w:tblStyle w:val="TableGrid"/>
        <w:tblW w:w="0" w:type="auto"/>
        <w:tblLook w:val="04A0" w:firstRow="1" w:lastRow="0" w:firstColumn="1" w:lastColumn="0" w:noHBand="0" w:noVBand="1"/>
      </w:tblPr>
      <w:tblGrid>
        <w:gridCol w:w="1137"/>
        <w:gridCol w:w="3653"/>
      </w:tblGrid>
      <w:tr w:rsidR="001F3D8B" w14:paraId="38E33D17" w14:textId="77777777" w:rsidTr="00FE2878">
        <w:tc>
          <w:tcPr>
            <w:tcW w:w="988" w:type="dxa"/>
          </w:tcPr>
          <w:p w14:paraId="6687743B" w14:textId="77777777" w:rsidR="001F3D8B" w:rsidRPr="004934B1" w:rsidRDefault="001F3D8B" w:rsidP="00FE2878">
            <w:pPr>
              <w:pStyle w:val="Para"/>
              <w:jc w:val="center"/>
              <w:rPr>
                <w:b/>
                <w:bCs/>
                <w:sz w:val="18"/>
                <w:szCs w:val="18"/>
              </w:rPr>
            </w:pPr>
            <w:r w:rsidRPr="004934B1">
              <w:rPr>
                <w:b/>
                <w:bCs/>
                <w:sz w:val="18"/>
                <w:szCs w:val="18"/>
              </w:rPr>
              <w:t>Community</w:t>
            </w:r>
          </w:p>
        </w:tc>
        <w:tc>
          <w:tcPr>
            <w:tcW w:w="3802" w:type="dxa"/>
          </w:tcPr>
          <w:p w14:paraId="7582E049" w14:textId="77777777" w:rsidR="001F3D8B" w:rsidRPr="004934B1" w:rsidRDefault="001F3D8B" w:rsidP="00FE2878">
            <w:pPr>
              <w:pStyle w:val="Para"/>
              <w:jc w:val="center"/>
              <w:rPr>
                <w:b/>
                <w:bCs/>
                <w:sz w:val="18"/>
                <w:szCs w:val="18"/>
              </w:rPr>
            </w:pPr>
            <w:r w:rsidRPr="004934B1">
              <w:rPr>
                <w:b/>
                <w:bCs/>
                <w:sz w:val="18"/>
                <w:szCs w:val="18"/>
              </w:rPr>
              <w:t>Genre Distribution</w:t>
            </w:r>
          </w:p>
        </w:tc>
      </w:tr>
      <w:tr w:rsidR="001F3D8B" w14:paraId="0DB395BA" w14:textId="77777777" w:rsidTr="00FE2878">
        <w:tc>
          <w:tcPr>
            <w:tcW w:w="988" w:type="dxa"/>
          </w:tcPr>
          <w:p w14:paraId="00AB7CD7" w14:textId="77777777" w:rsidR="001F3D8B" w:rsidRDefault="001F3D8B" w:rsidP="00FE2878">
            <w:pPr>
              <w:pStyle w:val="Para"/>
              <w:jc w:val="center"/>
              <w:rPr>
                <w:sz w:val="18"/>
                <w:szCs w:val="18"/>
              </w:rPr>
            </w:pPr>
            <w:r>
              <w:rPr>
                <w:sz w:val="18"/>
                <w:szCs w:val="18"/>
              </w:rPr>
              <w:t>0</w:t>
            </w:r>
          </w:p>
        </w:tc>
        <w:tc>
          <w:tcPr>
            <w:tcW w:w="3802" w:type="dxa"/>
          </w:tcPr>
          <w:p w14:paraId="4DE103A5" w14:textId="77777777" w:rsidR="001F3D8B" w:rsidRDefault="001F3D8B" w:rsidP="00FE2878">
            <w:pPr>
              <w:pStyle w:val="Para"/>
              <w:jc w:val="center"/>
              <w:rPr>
                <w:sz w:val="18"/>
                <w:szCs w:val="18"/>
              </w:rPr>
            </w:pPr>
            <w:r>
              <w:rPr>
                <w:sz w:val="18"/>
                <w:szCs w:val="18"/>
              </w:rPr>
              <w:t>Fiction: 12% | YA: 9% | Fantasy: 6%</w:t>
            </w:r>
          </w:p>
          <w:p w14:paraId="4C55ABFB" w14:textId="77777777" w:rsidR="001F3D8B" w:rsidRDefault="001F3D8B" w:rsidP="00FE2878">
            <w:pPr>
              <w:pStyle w:val="Para"/>
              <w:jc w:val="center"/>
              <w:rPr>
                <w:sz w:val="18"/>
                <w:szCs w:val="18"/>
              </w:rPr>
            </w:pPr>
            <w:r>
              <w:rPr>
                <w:sz w:val="18"/>
                <w:szCs w:val="18"/>
              </w:rPr>
              <w:t>Contemporary: 6% | Romance: 5%</w:t>
            </w:r>
          </w:p>
        </w:tc>
      </w:tr>
      <w:tr w:rsidR="001F3D8B" w14:paraId="49A498E8" w14:textId="77777777" w:rsidTr="00FE2878">
        <w:tc>
          <w:tcPr>
            <w:tcW w:w="988" w:type="dxa"/>
          </w:tcPr>
          <w:p w14:paraId="3D83B65F" w14:textId="77777777" w:rsidR="001F3D8B" w:rsidRDefault="001F3D8B" w:rsidP="00FE2878">
            <w:pPr>
              <w:pStyle w:val="Para"/>
              <w:jc w:val="center"/>
              <w:rPr>
                <w:sz w:val="18"/>
                <w:szCs w:val="18"/>
              </w:rPr>
            </w:pPr>
            <w:r>
              <w:rPr>
                <w:sz w:val="18"/>
                <w:szCs w:val="18"/>
              </w:rPr>
              <w:t>1</w:t>
            </w:r>
          </w:p>
        </w:tc>
        <w:tc>
          <w:tcPr>
            <w:tcW w:w="3802" w:type="dxa"/>
          </w:tcPr>
          <w:p w14:paraId="00F81E07" w14:textId="77777777" w:rsidR="001F3D8B" w:rsidRDefault="001F3D8B" w:rsidP="00FE2878">
            <w:pPr>
              <w:pStyle w:val="Para"/>
              <w:jc w:val="center"/>
              <w:rPr>
                <w:sz w:val="18"/>
                <w:szCs w:val="18"/>
              </w:rPr>
            </w:pPr>
            <w:r>
              <w:rPr>
                <w:sz w:val="18"/>
                <w:szCs w:val="18"/>
              </w:rPr>
              <w:t>Fiction: 10% | YA: 6% | Children’s: 6%</w:t>
            </w:r>
          </w:p>
        </w:tc>
      </w:tr>
      <w:tr w:rsidR="001F3D8B" w14:paraId="19CDEB7B" w14:textId="77777777" w:rsidTr="00FE2878">
        <w:tc>
          <w:tcPr>
            <w:tcW w:w="988" w:type="dxa"/>
          </w:tcPr>
          <w:p w14:paraId="4A8AD61F" w14:textId="77777777" w:rsidR="001F3D8B" w:rsidRDefault="001F3D8B" w:rsidP="00FE2878">
            <w:pPr>
              <w:pStyle w:val="Para"/>
              <w:jc w:val="center"/>
              <w:rPr>
                <w:sz w:val="18"/>
                <w:szCs w:val="18"/>
              </w:rPr>
            </w:pPr>
            <w:r>
              <w:rPr>
                <w:sz w:val="18"/>
                <w:szCs w:val="18"/>
              </w:rPr>
              <w:t>2</w:t>
            </w:r>
          </w:p>
        </w:tc>
        <w:tc>
          <w:tcPr>
            <w:tcW w:w="3802" w:type="dxa"/>
          </w:tcPr>
          <w:p w14:paraId="4B454066" w14:textId="77777777" w:rsidR="001F3D8B" w:rsidRDefault="001F3D8B" w:rsidP="00FE2878">
            <w:pPr>
              <w:pStyle w:val="Para"/>
              <w:jc w:val="center"/>
              <w:rPr>
                <w:sz w:val="18"/>
                <w:szCs w:val="18"/>
              </w:rPr>
            </w:pPr>
            <w:r>
              <w:rPr>
                <w:sz w:val="18"/>
                <w:szCs w:val="18"/>
              </w:rPr>
              <w:t>Children’s: 7% | Fiction: 7% | Non-Fiction: 7%</w:t>
            </w:r>
          </w:p>
          <w:p w14:paraId="3AC45A6D" w14:textId="77777777" w:rsidR="001F3D8B" w:rsidRDefault="001F3D8B" w:rsidP="00FE2878">
            <w:pPr>
              <w:pStyle w:val="Para"/>
              <w:jc w:val="center"/>
              <w:rPr>
                <w:sz w:val="18"/>
                <w:szCs w:val="18"/>
              </w:rPr>
            </w:pPr>
            <w:r>
              <w:rPr>
                <w:sz w:val="18"/>
                <w:szCs w:val="18"/>
              </w:rPr>
              <w:t>Historical: 7% | YA: 6% | Biography: 6%</w:t>
            </w:r>
          </w:p>
        </w:tc>
      </w:tr>
      <w:tr w:rsidR="001F3D8B" w14:paraId="78941DF5" w14:textId="77777777" w:rsidTr="00FE2878">
        <w:tc>
          <w:tcPr>
            <w:tcW w:w="988" w:type="dxa"/>
          </w:tcPr>
          <w:p w14:paraId="0BCF8608" w14:textId="77777777" w:rsidR="001F3D8B" w:rsidRPr="004934B1" w:rsidRDefault="001F3D8B" w:rsidP="00FE2878">
            <w:pPr>
              <w:pStyle w:val="Para"/>
              <w:jc w:val="center"/>
              <w:rPr>
                <w:sz w:val="18"/>
                <w:szCs w:val="18"/>
              </w:rPr>
            </w:pPr>
            <w:r>
              <w:rPr>
                <w:sz w:val="18"/>
                <w:szCs w:val="18"/>
              </w:rPr>
              <w:t>3</w:t>
            </w:r>
          </w:p>
        </w:tc>
        <w:tc>
          <w:tcPr>
            <w:tcW w:w="3802" w:type="dxa"/>
          </w:tcPr>
          <w:p w14:paraId="3355AB29" w14:textId="77777777" w:rsidR="001F3D8B" w:rsidRPr="004934B1" w:rsidRDefault="001F3D8B" w:rsidP="00FE2878">
            <w:pPr>
              <w:pStyle w:val="Para"/>
              <w:jc w:val="center"/>
              <w:rPr>
                <w:sz w:val="18"/>
                <w:szCs w:val="18"/>
              </w:rPr>
            </w:pPr>
            <w:r>
              <w:rPr>
                <w:sz w:val="18"/>
                <w:szCs w:val="18"/>
              </w:rPr>
              <w:t>Fiction: 12% | YA: 8% | Romance: 7%    Fantasy: 6% | Contemporary: 5%</w:t>
            </w:r>
          </w:p>
        </w:tc>
      </w:tr>
      <w:tr w:rsidR="001F3D8B" w14:paraId="442880C0" w14:textId="77777777" w:rsidTr="00FE2878">
        <w:tc>
          <w:tcPr>
            <w:tcW w:w="988" w:type="dxa"/>
          </w:tcPr>
          <w:p w14:paraId="654E2694" w14:textId="77777777" w:rsidR="001F3D8B" w:rsidRDefault="001F3D8B" w:rsidP="00FE2878">
            <w:pPr>
              <w:pStyle w:val="Para"/>
              <w:jc w:val="center"/>
              <w:rPr>
                <w:sz w:val="18"/>
                <w:szCs w:val="18"/>
              </w:rPr>
            </w:pPr>
            <w:r>
              <w:rPr>
                <w:sz w:val="18"/>
                <w:szCs w:val="18"/>
              </w:rPr>
              <w:t>4</w:t>
            </w:r>
          </w:p>
        </w:tc>
        <w:tc>
          <w:tcPr>
            <w:tcW w:w="3802" w:type="dxa"/>
          </w:tcPr>
          <w:p w14:paraId="022AEF3C" w14:textId="77777777" w:rsidR="001F3D8B" w:rsidRDefault="001F3D8B" w:rsidP="00FE2878">
            <w:pPr>
              <w:pStyle w:val="Para"/>
              <w:jc w:val="center"/>
              <w:rPr>
                <w:sz w:val="18"/>
                <w:szCs w:val="18"/>
              </w:rPr>
            </w:pPr>
            <w:r>
              <w:rPr>
                <w:sz w:val="18"/>
                <w:szCs w:val="18"/>
              </w:rPr>
              <w:t>Fiction: 11 % | YA: 9% | Contemporary: 5%</w:t>
            </w:r>
          </w:p>
        </w:tc>
      </w:tr>
      <w:tr w:rsidR="001F3D8B" w14:paraId="08703FBD" w14:textId="77777777" w:rsidTr="00FE2878">
        <w:tc>
          <w:tcPr>
            <w:tcW w:w="988" w:type="dxa"/>
          </w:tcPr>
          <w:p w14:paraId="60E0292E" w14:textId="77777777" w:rsidR="001F3D8B" w:rsidRDefault="001F3D8B" w:rsidP="00FE2878">
            <w:pPr>
              <w:pStyle w:val="Para"/>
              <w:jc w:val="center"/>
              <w:rPr>
                <w:sz w:val="18"/>
                <w:szCs w:val="18"/>
              </w:rPr>
            </w:pPr>
            <w:r>
              <w:rPr>
                <w:sz w:val="18"/>
                <w:szCs w:val="18"/>
              </w:rPr>
              <w:t>5</w:t>
            </w:r>
          </w:p>
        </w:tc>
        <w:tc>
          <w:tcPr>
            <w:tcW w:w="3802" w:type="dxa"/>
          </w:tcPr>
          <w:p w14:paraId="1298BBFB" w14:textId="77777777" w:rsidR="001F3D8B" w:rsidRDefault="001F3D8B" w:rsidP="00FE2878">
            <w:pPr>
              <w:pStyle w:val="Para"/>
              <w:jc w:val="center"/>
              <w:rPr>
                <w:sz w:val="18"/>
                <w:szCs w:val="18"/>
              </w:rPr>
            </w:pPr>
            <w:r>
              <w:rPr>
                <w:sz w:val="18"/>
                <w:szCs w:val="18"/>
              </w:rPr>
              <w:t>Fiction: 13% | YA: 8% | Romance: 5%</w:t>
            </w:r>
          </w:p>
        </w:tc>
      </w:tr>
      <w:tr w:rsidR="001F3D8B" w14:paraId="55D61E0A" w14:textId="77777777" w:rsidTr="00FE2878">
        <w:tc>
          <w:tcPr>
            <w:tcW w:w="988" w:type="dxa"/>
          </w:tcPr>
          <w:p w14:paraId="5549E7F0" w14:textId="77777777" w:rsidR="001F3D8B" w:rsidRDefault="001F3D8B" w:rsidP="00FE2878">
            <w:pPr>
              <w:pStyle w:val="Para"/>
              <w:jc w:val="center"/>
              <w:rPr>
                <w:sz w:val="18"/>
                <w:szCs w:val="18"/>
              </w:rPr>
            </w:pPr>
            <w:r>
              <w:rPr>
                <w:sz w:val="18"/>
                <w:szCs w:val="18"/>
              </w:rPr>
              <w:t>6</w:t>
            </w:r>
          </w:p>
        </w:tc>
        <w:tc>
          <w:tcPr>
            <w:tcW w:w="3802" w:type="dxa"/>
          </w:tcPr>
          <w:p w14:paraId="0F53B776" w14:textId="77777777" w:rsidR="001F3D8B" w:rsidRDefault="001F3D8B" w:rsidP="00FE2878">
            <w:pPr>
              <w:pStyle w:val="Para"/>
              <w:jc w:val="center"/>
              <w:rPr>
                <w:sz w:val="18"/>
                <w:szCs w:val="18"/>
              </w:rPr>
            </w:pPr>
            <w:r>
              <w:rPr>
                <w:sz w:val="18"/>
                <w:szCs w:val="18"/>
              </w:rPr>
              <w:t>Fiction: 11% | YA: 9% | Contemporary: 8%</w:t>
            </w:r>
          </w:p>
          <w:p w14:paraId="19B1D21B" w14:textId="77777777" w:rsidR="001F3D8B" w:rsidRDefault="001F3D8B" w:rsidP="00FE2878">
            <w:pPr>
              <w:pStyle w:val="Para"/>
              <w:jc w:val="center"/>
              <w:rPr>
                <w:sz w:val="18"/>
                <w:szCs w:val="18"/>
              </w:rPr>
            </w:pPr>
            <w:r>
              <w:rPr>
                <w:sz w:val="18"/>
                <w:szCs w:val="18"/>
              </w:rPr>
              <w:t>Romance: 6% | Children’s: 6% | R. Fiction: 6%</w:t>
            </w:r>
          </w:p>
        </w:tc>
      </w:tr>
      <w:tr w:rsidR="001F3D8B" w14:paraId="5F5A3A31" w14:textId="77777777" w:rsidTr="00FE2878">
        <w:tc>
          <w:tcPr>
            <w:tcW w:w="988" w:type="dxa"/>
          </w:tcPr>
          <w:p w14:paraId="124B435F" w14:textId="77777777" w:rsidR="001F3D8B" w:rsidRDefault="001F3D8B" w:rsidP="00FE2878">
            <w:pPr>
              <w:pStyle w:val="Para"/>
              <w:jc w:val="center"/>
              <w:rPr>
                <w:sz w:val="18"/>
                <w:szCs w:val="18"/>
              </w:rPr>
            </w:pPr>
            <w:r>
              <w:rPr>
                <w:sz w:val="18"/>
                <w:szCs w:val="18"/>
              </w:rPr>
              <w:t>7</w:t>
            </w:r>
          </w:p>
        </w:tc>
        <w:tc>
          <w:tcPr>
            <w:tcW w:w="3802" w:type="dxa"/>
          </w:tcPr>
          <w:p w14:paraId="6C644FE7" w14:textId="77777777" w:rsidR="001F3D8B" w:rsidRDefault="001F3D8B" w:rsidP="00FE2878">
            <w:pPr>
              <w:pStyle w:val="Para"/>
              <w:jc w:val="center"/>
              <w:rPr>
                <w:sz w:val="18"/>
                <w:szCs w:val="18"/>
              </w:rPr>
            </w:pPr>
            <w:r>
              <w:rPr>
                <w:sz w:val="18"/>
                <w:szCs w:val="18"/>
              </w:rPr>
              <w:t>Fiction: 11% | YA: 8% | Romance: 7% Contemporary: 6%</w:t>
            </w:r>
          </w:p>
        </w:tc>
      </w:tr>
      <w:tr w:rsidR="001F3D8B" w14:paraId="0FEC950E" w14:textId="77777777" w:rsidTr="00FE2878">
        <w:tc>
          <w:tcPr>
            <w:tcW w:w="988" w:type="dxa"/>
          </w:tcPr>
          <w:p w14:paraId="23774B96" w14:textId="77777777" w:rsidR="001F3D8B" w:rsidRDefault="001F3D8B" w:rsidP="00FE2878">
            <w:pPr>
              <w:pStyle w:val="Para"/>
              <w:jc w:val="center"/>
              <w:rPr>
                <w:sz w:val="18"/>
                <w:szCs w:val="18"/>
              </w:rPr>
            </w:pPr>
            <w:r>
              <w:rPr>
                <w:sz w:val="18"/>
                <w:szCs w:val="18"/>
              </w:rPr>
              <w:t>8</w:t>
            </w:r>
          </w:p>
        </w:tc>
        <w:tc>
          <w:tcPr>
            <w:tcW w:w="3802" w:type="dxa"/>
          </w:tcPr>
          <w:p w14:paraId="329B6E8B" w14:textId="77777777" w:rsidR="001F3D8B" w:rsidRDefault="001F3D8B" w:rsidP="00FE2878">
            <w:pPr>
              <w:pStyle w:val="Para"/>
              <w:jc w:val="center"/>
              <w:rPr>
                <w:sz w:val="18"/>
                <w:szCs w:val="18"/>
              </w:rPr>
            </w:pPr>
            <w:r>
              <w:rPr>
                <w:sz w:val="18"/>
                <w:szCs w:val="18"/>
              </w:rPr>
              <w:t>Fiction: 13% | YA: 8%</w:t>
            </w:r>
          </w:p>
        </w:tc>
      </w:tr>
      <w:tr w:rsidR="001F3D8B" w14:paraId="6041B7EB" w14:textId="77777777" w:rsidTr="00FE2878">
        <w:tc>
          <w:tcPr>
            <w:tcW w:w="988" w:type="dxa"/>
          </w:tcPr>
          <w:p w14:paraId="021EE34D" w14:textId="77777777" w:rsidR="001F3D8B" w:rsidRDefault="001F3D8B" w:rsidP="00FE2878">
            <w:pPr>
              <w:pStyle w:val="Para"/>
              <w:jc w:val="center"/>
              <w:rPr>
                <w:sz w:val="18"/>
                <w:szCs w:val="18"/>
              </w:rPr>
            </w:pPr>
            <w:r>
              <w:rPr>
                <w:sz w:val="18"/>
                <w:szCs w:val="18"/>
              </w:rPr>
              <w:t>9</w:t>
            </w:r>
          </w:p>
        </w:tc>
        <w:tc>
          <w:tcPr>
            <w:tcW w:w="3802" w:type="dxa"/>
          </w:tcPr>
          <w:p w14:paraId="7602B0B3" w14:textId="77777777" w:rsidR="001F3D8B" w:rsidRDefault="001F3D8B" w:rsidP="00FE2878">
            <w:pPr>
              <w:pStyle w:val="Para"/>
              <w:jc w:val="center"/>
              <w:rPr>
                <w:sz w:val="18"/>
                <w:szCs w:val="18"/>
              </w:rPr>
            </w:pPr>
            <w:r>
              <w:rPr>
                <w:sz w:val="18"/>
                <w:szCs w:val="18"/>
              </w:rPr>
              <w:t xml:space="preserve">Fiction: 10% | YA: 9% | Romance: 5% Contemporary: 5% </w:t>
            </w:r>
          </w:p>
        </w:tc>
      </w:tr>
      <w:tr w:rsidR="001F3D8B" w14:paraId="00513B77" w14:textId="77777777" w:rsidTr="00FE2878">
        <w:tc>
          <w:tcPr>
            <w:tcW w:w="988" w:type="dxa"/>
          </w:tcPr>
          <w:p w14:paraId="54398AB6" w14:textId="77777777" w:rsidR="001F3D8B" w:rsidRDefault="001F3D8B" w:rsidP="00FE2878">
            <w:pPr>
              <w:pStyle w:val="Para"/>
              <w:jc w:val="center"/>
              <w:rPr>
                <w:sz w:val="18"/>
                <w:szCs w:val="18"/>
              </w:rPr>
            </w:pPr>
            <w:r>
              <w:rPr>
                <w:sz w:val="18"/>
                <w:szCs w:val="18"/>
              </w:rPr>
              <w:t>10</w:t>
            </w:r>
          </w:p>
        </w:tc>
        <w:tc>
          <w:tcPr>
            <w:tcW w:w="3802" w:type="dxa"/>
          </w:tcPr>
          <w:p w14:paraId="3E8B47E0" w14:textId="77777777" w:rsidR="001F3D8B" w:rsidRDefault="001F3D8B" w:rsidP="00FE2878">
            <w:pPr>
              <w:pStyle w:val="Para"/>
              <w:jc w:val="center"/>
              <w:rPr>
                <w:sz w:val="18"/>
                <w:szCs w:val="18"/>
              </w:rPr>
            </w:pPr>
            <w:r>
              <w:rPr>
                <w:sz w:val="18"/>
                <w:szCs w:val="18"/>
              </w:rPr>
              <w:t>Fiction: 12% | YA: 10% | Romance: 6% Contemporary: 6% | Fantasy: 6%</w:t>
            </w:r>
          </w:p>
        </w:tc>
      </w:tr>
      <w:tr w:rsidR="001F3D8B" w14:paraId="74513F40" w14:textId="77777777" w:rsidTr="00FE2878">
        <w:tc>
          <w:tcPr>
            <w:tcW w:w="988" w:type="dxa"/>
          </w:tcPr>
          <w:p w14:paraId="4762E499" w14:textId="77777777" w:rsidR="001F3D8B" w:rsidRDefault="001F3D8B" w:rsidP="00FE2878">
            <w:pPr>
              <w:pStyle w:val="Para"/>
              <w:jc w:val="center"/>
              <w:rPr>
                <w:sz w:val="18"/>
                <w:szCs w:val="18"/>
              </w:rPr>
            </w:pPr>
            <w:r>
              <w:rPr>
                <w:sz w:val="18"/>
                <w:szCs w:val="18"/>
              </w:rPr>
              <w:t>11</w:t>
            </w:r>
          </w:p>
        </w:tc>
        <w:tc>
          <w:tcPr>
            <w:tcW w:w="3802" w:type="dxa"/>
          </w:tcPr>
          <w:p w14:paraId="37E8AD68" w14:textId="77777777" w:rsidR="001F3D8B" w:rsidRDefault="001F3D8B" w:rsidP="00FE2878">
            <w:pPr>
              <w:pStyle w:val="Para"/>
              <w:jc w:val="center"/>
              <w:rPr>
                <w:sz w:val="18"/>
                <w:szCs w:val="18"/>
              </w:rPr>
            </w:pPr>
            <w:r>
              <w:rPr>
                <w:sz w:val="18"/>
                <w:szCs w:val="18"/>
              </w:rPr>
              <w:t>Fiction: 10% | YA: 9% | Fantasy: 7%</w:t>
            </w:r>
          </w:p>
        </w:tc>
      </w:tr>
      <w:tr w:rsidR="001F3D8B" w14:paraId="4F4C954E" w14:textId="77777777" w:rsidTr="00FE2878">
        <w:tc>
          <w:tcPr>
            <w:tcW w:w="988" w:type="dxa"/>
          </w:tcPr>
          <w:p w14:paraId="6BF47D99" w14:textId="77777777" w:rsidR="001F3D8B" w:rsidRDefault="001F3D8B" w:rsidP="00FE2878">
            <w:pPr>
              <w:pStyle w:val="Para"/>
              <w:jc w:val="center"/>
              <w:rPr>
                <w:sz w:val="18"/>
                <w:szCs w:val="18"/>
              </w:rPr>
            </w:pPr>
            <w:r>
              <w:rPr>
                <w:sz w:val="18"/>
                <w:szCs w:val="18"/>
              </w:rPr>
              <w:t>12</w:t>
            </w:r>
          </w:p>
        </w:tc>
        <w:tc>
          <w:tcPr>
            <w:tcW w:w="3802" w:type="dxa"/>
          </w:tcPr>
          <w:p w14:paraId="1D834075" w14:textId="77777777" w:rsidR="001F3D8B" w:rsidRDefault="001F3D8B" w:rsidP="00FE2878">
            <w:pPr>
              <w:pStyle w:val="Para"/>
              <w:jc w:val="center"/>
              <w:rPr>
                <w:sz w:val="18"/>
                <w:szCs w:val="18"/>
              </w:rPr>
            </w:pPr>
            <w:r>
              <w:rPr>
                <w:sz w:val="18"/>
                <w:szCs w:val="18"/>
              </w:rPr>
              <w:t>Fiction: 13% | YA: 9% | Romance: 6%</w:t>
            </w:r>
          </w:p>
        </w:tc>
      </w:tr>
      <w:tr w:rsidR="001F3D8B" w14:paraId="722AA409" w14:textId="77777777" w:rsidTr="00FE2878">
        <w:tc>
          <w:tcPr>
            <w:tcW w:w="988" w:type="dxa"/>
          </w:tcPr>
          <w:p w14:paraId="4808B225" w14:textId="77777777" w:rsidR="001F3D8B" w:rsidRDefault="001F3D8B" w:rsidP="00FE2878">
            <w:pPr>
              <w:pStyle w:val="Para"/>
              <w:jc w:val="center"/>
              <w:rPr>
                <w:sz w:val="18"/>
                <w:szCs w:val="18"/>
              </w:rPr>
            </w:pPr>
            <w:r>
              <w:rPr>
                <w:sz w:val="18"/>
                <w:szCs w:val="18"/>
              </w:rPr>
              <w:t>13</w:t>
            </w:r>
          </w:p>
        </w:tc>
        <w:tc>
          <w:tcPr>
            <w:tcW w:w="3802" w:type="dxa"/>
          </w:tcPr>
          <w:p w14:paraId="10A702FF" w14:textId="77777777" w:rsidR="001F3D8B" w:rsidRDefault="001F3D8B" w:rsidP="00FE2878">
            <w:pPr>
              <w:pStyle w:val="Para"/>
              <w:jc w:val="center"/>
              <w:rPr>
                <w:sz w:val="18"/>
                <w:szCs w:val="18"/>
              </w:rPr>
            </w:pPr>
            <w:r>
              <w:rPr>
                <w:sz w:val="18"/>
                <w:szCs w:val="18"/>
              </w:rPr>
              <w:t>Fiction: 12% | YA: 9% | Fantasy: 7%</w:t>
            </w:r>
          </w:p>
        </w:tc>
      </w:tr>
      <w:tr w:rsidR="001F3D8B" w14:paraId="7DD6A7D5" w14:textId="77777777" w:rsidTr="00FE2878">
        <w:tc>
          <w:tcPr>
            <w:tcW w:w="988" w:type="dxa"/>
          </w:tcPr>
          <w:p w14:paraId="68E3DE56" w14:textId="77777777" w:rsidR="001F3D8B" w:rsidRPr="004934B1" w:rsidRDefault="001F3D8B" w:rsidP="00FE2878">
            <w:pPr>
              <w:pStyle w:val="Para"/>
              <w:jc w:val="center"/>
              <w:rPr>
                <w:sz w:val="18"/>
                <w:szCs w:val="18"/>
              </w:rPr>
            </w:pPr>
            <w:r>
              <w:rPr>
                <w:sz w:val="18"/>
                <w:szCs w:val="18"/>
              </w:rPr>
              <w:t>14</w:t>
            </w:r>
          </w:p>
        </w:tc>
        <w:tc>
          <w:tcPr>
            <w:tcW w:w="3802" w:type="dxa"/>
          </w:tcPr>
          <w:p w14:paraId="08D566D5" w14:textId="77777777" w:rsidR="001F3D8B" w:rsidRPr="004934B1" w:rsidRDefault="001F3D8B" w:rsidP="00FE2878">
            <w:pPr>
              <w:pStyle w:val="Para"/>
              <w:jc w:val="center"/>
              <w:rPr>
                <w:sz w:val="18"/>
                <w:szCs w:val="18"/>
              </w:rPr>
            </w:pPr>
            <w:r>
              <w:rPr>
                <w:sz w:val="18"/>
                <w:szCs w:val="18"/>
              </w:rPr>
              <w:t>Fiction: 12% | Contemporary: 9% | YA: 7% | Romance: 6%</w:t>
            </w:r>
          </w:p>
        </w:tc>
      </w:tr>
      <w:tr w:rsidR="001F3D8B" w14:paraId="61F49629" w14:textId="77777777" w:rsidTr="00FE2878">
        <w:tc>
          <w:tcPr>
            <w:tcW w:w="988" w:type="dxa"/>
          </w:tcPr>
          <w:p w14:paraId="2EF187E6" w14:textId="77777777" w:rsidR="001F3D8B" w:rsidRPr="004934B1" w:rsidRDefault="001F3D8B" w:rsidP="00FE2878">
            <w:pPr>
              <w:pStyle w:val="Para"/>
              <w:jc w:val="center"/>
              <w:rPr>
                <w:sz w:val="18"/>
                <w:szCs w:val="18"/>
              </w:rPr>
            </w:pPr>
            <w:r>
              <w:rPr>
                <w:sz w:val="18"/>
                <w:szCs w:val="18"/>
              </w:rPr>
              <w:t>15</w:t>
            </w:r>
          </w:p>
        </w:tc>
        <w:tc>
          <w:tcPr>
            <w:tcW w:w="3802" w:type="dxa"/>
          </w:tcPr>
          <w:p w14:paraId="02F73D3A" w14:textId="77777777" w:rsidR="001F3D8B" w:rsidRPr="004934B1" w:rsidRDefault="001F3D8B" w:rsidP="00FE2878">
            <w:pPr>
              <w:pStyle w:val="Para"/>
              <w:jc w:val="center"/>
              <w:rPr>
                <w:sz w:val="18"/>
                <w:szCs w:val="18"/>
              </w:rPr>
            </w:pPr>
            <w:r>
              <w:rPr>
                <w:sz w:val="18"/>
                <w:szCs w:val="18"/>
              </w:rPr>
              <w:t>Fiction: 10% | YA: 8% | Romance: 7% Contemporary: 6%</w:t>
            </w:r>
          </w:p>
        </w:tc>
      </w:tr>
      <w:tr w:rsidR="001F3D8B" w14:paraId="07A7DF07" w14:textId="77777777" w:rsidTr="00FE2878">
        <w:tc>
          <w:tcPr>
            <w:tcW w:w="988" w:type="dxa"/>
          </w:tcPr>
          <w:p w14:paraId="7F3196A8" w14:textId="77777777" w:rsidR="001F3D8B" w:rsidRDefault="001F3D8B" w:rsidP="00FE2878">
            <w:pPr>
              <w:pStyle w:val="Para"/>
              <w:jc w:val="center"/>
              <w:rPr>
                <w:sz w:val="18"/>
                <w:szCs w:val="18"/>
              </w:rPr>
            </w:pPr>
            <w:r>
              <w:rPr>
                <w:sz w:val="18"/>
                <w:szCs w:val="18"/>
              </w:rPr>
              <w:t>17</w:t>
            </w:r>
          </w:p>
        </w:tc>
        <w:tc>
          <w:tcPr>
            <w:tcW w:w="3802" w:type="dxa"/>
          </w:tcPr>
          <w:p w14:paraId="2C6DB43A" w14:textId="77777777" w:rsidR="001F3D8B" w:rsidRDefault="001F3D8B" w:rsidP="00FE2878">
            <w:pPr>
              <w:pStyle w:val="Para"/>
              <w:jc w:val="center"/>
              <w:rPr>
                <w:sz w:val="18"/>
                <w:szCs w:val="18"/>
              </w:rPr>
            </w:pPr>
            <w:r>
              <w:rPr>
                <w:sz w:val="18"/>
                <w:szCs w:val="18"/>
              </w:rPr>
              <w:t>Fiction: 12% | YA: 9% | Romance: 7% | Contemporary: 7%</w:t>
            </w:r>
          </w:p>
        </w:tc>
      </w:tr>
      <w:tr w:rsidR="001F3D8B" w14:paraId="49F3832A" w14:textId="77777777" w:rsidTr="00FE2878">
        <w:tc>
          <w:tcPr>
            <w:tcW w:w="988" w:type="dxa"/>
          </w:tcPr>
          <w:p w14:paraId="4E23CDBC" w14:textId="77777777" w:rsidR="001F3D8B" w:rsidRDefault="001F3D8B" w:rsidP="00FE2878">
            <w:pPr>
              <w:pStyle w:val="Para"/>
              <w:jc w:val="center"/>
              <w:rPr>
                <w:sz w:val="18"/>
                <w:szCs w:val="18"/>
              </w:rPr>
            </w:pPr>
            <w:r>
              <w:rPr>
                <w:sz w:val="18"/>
                <w:szCs w:val="18"/>
              </w:rPr>
              <w:t>18</w:t>
            </w:r>
          </w:p>
        </w:tc>
        <w:tc>
          <w:tcPr>
            <w:tcW w:w="3802" w:type="dxa"/>
          </w:tcPr>
          <w:p w14:paraId="4E9875FE" w14:textId="77777777" w:rsidR="001F3D8B" w:rsidRDefault="001F3D8B" w:rsidP="00FE2878">
            <w:pPr>
              <w:pStyle w:val="Para"/>
              <w:jc w:val="center"/>
              <w:rPr>
                <w:sz w:val="18"/>
                <w:szCs w:val="18"/>
              </w:rPr>
            </w:pPr>
            <w:r>
              <w:rPr>
                <w:sz w:val="18"/>
                <w:szCs w:val="18"/>
              </w:rPr>
              <w:t>Fiction: 12% | YA: 10% | Romance: 8</w:t>
            </w:r>
            <w:proofErr w:type="gramStart"/>
            <w:r>
              <w:rPr>
                <w:sz w:val="18"/>
                <w:szCs w:val="18"/>
              </w:rPr>
              <w:t>%  LGBT</w:t>
            </w:r>
            <w:proofErr w:type="gramEnd"/>
            <w:r>
              <w:rPr>
                <w:sz w:val="18"/>
                <w:szCs w:val="18"/>
              </w:rPr>
              <w:t>: 7% | Contemporary: 6% | Queer: 5%</w:t>
            </w:r>
          </w:p>
        </w:tc>
      </w:tr>
      <w:tr w:rsidR="001F3D8B" w14:paraId="3B348C41" w14:textId="77777777" w:rsidTr="00FE2878">
        <w:tc>
          <w:tcPr>
            <w:tcW w:w="988" w:type="dxa"/>
          </w:tcPr>
          <w:p w14:paraId="1DFBBFB2" w14:textId="77777777" w:rsidR="001F3D8B" w:rsidRDefault="001F3D8B" w:rsidP="00FE2878">
            <w:pPr>
              <w:pStyle w:val="Para"/>
              <w:jc w:val="center"/>
              <w:rPr>
                <w:sz w:val="18"/>
                <w:szCs w:val="18"/>
              </w:rPr>
            </w:pPr>
            <w:r>
              <w:rPr>
                <w:sz w:val="18"/>
                <w:szCs w:val="18"/>
              </w:rPr>
              <w:lastRenderedPageBreak/>
              <w:t>19</w:t>
            </w:r>
          </w:p>
        </w:tc>
        <w:tc>
          <w:tcPr>
            <w:tcW w:w="3802" w:type="dxa"/>
          </w:tcPr>
          <w:p w14:paraId="5DF5D68B" w14:textId="77777777" w:rsidR="001F3D8B" w:rsidRDefault="001F3D8B" w:rsidP="00FE2878">
            <w:pPr>
              <w:pStyle w:val="Para"/>
              <w:jc w:val="center"/>
              <w:rPr>
                <w:sz w:val="18"/>
                <w:szCs w:val="18"/>
              </w:rPr>
            </w:pPr>
            <w:r>
              <w:rPr>
                <w:sz w:val="18"/>
                <w:szCs w:val="18"/>
              </w:rPr>
              <w:t>Fiction: 11% | YA: 9% | Romance: 7% Contemporary: 5%</w:t>
            </w:r>
          </w:p>
        </w:tc>
      </w:tr>
      <w:tr w:rsidR="001F3D8B" w14:paraId="5B1DBE19" w14:textId="77777777" w:rsidTr="00FE2878">
        <w:tc>
          <w:tcPr>
            <w:tcW w:w="988" w:type="dxa"/>
          </w:tcPr>
          <w:p w14:paraId="69F579D2" w14:textId="77777777" w:rsidR="001F3D8B" w:rsidRDefault="001F3D8B" w:rsidP="00FE2878">
            <w:pPr>
              <w:pStyle w:val="Para"/>
              <w:jc w:val="center"/>
              <w:rPr>
                <w:sz w:val="18"/>
                <w:szCs w:val="18"/>
              </w:rPr>
            </w:pPr>
            <w:r>
              <w:rPr>
                <w:sz w:val="18"/>
                <w:szCs w:val="18"/>
              </w:rPr>
              <w:t>20</w:t>
            </w:r>
          </w:p>
        </w:tc>
        <w:tc>
          <w:tcPr>
            <w:tcW w:w="3802" w:type="dxa"/>
          </w:tcPr>
          <w:p w14:paraId="094F4FD3" w14:textId="77777777" w:rsidR="001F3D8B" w:rsidRDefault="001F3D8B" w:rsidP="00FE2878">
            <w:pPr>
              <w:pStyle w:val="Para"/>
              <w:jc w:val="center"/>
              <w:rPr>
                <w:sz w:val="18"/>
                <w:szCs w:val="18"/>
              </w:rPr>
            </w:pPr>
            <w:r>
              <w:rPr>
                <w:sz w:val="18"/>
                <w:szCs w:val="18"/>
              </w:rPr>
              <w:t>Fiction: 12% | YA: 7% | Contemporary: 6%</w:t>
            </w:r>
          </w:p>
          <w:p w14:paraId="42B5FFA9" w14:textId="77777777" w:rsidR="001F3D8B" w:rsidRDefault="001F3D8B" w:rsidP="00FE2878">
            <w:pPr>
              <w:pStyle w:val="Para"/>
              <w:jc w:val="center"/>
              <w:rPr>
                <w:sz w:val="18"/>
                <w:szCs w:val="18"/>
              </w:rPr>
            </w:pPr>
            <w:r>
              <w:rPr>
                <w:sz w:val="18"/>
                <w:szCs w:val="18"/>
              </w:rPr>
              <w:t>R. Fiction: 5%</w:t>
            </w:r>
          </w:p>
        </w:tc>
      </w:tr>
      <w:tr w:rsidR="001F3D8B" w14:paraId="03E7DC64" w14:textId="77777777" w:rsidTr="00FE2878">
        <w:tc>
          <w:tcPr>
            <w:tcW w:w="988" w:type="dxa"/>
          </w:tcPr>
          <w:p w14:paraId="1F12BEC5" w14:textId="77777777" w:rsidR="001F3D8B" w:rsidRDefault="001F3D8B" w:rsidP="00FE2878">
            <w:pPr>
              <w:pStyle w:val="Para"/>
              <w:jc w:val="center"/>
              <w:rPr>
                <w:sz w:val="18"/>
                <w:szCs w:val="18"/>
              </w:rPr>
            </w:pPr>
            <w:r>
              <w:rPr>
                <w:sz w:val="18"/>
                <w:szCs w:val="18"/>
              </w:rPr>
              <w:t>21</w:t>
            </w:r>
          </w:p>
        </w:tc>
        <w:tc>
          <w:tcPr>
            <w:tcW w:w="3802" w:type="dxa"/>
          </w:tcPr>
          <w:p w14:paraId="2D2D3E72" w14:textId="77777777" w:rsidR="001F3D8B" w:rsidRDefault="001F3D8B" w:rsidP="00FE2878">
            <w:pPr>
              <w:pStyle w:val="Para"/>
              <w:jc w:val="center"/>
              <w:rPr>
                <w:sz w:val="18"/>
                <w:szCs w:val="18"/>
              </w:rPr>
            </w:pPr>
            <w:r>
              <w:rPr>
                <w:sz w:val="18"/>
                <w:szCs w:val="18"/>
              </w:rPr>
              <w:t>Fiction: 12% | YA: 8% | Audiobook: 6%</w:t>
            </w:r>
          </w:p>
          <w:p w14:paraId="3BC15BB4" w14:textId="77777777" w:rsidR="001F3D8B" w:rsidRDefault="001F3D8B" w:rsidP="00FE2878">
            <w:pPr>
              <w:pStyle w:val="Para"/>
              <w:jc w:val="center"/>
              <w:rPr>
                <w:sz w:val="18"/>
                <w:szCs w:val="18"/>
              </w:rPr>
            </w:pPr>
            <w:r>
              <w:rPr>
                <w:sz w:val="18"/>
                <w:szCs w:val="18"/>
              </w:rPr>
              <w:t>Romance: 5% | Contemporary: 5%</w:t>
            </w:r>
          </w:p>
        </w:tc>
      </w:tr>
      <w:tr w:rsidR="001F3D8B" w14:paraId="4BD34F03" w14:textId="77777777" w:rsidTr="00FE2878">
        <w:tc>
          <w:tcPr>
            <w:tcW w:w="988" w:type="dxa"/>
          </w:tcPr>
          <w:p w14:paraId="70FE8D31" w14:textId="77777777" w:rsidR="001F3D8B" w:rsidRDefault="001F3D8B" w:rsidP="00FE2878">
            <w:pPr>
              <w:pStyle w:val="Para"/>
              <w:jc w:val="center"/>
              <w:rPr>
                <w:sz w:val="18"/>
                <w:szCs w:val="18"/>
              </w:rPr>
            </w:pPr>
            <w:r>
              <w:rPr>
                <w:sz w:val="18"/>
                <w:szCs w:val="18"/>
              </w:rPr>
              <w:t>22</w:t>
            </w:r>
          </w:p>
        </w:tc>
        <w:tc>
          <w:tcPr>
            <w:tcW w:w="3802" w:type="dxa"/>
          </w:tcPr>
          <w:p w14:paraId="707B78B9" w14:textId="77777777" w:rsidR="001F3D8B" w:rsidRDefault="001F3D8B" w:rsidP="00FE2878">
            <w:pPr>
              <w:pStyle w:val="Para"/>
              <w:jc w:val="center"/>
              <w:rPr>
                <w:sz w:val="18"/>
                <w:szCs w:val="18"/>
              </w:rPr>
            </w:pPr>
            <w:r>
              <w:rPr>
                <w:sz w:val="18"/>
                <w:szCs w:val="18"/>
              </w:rPr>
              <w:t>Fiction: 11% | YA: 8% | Contemporary: 5%</w:t>
            </w:r>
          </w:p>
        </w:tc>
      </w:tr>
      <w:tr w:rsidR="001F3D8B" w14:paraId="766C68D0" w14:textId="77777777" w:rsidTr="00FE2878">
        <w:tc>
          <w:tcPr>
            <w:tcW w:w="988" w:type="dxa"/>
          </w:tcPr>
          <w:p w14:paraId="048AFF09" w14:textId="77777777" w:rsidR="001F3D8B" w:rsidRDefault="001F3D8B" w:rsidP="00FE2878">
            <w:pPr>
              <w:pStyle w:val="Para"/>
              <w:jc w:val="center"/>
              <w:rPr>
                <w:sz w:val="18"/>
                <w:szCs w:val="18"/>
              </w:rPr>
            </w:pPr>
            <w:r>
              <w:rPr>
                <w:sz w:val="18"/>
                <w:szCs w:val="18"/>
              </w:rPr>
              <w:t>23</w:t>
            </w:r>
          </w:p>
        </w:tc>
        <w:tc>
          <w:tcPr>
            <w:tcW w:w="3802" w:type="dxa"/>
          </w:tcPr>
          <w:p w14:paraId="6366A0AF" w14:textId="77777777" w:rsidR="001F3D8B" w:rsidRDefault="001F3D8B" w:rsidP="00FE2878">
            <w:pPr>
              <w:pStyle w:val="Para"/>
              <w:jc w:val="center"/>
              <w:rPr>
                <w:sz w:val="18"/>
                <w:szCs w:val="18"/>
              </w:rPr>
            </w:pPr>
            <w:r>
              <w:rPr>
                <w:sz w:val="18"/>
                <w:szCs w:val="18"/>
              </w:rPr>
              <w:t>Fiction: 12% | YA: 10% | Romance: 6%</w:t>
            </w:r>
          </w:p>
          <w:p w14:paraId="732F3E0D" w14:textId="77777777" w:rsidR="001F3D8B" w:rsidRDefault="001F3D8B" w:rsidP="00FE2878">
            <w:pPr>
              <w:pStyle w:val="Para"/>
              <w:jc w:val="center"/>
              <w:rPr>
                <w:sz w:val="18"/>
                <w:szCs w:val="18"/>
              </w:rPr>
            </w:pPr>
            <w:r>
              <w:rPr>
                <w:sz w:val="18"/>
                <w:szCs w:val="18"/>
              </w:rPr>
              <w:t>Contemporary: 6% | LGBT: 5%</w:t>
            </w:r>
          </w:p>
        </w:tc>
      </w:tr>
      <w:tr w:rsidR="001F3D8B" w14:paraId="1CDBECBF" w14:textId="77777777" w:rsidTr="00FE2878">
        <w:tc>
          <w:tcPr>
            <w:tcW w:w="988" w:type="dxa"/>
          </w:tcPr>
          <w:p w14:paraId="37FDE993" w14:textId="77777777" w:rsidR="001F3D8B" w:rsidRPr="004934B1" w:rsidRDefault="001F3D8B" w:rsidP="00FE2878">
            <w:pPr>
              <w:pStyle w:val="Para"/>
              <w:jc w:val="center"/>
              <w:rPr>
                <w:sz w:val="18"/>
                <w:szCs w:val="18"/>
              </w:rPr>
            </w:pPr>
            <w:r>
              <w:rPr>
                <w:sz w:val="18"/>
                <w:szCs w:val="18"/>
              </w:rPr>
              <w:t>24</w:t>
            </w:r>
          </w:p>
        </w:tc>
        <w:tc>
          <w:tcPr>
            <w:tcW w:w="3802" w:type="dxa"/>
          </w:tcPr>
          <w:p w14:paraId="22F6898A" w14:textId="77777777" w:rsidR="001F3D8B" w:rsidRDefault="001F3D8B" w:rsidP="00FE2878">
            <w:pPr>
              <w:pStyle w:val="Para"/>
              <w:jc w:val="center"/>
              <w:rPr>
                <w:sz w:val="18"/>
                <w:szCs w:val="18"/>
              </w:rPr>
            </w:pPr>
            <w:r>
              <w:rPr>
                <w:sz w:val="18"/>
                <w:szCs w:val="18"/>
              </w:rPr>
              <w:t>Fiction: 10% | YA: 8% | Contemporary: 7%</w:t>
            </w:r>
          </w:p>
          <w:p w14:paraId="67074481" w14:textId="77777777" w:rsidR="001F3D8B" w:rsidRPr="004934B1" w:rsidRDefault="001F3D8B" w:rsidP="00FE2878">
            <w:pPr>
              <w:pStyle w:val="Para"/>
              <w:jc w:val="center"/>
              <w:rPr>
                <w:sz w:val="18"/>
                <w:szCs w:val="18"/>
              </w:rPr>
            </w:pPr>
            <w:r>
              <w:rPr>
                <w:sz w:val="18"/>
                <w:szCs w:val="18"/>
              </w:rPr>
              <w:t>Romance: 8%</w:t>
            </w:r>
          </w:p>
        </w:tc>
      </w:tr>
      <w:tr w:rsidR="001F3D8B" w14:paraId="33E3444A" w14:textId="77777777" w:rsidTr="00FE2878">
        <w:tc>
          <w:tcPr>
            <w:tcW w:w="988" w:type="dxa"/>
          </w:tcPr>
          <w:p w14:paraId="3C1613BC" w14:textId="77777777" w:rsidR="001F3D8B" w:rsidRDefault="001F3D8B" w:rsidP="00FE2878">
            <w:pPr>
              <w:pStyle w:val="Para"/>
              <w:jc w:val="center"/>
              <w:rPr>
                <w:sz w:val="18"/>
                <w:szCs w:val="18"/>
              </w:rPr>
            </w:pPr>
            <w:r>
              <w:rPr>
                <w:sz w:val="18"/>
                <w:szCs w:val="18"/>
              </w:rPr>
              <w:t>25</w:t>
            </w:r>
          </w:p>
        </w:tc>
        <w:tc>
          <w:tcPr>
            <w:tcW w:w="3802" w:type="dxa"/>
          </w:tcPr>
          <w:p w14:paraId="35FFDD8D" w14:textId="77777777" w:rsidR="001F3D8B" w:rsidRDefault="001F3D8B" w:rsidP="00FE2878">
            <w:pPr>
              <w:pStyle w:val="Para"/>
              <w:jc w:val="center"/>
              <w:rPr>
                <w:sz w:val="18"/>
                <w:szCs w:val="18"/>
              </w:rPr>
            </w:pPr>
            <w:r>
              <w:rPr>
                <w:sz w:val="18"/>
                <w:szCs w:val="18"/>
              </w:rPr>
              <w:t>Fiction: 12% | YA: 9% | Fantasy: 7%</w:t>
            </w:r>
          </w:p>
        </w:tc>
      </w:tr>
      <w:tr w:rsidR="001F3D8B" w14:paraId="49DF0085" w14:textId="77777777" w:rsidTr="00FE2878">
        <w:tc>
          <w:tcPr>
            <w:tcW w:w="988" w:type="dxa"/>
          </w:tcPr>
          <w:p w14:paraId="30BF8B19" w14:textId="77777777" w:rsidR="001F3D8B" w:rsidRDefault="001F3D8B" w:rsidP="00FE2878">
            <w:pPr>
              <w:pStyle w:val="Para"/>
              <w:jc w:val="center"/>
              <w:rPr>
                <w:sz w:val="18"/>
                <w:szCs w:val="18"/>
              </w:rPr>
            </w:pPr>
            <w:r>
              <w:rPr>
                <w:sz w:val="18"/>
                <w:szCs w:val="18"/>
              </w:rPr>
              <w:t>26</w:t>
            </w:r>
          </w:p>
        </w:tc>
        <w:tc>
          <w:tcPr>
            <w:tcW w:w="3802" w:type="dxa"/>
          </w:tcPr>
          <w:p w14:paraId="3F480B1C" w14:textId="77777777" w:rsidR="001F3D8B" w:rsidRDefault="001F3D8B" w:rsidP="00FE2878">
            <w:pPr>
              <w:pStyle w:val="Para"/>
              <w:jc w:val="center"/>
              <w:rPr>
                <w:sz w:val="18"/>
                <w:szCs w:val="18"/>
              </w:rPr>
            </w:pPr>
            <w:r>
              <w:rPr>
                <w:sz w:val="18"/>
                <w:szCs w:val="18"/>
              </w:rPr>
              <w:t>Fiction: 12% | YA: 11% | Romance: 6% Contemporary: 6%</w:t>
            </w:r>
          </w:p>
        </w:tc>
      </w:tr>
      <w:tr w:rsidR="001F3D8B" w14:paraId="36C4B97D" w14:textId="77777777" w:rsidTr="00FE2878">
        <w:tc>
          <w:tcPr>
            <w:tcW w:w="988" w:type="dxa"/>
          </w:tcPr>
          <w:p w14:paraId="0B23D5DF" w14:textId="77777777" w:rsidR="001F3D8B" w:rsidRPr="004934B1" w:rsidRDefault="001F3D8B" w:rsidP="00FE2878">
            <w:pPr>
              <w:pStyle w:val="Para"/>
              <w:jc w:val="center"/>
              <w:rPr>
                <w:sz w:val="18"/>
                <w:szCs w:val="18"/>
              </w:rPr>
            </w:pPr>
            <w:r>
              <w:rPr>
                <w:sz w:val="18"/>
                <w:szCs w:val="18"/>
              </w:rPr>
              <w:t>27</w:t>
            </w:r>
          </w:p>
        </w:tc>
        <w:tc>
          <w:tcPr>
            <w:tcW w:w="3802" w:type="dxa"/>
          </w:tcPr>
          <w:p w14:paraId="78D08089" w14:textId="77777777" w:rsidR="001F3D8B" w:rsidRDefault="001F3D8B" w:rsidP="00FE2878">
            <w:pPr>
              <w:pStyle w:val="Para"/>
              <w:jc w:val="center"/>
              <w:rPr>
                <w:sz w:val="18"/>
                <w:szCs w:val="18"/>
              </w:rPr>
            </w:pPr>
            <w:r>
              <w:rPr>
                <w:sz w:val="18"/>
                <w:szCs w:val="18"/>
              </w:rPr>
              <w:t>YA: 10% | Fiction: 10% | Contemporary: 8%</w:t>
            </w:r>
          </w:p>
          <w:p w14:paraId="71DFEE45" w14:textId="77777777" w:rsidR="001F3D8B" w:rsidRDefault="001F3D8B" w:rsidP="00FE2878">
            <w:pPr>
              <w:pStyle w:val="Para"/>
              <w:jc w:val="center"/>
              <w:rPr>
                <w:sz w:val="18"/>
                <w:szCs w:val="18"/>
              </w:rPr>
            </w:pPr>
            <w:r>
              <w:rPr>
                <w:sz w:val="18"/>
                <w:szCs w:val="18"/>
              </w:rPr>
              <w:t>Romance: 8% | LGBT: 7% | Queer: 7%</w:t>
            </w:r>
          </w:p>
        </w:tc>
      </w:tr>
      <w:tr w:rsidR="001F3D8B" w14:paraId="7624DDD1" w14:textId="77777777" w:rsidTr="00FE2878">
        <w:tc>
          <w:tcPr>
            <w:tcW w:w="988" w:type="dxa"/>
          </w:tcPr>
          <w:p w14:paraId="340CC3F5" w14:textId="77777777" w:rsidR="001F3D8B" w:rsidRPr="004934B1" w:rsidRDefault="001F3D8B" w:rsidP="00FE2878">
            <w:pPr>
              <w:pStyle w:val="Para"/>
              <w:jc w:val="center"/>
              <w:rPr>
                <w:sz w:val="18"/>
                <w:szCs w:val="18"/>
              </w:rPr>
            </w:pPr>
            <w:r>
              <w:rPr>
                <w:sz w:val="18"/>
                <w:szCs w:val="18"/>
              </w:rPr>
              <w:t>28</w:t>
            </w:r>
          </w:p>
        </w:tc>
        <w:tc>
          <w:tcPr>
            <w:tcW w:w="3802" w:type="dxa"/>
          </w:tcPr>
          <w:p w14:paraId="68C655C8" w14:textId="77777777" w:rsidR="001F3D8B" w:rsidRDefault="001F3D8B" w:rsidP="00FE2878">
            <w:pPr>
              <w:pStyle w:val="Para"/>
              <w:jc w:val="center"/>
              <w:rPr>
                <w:sz w:val="18"/>
                <w:szCs w:val="18"/>
              </w:rPr>
            </w:pPr>
            <w:r>
              <w:rPr>
                <w:sz w:val="18"/>
                <w:szCs w:val="18"/>
              </w:rPr>
              <w:t>Fiction: 13% | YA: 10% | Fantasy: 6%</w:t>
            </w:r>
          </w:p>
          <w:p w14:paraId="1BD5DA50" w14:textId="77777777" w:rsidR="001F3D8B" w:rsidRDefault="001F3D8B" w:rsidP="00FE2878">
            <w:pPr>
              <w:pStyle w:val="Para"/>
              <w:jc w:val="center"/>
              <w:rPr>
                <w:sz w:val="18"/>
                <w:szCs w:val="18"/>
              </w:rPr>
            </w:pPr>
            <w:r>
              <w:rPr>
                <w:sz w:val="18"/>
                <w:szCs w:val="18"/>
              </w:rPr>
              <w:t>Contemporary: 6% | Romance: 5%</w:t>
            </w:r>
          </w:p>
        </w:tc>
      </w:tr>
      <w:tr w:rsidR="001F3D8B" w14:paraId="55DA9B77" w14:textId="77777777" w:rsidTr="00FE2878">
        <w:tc>
          <w:tcPr>
            <w:tcW w:w="988" w:type="dxa"/>
          </w:tcPr>
          <w:p w14:paraId="7F5E81F3" w14:textId="77777777" w:rsidR="001F3D8B" w:rsidRPr="004934B1" w:rsidRDefault="001F3D8B" w:rsidP="00FE2878">
            <w:pPr>
              <w:pStyle w:val="Para"/>
              <w:jc w:val="center"/>
              <w:rPr>
                <w:sz w:val="18"/>
                <w:szCs w:val="18"/>
              </w:rPr>
            </w:pPr>
            <w:r>
              <w:rPr>
                <w:sz w:val="18"/>
                <w:szCs w:val="18"/>
              </w:rPr>
              <w:t>29</w:t>
            </w:r>
          </w:p>
        </w:tc>
        <w:tc>
          <w:tcPr>
            <w:tcW w:w="3802" w:type="dxa"/>
          </w:tcPr>
          <w:p w14:paraId="67AC3E30" w14:textId="77777777" w:rsidR="001F3D8B" w:rsidRDefault="001F3D8B" w:rsidP="00FE2878">
            <w:pPr>
              <w:pStyle w:val="Para"/>
              <w:jc w:val="center"/>
              <w:rPr>
                <w:sz w:val="18"/>
                <w:szCs w:val="18"/>
              </w:rPr>
            </w:pPr>
            <w:r>
              <w:rPr>
                <w:sz w:val="18"/>
                <w:szCs w:val="18"/>
              </w:rPr>
              <w:t>Fiction: 12% | YA: 8% | Fantasy: 7%</w:t>
            </w:r>
          </w:p>
        </w:tc>
      </w:tr>
      <w:tr w:rsidR="001F3D8B" w14:paraId="220AE4D9" w14:textId="77777777" w:rsidTr="00FE2878">
        <w:tc>
          <w:tcPr>
            <w:tcW w:w="988" w:type="dxa"/>
          </w:tcPr>
          <w:p w14:paraId="3E8B10E0" w14:textId="77777777" w:rsidR="001F3D8B" w:rsidRPr="004934B1" w:rsidRDefault="001F3D8B" w:rsidP="00FE2878">
            <w:pPr>
              <w:pStyle w:val="Para"/>
              <w:jc w:val="center"/>
              <w:rPr>
                <w:sz w:val="18"/>
                <w:szCs w:val="18"/>
              </w:rPr>
            </w:pPr>
            <w:r>
              <w:rPr>
                <w:sz w:val="18"/>
                <w:szCs w:val="18"/>
              </w:rPr>
              <w:t>30</w:t>
            </w:r>
          </w:p>
        </w:tc>
        <w:tc>
          <w:tcPr>
            <w:tcW w:w="3802" w:type="dxa"/>
          </w:tcPr>
          <w:p w14:paraId="781349BF" w14:textId="77777777" w:rsidR="001F3D8B" w:rsidRDefault="001F3D8B" w:rsidP="00FE2878">
            <w:pPr>
              <w:pStyle w:val="Para"/>
              <w:jc w:val="center"/>
              <w:rPr>
                <w:sz w:val="18"/>
                <w:szCs w:val="18"/>
              </w:rPr>
            </w:pPr>
            <w:r>
              <w:rPr>
                <w:sz w:val="18"/>
                <w:szCs w:val="18"/>
              </w:rPr>
              <w:t>Fiction: 12% | YA: 10% | Romance: 7%</w:t>
            </w:r>
          </w:p>
          <w:p w14:paraId="17012591" w14:textId="77777777" w:rsidR="001F3D8B" w:rsidRDefault="001F3D8B" w:rsidP="00FE2878">
            <w:pPr>
              <w:pStyle w:val="Para"/>
              <w:jc w:val="center"/>
              <w:rPr>
                <w:sz w:val="18"/>
                <w:szCs w:val="18"/>
              </w:rPr>
            </w:pPr>
            <w:r>
              <w:rPr>
                <w:sz w:val="18"/>
                <w:szCs w:val="18"/>
              </w:rPr>
              <w:t>Fantasy: 7%</w:t>
            </w:r>
          </w:p>
        </w:tc>
      </w:tr>
      <w:tr w:rsidR="001F3D8B" w14:paraId="3A86DEC6" w14:textId="77777777" w:rsidTr="00FE2878">
        <w:tc>
          <w:tcPr>
            <w:tcW w:w="988" w:type="dxa"/>
          </w:tcPr>
          <w:p w14:paraId="16FA2304" w14:textId="77777777" w:rsidR="001F3D8B" w:rsidRPr="004934B1" w:rsidRDefault="001F3D8B" w:rsidP="00FE2878">
            <w:pPr>
              <w:pStyle w:val="Para"/>
              <w:jc w:val="center"/>
              <w:rPr>
                <w:sz w:val="18"/>
                <w:szCs w:val="18"/>
              </w:rPr>
            </w:pPr>
            <w:r>
              <w:rPr>
                <w:sz w:val="18"/>
                <w:szCs w:val="18"/>
              </w:rPr>
              <w:t>31</w:t>
            </w:r>
          </w:p>
        </w:tc>
        <w:tc>
          <w:tcPr>
            <w:tcW w:w="3802" w:type="dxa"/>
          </w:tcPr>
          <w:p w14:paraId="151DFD30" w14:textId="77777777" w:rsidR="001F3D8B" w:rsidRDefault="001F3D8B" w:rsidP="00FE2878">
            <w:pPr>
              <w:pStyle w:val="Para"/>
              <w:jc w:val="center"/>
              <w:rPr>
                <w:sz w:val="18"/>
                <w:szCs w:val="18"/>
              </w:rPr>
            </w:pPr>
            <w:r>
              <w:rPr>
                <w:sz w:val="18"/>
                <w:szCs w:val="18"/>
              </w:rPr>
              <w:t>Fiction: 11% | YA: 6%</w:t>
            </w:r>
          </w:p>
        </w:tc>
      </w:tr>
      <w:tr w:rsidR="001F3D8B" w14:paraId="1AD8DAD7" w14:textId="77777777" w:rsidTr="00FE2878">
        <w:tc>
          <w:tcPr>
            <w:tcW w:w="988" w:type="dxa"/>
          </w:tcPr>
          <w:p w14:paraId="631D1E94" w14:textId="77777777" w:rsidR="001F3D8B" w:rsidRPr="004934B1" w:rsidRDefault="001F3D8B" w:rsidP="00FE2878">
            <w:pPr>
              <w:pStyle w:val="Para"/>
              <w:jc w:val="center"/>
              <w:rPr>
                <w:sz w:val="18"/>
                <w:szCs w:val="18"/>
              </w:rPr>
            </w:pPr>
            <w:r>
              <w:rPr>
                <w:sz w:val="18"/>
                <w:szCs w:val="18"/>
              </w:rPr>
              <w:t>32</w:t>
            </w:r>
          </w:p>
        </w:tc>
        <w:tc>
          <w:tcPr>
            <w:tcW w:w="3802" w:type="dxa"/>
          </w:tcPr>
          <w:p w14:paraId="6F2B0CFF" w14:textId="77777777" w:rsidR="001F3D8B" w:rsidRDefault="001F3D8B" w:rsidP="00FE2878">
            <w:pPr>
              <w:pStyle w:val="Para"/>
              <w:jc w:val="center"/>
              <w:rPr>
                <w:sz w:val="18"/>
                <w:szCs w:val="18"/>
              </w:rPr>
            </w:pPr>
            <w:r>
              <w:rPr>
                <w:sz w:val="18"/>
                <w:szCs w:val="18"/>
              </w:rPr>
              <w:t>Fiction: 12% | Contemporary: 7% | YA: 7%</w:t>
            </w:r>
          </w:p>
          <w:p w14:paraId="619E8ECB" w14:textId="77777777" w:rsidR="001F3D8B" w:rsidRDefault="001F3D8B" w:rsidP="00FE2878">
            <w:pPr>
              <w:pStyle w:val="Para"/>
              <w:jc w:val="center"/>
              <w:rPr>
                <w:sz w:val="18"/>
                <w:szCs w:val="18"/>
              </w:rPr>
            </w:pPr>
            <w:r>
              <w:rPr>
                <w:sz w:val="18"/>
                <w:szCs w:val="18"/>
              </w:rPr>
              <w:t>Romance: 8%</w:t>
            </w:r>
          </w:p>
        </w:tc>
      </w:tr>
      <w:tr w:rsidR="001F3D8B" w14:paraId="5730849E" w14:textId="77777777" w:rsidTr="00FE2878">
        <w:tc>
          <w:tcPr>
            <w:tcW w:w="988" w:type="dxa"/>
          </w:tcPr>
          <w:p w14:paraId="0C501C76" w14:textId="77777777" w:rsidR="001F3D8B" w:rsidRPr="004934B1" w:rsidRDefault="001F3D8B" w:rsidP="00FE2878">
            <w:pPr>
              <w:pStyle w:val="Para"/>
              <w:jc w:val="center"/>
              <w:rPr>
                <w:sz w:val="18"/>
                <w:szCs w:val="18"/>
              </w:rPr>
            </w:pPr>
            <w:r>
              <w:rPr>
                <w:sz w:val="18"/>
                <w:szCs w:val="18"/>
              </w:rPr>
              <w:t>33</w:t>
            </w:r>
          </w:p>
        </w:tc>
        <w:tc>
          <w:tcPr>
            <w:tcW w:w="3802" w:type="dxa"/>
          </w:tcPr>
          <w:p w14:paraId="786090BD" w14:textId="77777777" w:rsidR="001F3D8B" w:rsidRDefault="001F3D8B" w:rsidP="00FE2878">
            <w:pPr>
              <w:pStyle w:val="Para"/>
              <w:jc w:val="center"/>
              <w:rPr>
                <w:sz w:val="18"/>
                <w:szCs w:val="18"/>
              </w:rPr>
            </w:pPr>
            <w:r>
              <w:rPr>
                <w:sz w:val="18"/>
                <w:szCs w:val="18"/>
              </w:rPr>
              <w:t>Fiction: 13% | YA: 8% | Contemporary: 7%</w:t>
            </w:r>
          </w:p>
          <w:p w14:paraId="2B9D9381" w14:textId="77777777" w:rsidR="001F3D8B" w:rsidRDefault="001F3D8B" w:rsidP="00FE2878">
            <w:pPr>
              <w:pStyle w:val="Para"/>
              <w:jc w:val="center"/>
              <w:rPr>
                <w:sz w:val="18"/>
                <w:szCs w:val="18"/>
              </w:rPr>
            </w:pPr>
            <w:r>
              <w:rPr>
                <w:sz w:val="18"/>
                <w:szCs w:val="18"/>
              </w:rPr>
              <w:t>R. Fiction: 7% | Children’s: 6%</w:t>
            </w:r>
          </w:p>
        </w:tc>
      </w:tr>
      <w:tr w:rsidR="001F3D8B" w14:paraId="647D0264" w14:textId="77777777" w:rsidTr="00FE2878">
        <w:tc>
          <w:tcPr>
            <w:tcW w:w="988" w:type="dxa"/>
          </w:tcPr>
          <w:p w14:paraId="7B5C898C" w14:textId="77777777" w:rsidR="001F3D8B" w:rsidRPr="004934B1" w:rsidRDefault="001F3D8B" w:rsidP="00FE2878">
            <w:pPr>
              <w:pStyle w:val="Para"/>
              <w:jc w:val="center"/>
              <w:rPr>
                <w:sz w:val="18"/>
                <w:szCs w:val="18"/>
              </w:rPr>
            </w:pPr>
            <w:r>
              <w:rPr>
                <w:sz w:val="18"/>
                <w:szCs w:val="18"/>
              </w:rPr>
              <w:t>34</w:t>
            </w:r>
          </w:p>
        </w:tc>
        <w:tc>
          <w:tcPr>
            <w:tcW w:w="3802" w:type="dxa"/>
          </w:tcPr>
          <w:p w14:paraId="2815AC22" w14:textId="77777777" w:rsidR="001F3D8B" w:rsidRDefault="001F3D8B" w:rsidP="00FE2878">
            <w:pPr>
              <w:pStyle w:val="Para"/>
              <w:jc w:val="center"/>
              <w:rPr>
                <w:sz w:val="18"/>
                <w:szCs w:val="18"/>
              </w:rPr>
            </w:pPr>
            <w:r>
              <w:rPr>
                <w:sz w:val="18"/>
                <w:szCs w:val="18"/>
              </w:rPr>
              <w:t>Fiction: 14% | YA: 9% | Romance: 6%</w:t>
            </w:r>
          </w:p>
          <w:p w14:paraId="627959F5" w14:textId="77777777" w:rsidR="001F3D8B" w:rsidRDefault="001F3D8B" w:rsidP="00FE2878">
            <w:pPr>
              <w:pStyle w:val="Para"/>
              <w:jc w:val="center"/>
              <w:rPr>
                <w:sz w:val="18"/>
                <w:szCs w:val="18"/>
              </w:rPr>
            </w:pPr>
            <w:r>
              <w:rPr>
                <w:sz w:val="18"/>
                <w:szCs w:val="18"/>
              </w:rPr>
              <w:t>Contemporary: 6%</w:t>
            </w:r>
          </w:p>
        </w:tc>
      </w:tr>
      <w:tr w:rsidR="001F3D8B" w14:paraId="59C9D612" w14:textId="77777777" w:rsidTr="00FE2878">
        <w:tc>
          <w:tcPr>
            <w:tcW w:w="988" w:type="dxa"/>
          </w:tcPr>
          <w:p w14:paraId="2AD18FDE" w14:textId="77777777" w:rsidR="001F3D8B" w:rsidRDefault="001F3D8B" w:rsidP="00FE2878">
            <w:pPr>
              <w:pStyle w:val="Para"/>
              <w:jc w:val="center"/>
              <w:rPr>
                <w:sz w:val="18"/>
                <w:szCs w:val="18"/>
              </w:rPr>
            </w:pPr>
            <w:r>
              <w:rPr>
                <w:sz w:val="18"/>
                <w:szCs w:val="18"/>
              </w:rPr>
              <w:t>35</w:t>
            </w:r>
          </w:p>
        </w:tc>
        <w:tc>
          <w:tcPr>
            <w:tcW w:w="3802" w:type="dxa"/>
          </w:tcPr>
          <w:p w14:paraId="448913CF" w14:textId="77777777" w:rsidR="001F3D8B" w:rsidRDefault="001F3D8B" w:rsidP="00FE2878">
            <w:pPr>
              <w:pStyle w:val="Para"/>
              <w:jc w:val="center"/>
              <w:rPr>
                <w:sz w:val="18"/>
                <w:szCs w:val="18"/>
              </w:rPr>
            </w:pPr>
            <w:r>
              <w:rPr>
                <w:sz w:val="18"/>
                <w:szCs w:val="18"/>
              </w:rPr>
              <w:t>Fiction: 12% | YA: 9% | Historical: 7%</w:t>
            </w:r>
          </w:p>
        </w:tc>
      </w:tr>
      <w:tr w:rsidR="001F3D8B" w14:paraId="5D710BFA" w14:textId="77777777" w:rsidTr="00FE2878">
        <w:tc>
          <w:tcPr>
            <w:tcW w:w="988" w:type="dxa"/>
          </w:tcPr>
          <w:p w14:paraId="2F2663A1" w14:textId="77777777" w:rsidR="001F3D8B" w:rsidRPr="004934B1" w:rsidRDefault="001F3D8B" w:rsidP="00FE2878">
            <w:pPr>
              <w:pStyle w:val="Para"/>
              <w:jc w:val="center"/>
              <w:rPr>
                <w:sz w:val="18"/>
                <w:szCs w:val="18"/>
              </w:rPr>
            </w:pPr>
            <w:r>
              <w:rPr>
                <w:sz w:val="18"/>
                <w:szCs w:val="18"/>
              </w:rPr>
              <w:t>36</w:t>
            </w:r>
          </w:p>
        </w:tc>
        <w:tc>
          <w:tcPr>
            <w:tcW w:w="3802" w:type="dxa"/>
          </w:tcPr>
          <w:p w14:paraId="6EC8F153" w14:textId="77777777" w:rsidR="001F3D8B" w:rsidRDefault="001F3D8B" w:rsidP="00FE2878">
            <w:pPr>
              <w:pStyle w:val="Para"/>
              <w:jc w:val="center"/>
              <w:rPr>
                <w:sz w:val="18"/>
                <w:szCs w:val="18"/>
              </w:rPr>
            </w:pPr>
            <w:r>
              <w:rPr>
                <w:sz w:val="18"/>
                <w:szCs w:val="18"/>
              </w:rPr>
              <w:t>Fiction: 13% | YA: 9% | Romance: 7%</w:t>
            </w:r>
          </w:p>
          <w:p w14:paraId="2DDEF530" w14:textId="77777777" w:rsidR="001F3D8B" w:rsidRDefault="001F3D8B" w:rsidP="00FE2878">
            <w:pPr>
              <w:pStyle w:val="Para"/>
              <w:jc w:val="center"/>
              <w:rPr>
                <w:sz w:val="18"/>
                <w:szCs w:val="18"/>
              </w:rPr>
            </w:pPr>
            <w:r>
              <w:rPr>
                <w:sz w:val="18"/>
                <w:szCs w:val="18"/>
              </w:rPr>
              <w:t>Fantasy: 6%</w:t>
            </w:r>
          </w:p>
        </w:tc>
      </w:tr>
      <w:tr w:rsidR="001F3D8B" w14:paraId="604DB02D" w14:textId="77777777" w:rsidTr="00FE2878">
        <w:tc>
          <w:tcPr>
            <w:tcW w:w="988" w:type="dxa"/>
          </w:tcPr>
          <w:p w14:paraId="54E551FB" w14:textId="77777777" w:rsidR="001F3D8B" w:rsidRPr="004934B1" w:rsidRDefault="001F3D8B" w:rsidP="00FE2878">
            <w:pPr>
              <w:pStyle w:val="Para"/>
              <w:jc w:val="center"/>
              <w:rPr>
                <w:sz w:val="18"/>
                <w:szCs w:val="18"/>
              </w:rPr>
            </w:pPr>
            <w:r>
              <w:rPr>
                <w:sz w:val="18"/>
                <w:szCs w:val="18"/>
              </w:rPr>
              <w:t>37</w:t>
            </w:r>
          </w:p>
        </w:tc>
        <w:tc>
          <w:tcPr>
            <w:tcW w:w="3802" w:type="dxa"/>
          </w:tcPr>
          <w:p w14:paraId="7C86F40E" w14:textId="77777777" w:rsidR="001F3D8B" w:rsidRDefault="001F3D8B" w:rsidP="00FE2878">
            <w:pPr>
              <w:pStyle w:val="Para"/>
              <w:jc w:val="center"/>
              <w:rPr>
                <w:sz w:val="18"/>
                <w:szCs w:val="18"/>
              </w:rPr>
            </w:pPr>
            <w:r>
              <w:rPr>
                <w:sz w:val="18"/>
                <w:szCs w:val="18"/>
              </w:rPr>
              <w:t>Fiction: 11% | YA: 9% | Contemporary: 5%</w:t>
            </w:r>
          </w:p>
        </w:tc>
      </w:tr>
      <w:tr w:rsidR="001F3D8B" w14:paraId="3D41648A" w14:textId="77777777" w:rsidTr="00FE2878">
        <w:tc>
          <w:tcPr>
            <w:tcW w:w="988" w:type="dxa"/>
          </w:tcPr>
          <w:p w14:paraId="1F6C8830" w14:textId="77777777" w:rsidR="001F3D8B" w:rsidRPr="004934B1" w:rsidRDefault="001F3D8B" w:rsidP="00FE2878">
            <w:pPr>
              <w:pStyle w:val="Para"/>
              <w:jc w:val="center"/>
              <w:rPr>
                <w:sz w:val="18"/>
                <w:szCs w:val="18"/>
              </w:rPr>
            </w:pPr>
            <w:r>
              <w:rPr>
                <w:sz w:val="18"/>
                <w:szCs w:val="18"/>
              </w:rPr>
              <w:t>38</w:t>
            </w:r>
          </w:p>
        </w:tc>
        <w:tc>
          <w:tcPr>
            <w:tcW w:w="3802" w:type="dxa"/>
          </w:tcPr>
          <w:p w14:paraId="21B16B1D" w14:textId="77777777" w:rsidR="001F3D8B" w:rsidRDefault="001F3D8B" w:rsidP="00FE2878">
            <w:pPr>
              <w:pStyle w:val="Para"/>
              <w:jc w:val="center"/>
              <w:rPr>
                <w:sz w:val="18"/>
                <w:szCs w:val="18"/>
              </w:rPr>
            </w:pPr>
            <w:r>
              <w:rPr>
                <w:sz w:val="18"/>
                <w:szCs w:val="18"/>
              </w:rPr>
              <w:t>Fiction: 11% | YA: 9% | Contemporary: 6%</w:t>
            </w:r>
          </w:p>
          <w:p w14:paraId="2E66EA90" w14:textId="77777777" w:rsidR="001F3D8B" w:rsidRDefault="001F3D8B" w:rsidP="00FE2878">
            <w:pPr>
              <w:pStyle w:val="Para"/>
              <w:jc w:val="center"/>
              <w:rPr>
                <w:sz w:val="18"/>
                <w:szCs w:val="18"/>
              </w:rPr>
            </w:pPr>
            <w:r>
              <w:rPr>
                <w:sz w:val="18"/>
                <w:szCs w:val="18"/>
              </w:rPr>
              <w:t>Romance: 6%</w:t>
            </w:r>
          </w:p>
        </w:tc>
      </w:tr>
      <w:tr w:rsidR="001F3D8B" w14:paraId="6D0354EE" w14:textId="77777777" w:rsidTr="00FE2878">
        <w:tc>
          <w:tcPr>
            <w:tcW w:w="988" w:type="dxa"/>
          </w:tcPr>
          <w:p w14:paraId="10BACDE3" w14:textId="77777777" w:rsidR="001F3D8B" w:rsidRPr="004934B1" w:rsidRDefault="001F3D8B" w:rsidP="00FE2878">
            <w:pPr>
              <w:pStyle w:val="Para"/>
              <w:jc w:val="center"/>
              <w:rPr>
                <w:sz w:val="18"/>
                <w:szCs w:val="18"/>
              </w:rPr>
            </w:pPr>
            <w:r>
              <w:rPr>
                <w:sz w:val="18"/>
                <w:szCs w:val="18"/>
              </w:rPr>
              <w:t>39</w:t>
            </w:r>
          </w:p>
        </w:tc>
        <w:tc>
          <w:tcPr>
            <w:tcW w:w="3802" w:type="dxa"/>
          </w:tcPr>
          <w:p w14:paraId="69794971" w14:textId="77777777" w:rsidR="001F3D8B" w:rsidRDefault="001F3D8B" w:rsidP="00FE2878">
            <w:pPr>
              <w:pStyle w:val="Para"/>
              <w:jc w:val="center"/>
              <w:rPr>
                <w:sz w:val="18"/>
                <w:szCs w:val="18"/>
              </w:rPr>
            </w:pPr>
            <w:r>
              <w:rPr>
                <w:sz w:val="18"/>
                <w:szCs w:val="18"/>
              </w:rPr>
              <w:t>Fiction: 12% | YA: 9%</w:t>
            </w:r>
          </w:p>
        </w:tc>
      </w:tr>
      <w:tr w:rsidR="001F3D8B" w14:paraId="2509541E" w14:textId="77777777" w:rsidTr="00FE2878">
        <w:tc>
          <w:tcPr>
            <w:tcW w:w="988" w:type="dxa"/>
          </w:tcPr>
          <w:p w14:paraId="33DE2958" w14:textId="77777777" w:rsidR="001F3D8B" w:rsidRPr="004934B1" w:rsidRDefault="001F3D8B" w:rsidP="00FE2878">
            <w:pPr>
              <w:pStyle w:val="Para"/>
              <w:jc w:val="center"/>
              <w:rPr>
                <w:sz w:val="18"/>
                <w:szCs w:val="18"/>
              </w:rPr>
            </w:pPr>
            <w:r w:rsidRPr="004934B1">
              <w:rPr>
                <w:sz w:val="18"/>
                <w:szCs w:val="18"/>
              </w:rPr>
              <w:t>40</w:t>
            </w:r>
          </w:p>
        </w:tc>
        <w:tc>
          <w:tcPr>
            <w:tcW w:w="3802" w:type="dxa"/>
          </w:tcPr>
          <w:p w14:paraId="6CE4EA9C" w14:textId="77777777" w:rsidR="001F3D8B" w:rsidRPr="004934B1" w:rsidRDefault="001F3D8B" w:rsidP="00FE2878">
            <w:pPr>
              <w:pStyle w:val="Para"/>
              <w:jc w:val="center"/>
              <w:rPr>
                <w:sz w:val="18"/>
                <w:szCs w:val="18"/>
              </w:rPr>
            </w:pPr>
            <w:r>
              <w:rPr>
                <w:sz w:val="18"/>
                <w:szCs w:val="18"/>
              </w:rPr>
              <w:t>Fiction: 13% | YA: 8% | Romance: 5%</w:t>
            </w:r>
          </w:p>
        </w:tc>
      </w:tr>
      <w:tr w:rsidR="001F3D8B" w14:paraId="360E45F6" w14:textId="77777777" w:rsidTr="00FE2878">
        <w:tc>
          <w:tcPr>
            <w:tcW w:w="988" w:type="dxa"/>
          </w:tcPr>
          <w:p w14:paraId="71ECB6AC" w14:textId="77777777" w:rsidR="001F3D8B" w:rsidRDefault="001F3D8B" w:rsidP="00FE2878">
            <w:pPr>
              <w:pStyle w:val="Para"/>
              <w:jc w:val="center"/>
              <w:rPr>
                <w:sz w:val="18"/>
                <w:szCs w:val="18"/>
              </w:rPr>
            </w:pPr>
            <w:r>
              <w:rPr>
                <w:sz w:val="18"/>
                <w:szCs w:val="18"/>
              </w:rPr>
              <w:t>41</w:t>
            </w:r>
          </w:p>
        </w:tc>
        <w:tc>
          <w:tcPr>
            <w:tcW w:w="3802" w:type="dxa"/>
          </w:tcPr>
          <w:p w14:paraId="2128D208" w14:textId="77777777" w:rsidR="001F3D8B" w:rsidRDefault="001F3D8B" w:rsidP="00FE2878">
            <w:pPr>
              <w:pStyle w:val="Para"/>
              <w:jc w:val="center"/>
              <w:rPr>
                <w:sz w:val="18"/>
                <w:szCs w:val="18"/>
              </w:rPr>
            </w:pPr>
            <w:r>
              <w:rPr>
                <w:sz w:val="18"/>
                <w:szCs w:val="18"/>
              </w:rPr>
              <w:t>Fiction: 11% | YA: 6% | Historical: 5%</w:t>
            </w:r>
          </w:p>
        </w:tc>
      </w:tr>
      <w:tr w:rsidR="001F3D8B" w14:paraId="28E0F7EA" w14:textId="77777777" w:rsidTr="00FE2878">
        <w:tc>
          <w:tcPr>
            <w:tcW w:w="988" w:type="dxa"/>
          </w:tcPr>
          <w:p w14:paraId="5C9ECC07" w14:textId="77777777" w:rsidR="001F3D8B" w:rsidRPr="004934B1" w:rsidRDefault="001F3D8B" w:rsidP="00FE2878">
            <w:pPr>
              <w:pStyle w:val="Para"/>
              <w:jc w:val="center"/>
              <w:rPr>
                <w:sz w:val="18"/>
                <w:szCs w:val="18"/>
              </w:rPr>
            </w:pPr>
            <w:r>
              <w:rPr>
                <w:sz w:val="18"/>
                <w:szCs w:val="18"/>
              </w:rPr>
              <w:t>42</w:t>
            </w:r>
          </w:p>
        </w:tc>
        <w:tc>
          <w:tcPr>
            <w:tcW w:w="3802" w:type="dxa"/>
          </w:tcPr>
          <w:p w14:paraId="53060454" w14:textId="77777777" w:rsidR="001F3D8B" w:rsidRDefault="001F3D8B" w:rsidP="00FE2878">
            <w:pPr>
              <w:pStyle w:val="Para"/>
              <w:jc w:val="center"/>
              <w:rPr>
                <w:sz w:val="18"/>
                <w:szCs w:val="18"/>
              </w:rPr>
            </w:pPr>
            <w:r>
              <w:rPr>
                <w:sz w:val="18"/>
                <w:szCs w:val="18"/>
              </w:rPr>
              <w:t>Fiction: 12% | YA: 7% | Contemporary: 6%</w:t>
            </w:r>
          </w:p>
        </w:tc>
      </w:tr>
      <w:tr w:rsidR="001F3D8B" w14:paraId="2CC78E4D" w14:textId="77777777" w:rsidTr="00FE2878">
        <w:tc>
          <w:tcPr>
            <w:tcW w:w="988" w:type="dxa"/>
          </w:tcPr>
          <w:p w14:paraId="599386FA" w14:textId="77777777" w:rsidR="001F3D8B" w:rsidRDefault="001F3D8B" w:rsidP="00FE2878">
            <w:pPr>
              <w:pStyle w:val="Para"/>
              <w:jc w:val="center"/>
              <w:rPr>
                <w:sz w:val="18"/>
                <w:szCs w:val="18"/>
              </w:rPr>
            </w:pPr>
            <w:r>
              <w:rPr>
                <w:sz w:val="18"/>
                <w:szCs w:val="18"/>
              </w:rPr>
              <w:t>43</w:t>
            </w:r>
          </w:p>
        </w:tc>
        <w:tc>
          <w:tcPr>
            <w:tcW w:w="3802" w:type="dxa"/>
          </w:tcPr>
          <w:p w14:paraId="0BADFCCA" w14:textId="77777777" w:rsidR="001F3D8B" w:rsidRDefault="001F3D8B" w:rsidP="00FE2878">
            <w:pPr>
              <w:pStyle w:val="Para"/>
              <w:jc w:val="center"/>
              <w:rPr>
                <w:sz w:val="18"/>
                <w:szCs w:val="18"/>
              </w:rPr>
            </w:pPr>
            <w:r>
              <w:rPr>
                <w:sz w:val="18"/>
                <w:szCs w:val="18"/>
              </w:rPr>
              <w:t>Fiction: 12% | YA: 9% | Children’s: 5%</w:t>
            </w:r>
          </w:p>
        </w:tc>
      </w:tr>
      <w:tr w:rsidR="001F3D8B" w14:paraId="62592ABF" w14:textId="77777777" w:rsidTr="00FE2878">
        <w:tc>
          <w:tcPr>
            <w:tcW w:w="988" w:type="dxa"/>
          </w:tcPr>
          <w:p w14:paraId="7EAAED4C" w14:textId="77777777" w:rsidR="001F3D8B" w:rsidRDefault="001F3D8B" w:rsidP="00FE2878">
            <w:pPr>
              <w:pStyle w:val="Para"/>
              <w:jc w:val="center"/>
              <w:rPr>
                <w:sz w:val="18"/>
                <w:szCs w:val="18"/>
              </w:rPr>
            </w:pPr>
            <w:r>
              <w:rPr>
                <w:sz w:val="18"/>
                <w:szCs w:val="18"/>
              </w:rPr>
              <w:t>44</w:t>
            </w:r>
          </w:p>
        </w:tc>
        <w:tc>
          <w:tcPr>
            <w:tcW w:w="3802" w:type="dxa"/>
          </w:tcPr>
          <w:p w14:paraId="7E5E67D4" w14:textId="77777777" w:rsidR="001F3D8B" w:rsidRDefault="001F3D8B" w:rsidP="00FE2878">
            <w:pPr>
              <w:pStyle w:val="Para"/>
              <w:jc w:val="center"/>
              <w:rPr>
                <w:sz w:val="18"/>
                <w:szCs w:val="18"/>
              </w:rPr>
            </w:pPr>
            <w:r>
              <w:rPr>
                <w:sz w:val="18"/>
                <w:szCs w:val="18"/>
              </w:rPr>
              <w:t>Fiction: 13% | YA: 12% | Contemporary: 10%</w:t>
            </w:r>
          </w:p>
          <w:p w14:paraId="06C22D86" w14:textId="77777777" w:rsidR="001F3D8B" w:rsidRDefault="001F3D8B" w:rsidP="00FE2878">
            <w:pPr>
              <w:pStyle w:val="Para"/>
              <w:jc w:val="center"/>
              <w:rPr>
                <w:sz w:val="18"/>
                <w:szCs w:val="18"/>
              </w:rPr>
            </w:pPr>
            <w:r>
              <w:rPr>
                <w:sz w:val="18"/>
                <w:szCs w:val="18"/>
              </w:rPr>
              <w:t>Romance: 7% | LGBT: 5%</w:t>
            </w:r>
          </w:p>
        </w:tc>
      </w:tr>
      <w:tr w:rsidR="001F3D8B" w14:paraId="10DB2797" w14:textId="77777777" w:rsidTr="00FE2878">
        <w:tc>
          <w:tcPr>
            <w:tcW w:w="988" w:type="dxa"/>
          </w:tcPr>
          <w:p w14:paraId="11C9BCA7" w14:textId="77777777" w:rsidR="001F3D8B" w:rsidRDefault="001F3D8B" w:rsidP="00FE2878">
            <w:pPr>
              <w:pStyle w:val="Para"/>
              <w:jc w:val="center"/>
              <w:rPr>
                <w:sz w:val="18"/>
                <w:szCs w:val="18"/>
              </w:rPr>
            </w:pPr>
            <w:r>
              <w:rPr>
                <w:sz w:val="18"/>
                <w:szCs w:val="18"/>
              </w:rPr>
              <w:t>46</w:t>
            </w:r>
          </w:p>
        </w:tc>
        <w:tc>
          <w:tcPr>
            <w:tcW w:w="3802" w:type="dxa"/>
          </w:tcPr>
          <w:p w14:paraId="03570F4A" w14:textId="77777777" w:rsidR="001F3D8B" w:rsidRDefault="001F3D8B" w:rsidP="00FE2878">
            <w:pPr>
              <w:pStyle w:val="Para"/>
              <w:jc w:val="center"/>
              <w:rPr>
                <w:sz w:val="18"/>
                <w:szCs w:val="18"/>
              </w:rPr>
            </w:pPr>
            <w:r>
              <w:rPr>
                <w:sz w:val="18"/>
                <w:szCs w:val="18"/>
              </w:rPr>
              <w:t>Fiction: 11% | YA: 10% | Romance: 8%</w:t>
            </w:r>
          </w:p>
          <w:p w14:paraId="3DF23B56" w14:textId="77777777" w:rsidR="001F3D8B" w:rsidRDefault="001F3D8B" w:rsidP="00FE2878">
            <w:pPr>
              <w:pStyle w:val="Para"/>
              <w:jc w:val="center"/>
              <w:rPr>
                <w:sz w:val="18"/>
                <w:szCs w:val="18"/>
              </w:rPr>
            </w:pPr>
            <w:r>
              <w:rPr>
                <w:sz w:val="18"/>
                <w:szCs w:val="18"/>
              </w:rPr>
              <w:t>Fantasy: 6%</w:t>
            </w:r>
          </w:p>
        </w:tc>
      </w:tr>
      <w:tr w:rsidR="001F3D8B" w14:paraId="096D44B5" w14:textId="77777777" w:rsidTr="00FE2878">
        <w:tc>
          <w:tcPr>
            <w:tcW w:w="988" w:type="dxa"/>
          </w:tcPr>
          <w:p w14:paraId="428A7B0F" w14:textId="77777777" w:rsidR="001F3D8B" w:rsidRDefault="001F3D8B" w:rsidP="00FE2878">
            <w:pPr>
              <w:pStyle w:val="Para"/>
              <w:jc w:val="center"/>
              <w:rPr>
                <w:sz w:val="18"/>
                <w:szCs w:val="18"/>
              </w:rPr>
            </w:pPr>
            <w:r>
              <w:rPr>
                <w:sz w:val="18"/>
                <w:szCs w:val="18"/>
              </w:rPr>
              <w:t>47</w:t>
            </w:r>
          </w:p>
        </w:tc>
        <w:tc>
          <w:tcPr>
            <w:tcW w:w="3802" w:type="dxa"/>
          </w:tcPr>
          <w:p w14:paraId="559FD8EC" w14:textId="77777777" w:rsidR="001F3D8B" w:rsidRDefault="001F3D8B" w:rsidP="00FE2878">
            <w:pPr>
              <w:pStyle w:val="Para"/>
              <w:jc w:val="center"/>
              <w:rPr>
                <w:sz w:val="18"/>
                <w:szCs w:val="18"/>
              </w:rPr>
            </w:pPr>
            <w:r>
              <w:rPr>
                <w:sz w:val="18"/>
                <w:szCs w:val="18"/>
              </w:rPr>
              <w:t>YA: 10% | Fiction: 9% | Romance: 8%</w:t>
            </w:r>
          </w:p>
          <w:p w14:paraId="7051B3D7" w14:textId="77777777" w:rsidR="001F3D8B" w:rsidRDefault="001F3D8B" w:rsidP="00FE2878">
            <w:pPr>
              <w:pStyle w:val="Para"/>
              <w:jc w:val="center"/>
              <w:rPr>
                <w:sz w:val="18"/>
                <w:szCs w:val="18"/>
              </w:rPr>
            </w:pPr>
            <w:r>
              <w:rPr>
                <w:sz w:val="18"/>
                <w:szCs w:val="18"/>
              </w:rPr>
              <w:t>Fantasy: 5%</w:t>
            </w:r>
          </w:p>
        </w:tc>
      </w:tr>
      <w:tr w:rsidR="001F3D8B" w14:paraId="1C9F28A3" w14:textId="77777777" w:rsidTr="00FE2878">
        <w:tc>
          <w:tcPr>
            <w:tcW w:w="988" w:type="dxa"/>
          </w:tcPr>
          <w:p w14:paraId="3FF18223" w14:textId="77777777" w:rsidR="001F3D8B" w:rsidRDefault="001F3D8B" w:rsidP="00FE2878">
            <w:pPr>
              <w:pStyle w:val="Para"/>
              <w:jc w:val="center"/>
              <w:rPr>
                <w:sz w:val="18"/>
                <w:szCs w:val="18"/>
              </w:rPr>
            </w:pPr>
            <w:r>
              <w:rPr>
                <w:sz w:val="18"/>
                <w:szCs w:val="18"/>
              </w:rPr>
              <w:t>48</w:t>
            </w:r>
          </w:p>
        </w:tc>
        <w:tc>
          <w:tcPr>
            <w:tcW w:w="3802" w:type="dxa"/>
          </w:tcPr>
          <w:p w14:paraId="2F1A3CE7" w14:textId="77777777" w:rsidR="001F3D8B" w:rsidRDefault="001F3D8B" w:rsidP="00FE2878">
            <w:pPr>
              <w:pStyle w:val="Para"/>
              <w:jc w:val="center"/>
              <w:rPr>
                <w:sz w:val="18"/>
                <w:szCs w:val="18"/>
              </w:rPr>
            </w:pPr>
            <w:r>
              <w:rPr>
                <w:sz w:val="18"/>
                <w:szCs w:val="18"/>
              </w:rPr>
              <w:t>Fiction: 9% | Children’s: 8%</w:t>
            </w:r>
          </w:p>
        </w:tc>
      </w:tr>
      <w:tr w:rsidR="001F3D8B" w14:paraId="1935B4FE" w14:textId="77777777" w:rsidTr="00FE2878">
        <w:tc>
          <w:tcPr>
            <w:tcW w:w="988" w:type="dxa"/>
          </w:tcPr>
          <w:p w14:paraId="20E6A9F7" w14:textId="77777777" w:rsidR="001F3D8B" w:rsidRDefault="001F3D8B" w:rsidP="00FE2878">
            <w:pPr>
              <w:pStyle w:val="Para"/>
              <w:jc w:val="center"/>
              <w:rPr>
                <w:sz w:val="18"/>
                <w:szCs w:val="18"/>
              </w:rPr>
            </w:pPr>
            <w:r>
              <w:rPr>
                <w:sz w:val="18"/>
                <w:szCs w:val="18"/>
              </w:rPr>
              <w:t>50</w:t>
            </w:r>
          </w:p>
        </w:tc>
        <w:tc>
          <w:tcPr>
            <w:tcW w:w="3802" w:type="dxa"/>
          </w:tcPr>
          <w:p w14:paraId="4C133DC6" w14:textId="77777777" w:rsidR="001F3D8B" w:rsidRDefault="001F3D8B" w:rsidP="00FE2878">
            <w:pPr>
              <w:pStyle w:val="Para"/>
              <w:jc w:val="center"/>
              <w:rPr>
                <w:sz w:val="18"/>
                <w:szCs w:val="18"/>
              </w:rPr>
            </w:pPr>
            <w:r>
              <w:rPr>
                <w:sz w:val="18"/>
                <w:szCs w:val="18"/>
              </w:rPr>
              <w:t>Fiction: 10% | YA: 9% | Romance: 6% | Fantasy: 5% | Contemporary: 5%</w:t>
            </w:r>
          </w:p>
        </w:tc>
      </w:tr>
      <w:tr w:rsidR="001F3D8B" w14:paraId="27BF1429" w14:textId="77777777" w:rsidTr="00FE2878">
        <w:tc>
          <w:tcPr>
            <w:tcW w:w="988" w:type="dxa"/>
          </w:tcPr>
          <w:p w14:paraId="3C6D2281" w14:textId="77777777" w:rsidR="001F3D8B" w:rsidRDefault="001F3D8B" w:rsidP="00FE2878">
            <w:pPr>
              <w:pStyle w:val="Para"/>
              <w:jc w:val="center"/>
              <w:rPr>
                <w:sz w:val="18"/>
                <w:szCs w:val="18"/>
              </w:rPr>
            </w:pPr>
            <w:r>
              <w:rPr>
                <w:sz w:val="18"/>
                <w:szCs w:val="18"/>
              </w:rPr>
              <w:t>54</w:t>
            </w:r>
          </w:p>
        </w:tc>
        <w:tc>
          <w:tcPr>
            <w:tcW w:w="3802" w:type="dxa"/>
          </w:tcPr>
          <w:p w14:paraId="41D18B7A" w14:textId="77777777" w:rsidR="001F3D8B" w:rsidRDefault="001F3D8B" w:rsidP="00FE2878">
            <w:pPr>
              <w:pStyle w:val="Para"/>
              <w:jc w:val="center"/>
              <w:rPr>
                <w:sz w:val="18"/>
                <w:szCs w:val="18"/>
              </w:rPr>
            </w:pPr>
            <w:r>
              <w:rPr>
                <w:sz w:val="18"/>
                <w:szCs w:val="18"/>
              </w:rPr>
              <w:t>Fiction: 12% | YA: 7% | LGBT: 6%</w:t>
            </w:r>
          </w:p>
          <w:p w14:paraId="1EE08E48" w14:textId="77777777" w:rsidR="001F3D8B" w:rsidRDefault="001F3D8B" w:rsidP="00FE2878">
            <w:pPr>
              <w:pStyle w:val="Para"/>
              <w:jc w:val="center"/>
              <w:rPr>
                <w:sz w:val="18"/>
                <w:szCs w:val="18"/>
              </w:rPr>
            </w:pPr>
            <w:r>
              <w:rPr>
                <w:sz w:val="18"/>
                <w:szCs w:val="18"/>
              </w:rPr>
              <w:t>Contemporary: 6%</w:t>
            </w:r>
          </w:p>
        </w:tc>
      </w:tr>
      <w:tr w:rsidR="001F3D8B" w14:paraId="17DF679E" w14:textId="77777777" w:rsidTr="00FE2878">
        <w:tc>
          <w:tcPr>
            <w:tcW w:w="988" w:type="dxa"/>
          </w:tcPr>
          <w:p w14:paraId="68751E9E" w14:textId="77777777" w:rsidR="001F3D8B" w:rsidRDefault="001F3D8B" w:rsidP="00FE2878">
            <w:pPr>
              <w:pStyle w:val="Para"/>
              <w:jc w:val="center"/>
              <w:rPr>
                <w:sz w:val="18"/>
                <w:szCs w:val="18"/>
              </w:rPr>
            </w:pPr>
            <w:r>
              <w:rPr>
                <w:sz w:val="18"/>
                <w:szCs w:val="18"/>
              </w:rPr>
              <w:t>55</w:t>
            </w:r>
          </w:p>
        </w:tc>
        <w:tc>
          <w:tcPr>
            <w:tcW w:w="3802" w:type="dxa"/>
          </w:tcPr>
          <w:p w14:paraId="7024764D" w14:textId="77777777" w:rsidR="001F3D8B" w:rsidRDefault="001F3D8B" w:rsidP="00FE2878">
            <w:pPr>
              <w:pStyle w:val="Para"/>
              <w:jc w:val="center"/>
              <w:rPr>
                <w:sz w:val="18"/>
                <w:szCs w:val="18"/>
              </w:rPr>
            </w:pPr>
            <w:r>
              <w:rPr>
                <w:sz w:val="18"/>
                <w:szCs w:val="18"/>
              </w:rPr>
              <w:t>Fiction: 13% | YA: 13% | Romance: 8%</w:t>
            </w:r>
          </w:p>
          <w:p w14:paraId="41DB5F2F" w14:textId="77777777" w:rsidR="001F3D8B" w:rsidRDefault="001F3D8B" w:rsidP="00FE2878">
            <w:pPr>
              <w:pStyle w:val="Para"/>
              <w:jc w:val="center"/>
              <w:rPr>
                <w:sz w:val="18"/>
                <w:szCs w:val="18"/>
              </w:rPr>
            </w:pPr>
            <w:r>
              <w:rPr>
                <w:sz w:val="18"/>
                <w:szCs w:val="18"/>
              </w:rPr>
              <w:t>Fantasy: 6% | Contemporary: 6%</w:t>
            </w:r>
          </w:p>
        </w:tc>
      </w:tr>
      <w:tr w:rsidR="001F3D8B" w14:paraId="6765D26F" w14:textId="77777777" w:rsidTr="00FE2878">
        <w:tc>
          <w:tcPr>
            <w:tcW w:w="988" w:type="dxa"/>
          </w:tcPr>
          <w:p w14:paraId="7096CE32" w14:textId="77777777" w:rsidR="001F3D8B" w:rsidRDefault="001F3D8B" w:rsidP="00FE2878">
            <w:pPr>
              <w:pStyle w:val="Para"/>
              <w:jc w:val="center"/>
              <w:rPr>
                <w:sz w:val="18"/>
                <w:szCs w:val="18"/>
              </w:rPr>
            </w:pPr>
            <w:r>
              <w:rPr>
                <w:sz w:val="18"/>
                <w:szCs w:val="18"/>
              </w:rPr>
              <w:t>56</w:t>
            </w:r>
          </w:p>
        </w:tc>
        <w:tc>
          <w:tcPr>
            <w:tcW w:w="3802" w:type="dxa"/>
          </w:tcPr>
          <w:p w14:paraId="64713E09" w14:textId="77777777" w:rsidR="001F3D8B" w:rsidRDefault="001F3D8B" w:rsidP="00FE2878">
            <w:pPr>
              <w:pStyle w:val="Para"/>
              <w:jc w:val="center"/>
              <w:rPr>
                <w:sz w:val="18"/>
                <w:szCs w:val="18"/>
              </w:rPr>
            </w:pPr>
            <w:r>
              <w:rPr>
                <w:sz w:val="18"/>
                <w:szCs w:val="18"/>
              </w:rPr>
              <w:t>Fiction: 11% | YA: 11% | Contemporary: 6%</w:t>
            </w:r>
          </w:p>
        </w:tc>
      </w:tr>
      <w:tr w:rsidR="001F3D8B" w14:paraId="09B70D48" w14:textId="77777777" w:rsidTr="00FE2878">
        <w:tc>
          <w:tcPr>
            <w:tcW w:w="988" w:type="dxa"/>
          </w:tcPr>
          <w:p w14:paraId="4846CD22" w14:textId="77777777" w:rsidR="001F3D8B" w:rsidRDefault="001F3D8B" w:rsidP="00FE2878">
            <w:pPr>
              <w:pStyle w:val="Para"/>
              <w:jc w:val="center"/>
              <w:rPr>
                <w:sz w:val="18"/>
                <w:szCs w:val="18"/>
              </w:rPr>
            </w:pPr>
            <w:r>
              <w:rPr>
                <w:sz w:val="18"/>
                <w:szCs w:val="18"/>
              </w:rPr>
              <w:t>57</w:t>
            </w:r>
          </w:p>
        </w:tc>
        <w:tc>
          <w:tcPr>
            <w:tcW w:w="3802" w:type="dxa"/>
          </w:tcPr>
          <w:p w14:paraId="5F385EE7" w14:textId="77777777" w:rsidR="001F3D8B" w:rsidRDefault="001F3D8B" w:rsidP="00FE2878">
            <w:pPr>
              <w:pStyle w:val="Para"/>
              <w:jc w:val="center"/>
              <w:rPr>
                <w:sz w:val="18"/>
                <w:szCs w:val="18"/>
              </w:rPr>
            </w:pPr>
            <w:r>
              <w:rPr>
                <w:sz w:val="18"/>
                <w:szCs w:val="18"/>
              </w:rPr>
              <w:t>Fiction: 11% | YA: 10% | Romance: 6%</w:t>
            </w:r>
          </w:p>
          <w:p w14:paraId="109D9DAF" w14:textId="77777777" w:rsidR="001F3D8B" w:rsidRDefault="001F3D8B" w:rsidP="00FE2878">
            <w:pPr>
              <w:pStyle w:val="Para"/>
              <w:jc w:val="center"/>
              <w:rPr>
                <w:sz w:val="18"/>
                <w:szCs w:val="18"/>
              </w:rPr>
            </w:pPr>
            <w:r>
              <w:rPr>
                <w:sz w:val="18"/>
                <w:szCs w:val="18"/>
              </w:rPr>
              <w:t>Contemporary: 5%</w:t>
            </w:r>
          </w:p>
        </w:tc>
      </w:tr>
      <w:tr w:rsidR="001F3D8B" w14:paraId="5E1A50B6" w14:textId="77777777" w:rsidTr="00FE2878">
        <w:tc>
          <w:tcPr>
            <w:tcW w:w="988" w:type="dxa"/>
          </w:tcPr>
          <w:p w14:paraId="4E853A4E" w14:textId="77777777" w:rsidR="001F3D8B" w:rsidRDefault="001F3D8B" w:rsidP="00FE2878">
            <w:pPr>
              <w:pStyle w:val="Para"/>
              <w:jc w:val="center"/>
              <w:rPr>
                <w:sz w:val="18"/>
                <w:szCs w:val="18"/>
              </w:rPr>
            </w:pPr>
            <w:r>
              <w:rPr>
                <w:sz w:val="18"/>
                <w:szCs w:val="18"/>
              </w:rPr>
              <w:t>58</w:t>
            </w:r>
          </w:p>
        </w:tc>
        <w:tc>
          <w:tcPr>
            <w:tcW w:w="3802" w:type="dxa"/>
          </w:tcPr>
          <w:p w14:paraId="681A902F" w14:textId="77777777" w:rsidR="001F3D8B" w:rsidRDefault="001F3D8B" w:rsidP="00FE2878">
            <w:pPr>
              <w:pStyle w:val="Para"/>
              <w:jc w:val="center"/>
              <w:rPr>
                <w:sz w:val="18"/>
                <w:szCs w:val="18"/>
              </w:rPr>
            </w:pPr>
            <w:r>
              <w:rPr>
                <w:sz w:val="18"/>
                <w:szCs w:val="18"/>
              </w:rPr>
              <w:t>Fiction: 13% | YA: 12% | Contemporary: 10% | Romance: 7% | LGBT: 5%</w:t>
            </w:r>
          </w:p>
        </w:tc>
      </w:tr>
    </w:tbl>
    <w:p w14:paraId="329736B3" w14:textId="77777777" w:rsidR="001F3D8B" w:rsidRDefault="001F3D8B" w:rsidP="001F3D8B">
      <w:pPr>
        <w:pStyle w:val="Para"/>
      </w:pPr>
      <w:r>
        <w:t>*YA: Young Adult</w:t>
      </w:r>
    </w:p>
    <w:p w14:paraId="6E1A5009" w14:textId="77777777" w:rsidR="001F3D8B" w:rsidRDefault="001F3D8B" w:rsidP="001F3D8B">
      <w:pPr>
        <w:pStyle w:val="Para"/>
      </w:pPr>
      <w:r>
        <w:t>*R. Fiction: Realistic Fiction</w:t>
      </w:r>
    </w:p>
    <w:p w14:paraId="53861F7E" w14:textId="77777777" w:rsidR="001F3D8B" w:rsidRPr="00AF5C95" w:rsidRDefault="001F3D8B" w:rsidP="00AF5C95">
      <w:pPr>
        <w:pStyle w:val="FigureCaption"/>
        <w:rPr>
          <w:b w:val="0"/>
          <w:bCs/>
        </w:rPr>
      </w:pPr>
    </w:p>
    <w:p w14:paraId="782960E1" w14:textId="77777777" w:rsidR="0007392C" w:rsidRPr="009E203E" w:rsidRDefault="00AA5BF1" w:rsidP="009E203E">
      <w:pPr>
        <w:pStyle w:val="ReferenceHead"/>
      </w:pPr>
      <w:r w:rsidRPr="009E203E">
        <w:t>REFERENCES</w:t>
      </w:r>
    </w:p>
    <w:p w14:paraId="7C940002" w14:textId="0437B046" w:rsidR="00732D22" w:rsidRDefault="00586A35" w:rsidP="004F1475">
      <w:pPr>
        <w:pStyle w:val="Bibentry"/>
        <w:rPr>
          <w:rFonts w:eastAsia="Times New Roman"/>
          <w:sz w:val="16"/>
          <w:szCs w:val="16"/>
        </w:rPr>
      </w:pPr>
      <w:r w:rsidRPr="009E203E">
        <w:rPr>
          <w:sz w:val="16"/>
          <w:szCs w:val="16"/>
          <w14:ligatures w14:val="standard"/>
        </w:rPr>
        <w:t>[1]</w:t>
      </w:r>
      <w:r w:rsidR="00BC5BDA" w:rsidRPr="009E203E">
        <w:rPr>
          <w:sz w:val="16"/>
          <w:szCs w:val="16"/>
          <w14:ligatures w14:val="standard"/>
        </w:rPr>
        <w:tab/>
      </w:r>
      <w:r w:rsidR="00692156" w:rsidRPr="00692156">
        <w:rPr>
          <w:rFonts w:eastAsia="Times New Roman"/>
          <w:i/>
          <w:iCs/>
          <w:sz w:val="16"/>
          <w:szCs w:val="16"/>
        </w:rPr>
        <w:t>American Library Association</w:t>
      </w:r>
      <w:r w:rsidR="00692156" w:rsidRPr="00692156">
        <w:rPr>
          <w:rFonts w:eastAsia="Times New Roman"/>
          <w:sz w:val="16"/>
          <w:szCs w:val="16"/>
        </w:rPr>
        <w:t xml:space="preserve">. 2024. Book Ban Data. Retrieved March 18, 2025, from </w:t>
      </w:r>
      <w:r w:rsidR="00CB03CE" w:rsidRPr="00997B73">
        <w:rPr>
          <w:rFonts w:eastAsia="Times New Roman"/>
          <w:sz w:val="16"/>
          <w:szCs w:val="16"/>
        </w:rPr>
        <w:t>https://www.ala.org/bbooks/book-ban-data</w:t>
      </w:r>
      <w:r w:rsidR="00692156" w:rsidRPr="00692156">
        <w:rPr>
          <w:rFonts w:eastAsia="Times New Roman"/>
          <w:sz w:val="16"/>
          <w:szCs w:val="16"/>
        </w:rPr>
        <w:t>.</w:t>
      </w:r>
    </w:p>
    <w:p w14:paraId="467A1677" w14:textId="2225A1C8" w:rsidR="00CB03CE" w:rsidRDefault="00CB03CE" w:rsidP="004F1475">
      <w:pPr>
        <w:pStyle w:val="Bibentry"/>
        <w:rPr>
          <w:rFonts w:eastAsia="Times New Roman"/>
          <w:sz w:val="16"/>
          <w:szCs w:val="16"/>
        </w:rPr>
      </w:pPr>
      <w:r>
        <w:rPr>
          <w:rFonts w:eastAsia="Times New Roman"/>
          <w:sz w:val="16"/>
          <w:szCs w:val="16"/>
        </w:rPr>
        <w:t>[2]</w:t>
      </w:r>
      <w:r>
        <w:rPr>
          <w:rFonts w:eastAsia="Times New Roman"/>
          <w:sz w:val="16"/>
          <w:szCs w:val="16"/>
        </w:rPr>
        <w:tab/>
      </w:r>
      <w:r w:rsidRPr="00CB03CE">
        <w:rPr>
          <w:rFonts w:eastAsia="Times New Roman"/>
          <w:sz w:val="16"/>
          <w:szCs w:val="16"/>
        </w:rPr>
        <w:t xml:space="preserve">Carroll, S. 2020. The role of Catcher in the Rye in John Lennon’s assassination. Medium. Retrieved March </w:t>
      </w:r>
      <w:r>
        <w:rPr>
          <w:rFonts w:eastAsia="Times New Roman"/>
          <w:sz w:val="16"/>
          <w:szCs w:val="16"/>
        </w:rPr>
        <w:t>28</w:t>
      </w:r>
      <w:r w:rsidRPr="00CB03CE">
        <w:rPr>
          <w:rFonts w:eastAsia="Times New Roman"/>
          <w:sz w:val="16"/>
          <w:szCs w:val="16"/>
        </w:rPr>
        <w:t xml:space="preserve">, 2025, from </w:t>
      </w:r>
      <w:r w:rsidR="005D26A9" w:rsidRPr="00997B73">
        <w:rPr>
          <w:rFonts w:eastAsia="Times New Roman"/>
          <w:sz w:val="16"/>
          <w:szCs w:val="16"/>
        </w:rPr>
        <w:t>https://medium.com/@sec220/the-role-of-catcher-in-the-rye-in-john-lennons-assassination-4216033a75ed</w:t>
      </w:r>
    </w:p>
    <w:p w14:paraId="14B3AFFF" w14:textId="06D5FFC4" w:rsidR="005D26A9" w:rsidRDefault="005D26A9" w:rsidP="004F1475">
      <w:pPr>
        <w:pStyle w:val="Bibentry"/>
        <w:rPr>
          <w:rFonts w:eastAsia="Times New Roman"/>
          <w:sz w:val="16"/>
          <w:szCs w:val="16"/>
        </w:rPr>
      </w:pPr>
      <w:r>
        <w:rPr>
          <w:rFonts w:eastAsia="Times New Roman"/>
          <w:sz w:val="16"/>
          <w:szCs w:val="16"/>
        </w:rPr>
        <w:t>[3]</w:t>
      </w:r>
      <w:r>
        <w:rPr>
          <w:rFonts w:eastAsia="Times New Roman"/>
          <w:sz w:val="16"/>
          <w:szCs w:val="16"/>
        </w:rPr>
        <w:tab/>
      </w:r>
      <w:proofErr w:type="spellStart"/>
      <w:r w:rsidR="002569BF">
        <w:rPr>
          <w:rFonts w:eastAsia="Times New Roman"/>
          <w:sz w:val="16"/>
          <w:szCs w:val="16"/>
        </w:rPr>
        <w:t>Frangedis</w:t>
      </w:r>
      <w:proofErr w:type="spellEnd"/>
      <w:r w:rsidR="002569BF">
        <w:rPr>
          <w:rFonts w:eastAsia="Times New Roman"/>
          <w:sz w:val="16"/>
          <w:szCs w:val="16"/>
        </w:rPr>
        <w:t xml:space="preserve">, H. </w:t>
      </w:r>
      <w:r w:rsidR="002A7E8B">
        <w:rPr>
          <w:rFonts w:eastAsia="Times New Roman"/>
          <w:sz w:val="16"/>
          <w:szCs w:val="16"/>
        </w:rPr>
        <w:t>(1988). Dealing with the Controversial Elements in “The Catcher in the Rye”</w:t>
      </w:r>
      <w:r w:rsidR="00AE4194">
        <w:rPr>
          <w:rFonts w:eastAsia="Times New Roman"/>
          <w:sz w:val="16"/>
          <w:szCs w:val="16"/>
        </w:rPr>
        <w:t>. The English Journal</w:t>
      </w:r>
      <w:r w:rsidR="00F63E07">
        <w:rPr>
          <w:rFonts w:eastAsia="Times New Roman"/>
          <w:sz w:val="16"/>
          <w:szCs w:val="16"/>
        </w:rPr>
        <w:t xml:space="preserve">, </w:t>
      </w:r>
      <w:r w:rsidR="006C11B4">
        <w:rPr>
          <w:rFonts w:eastAsia="Times New Roman"/>
          <w:sz w:val="16"/>
          <w:szCs w:val="16"/>
        </w:rPr>
        <w:t>Vol.</w:t>
      </w:r>
      <w:r w:rsidR="00DB2A84">
        <w:rPr>
          <w:rFonts w:eastAsia="Times New Roman"/>
          <w:sz w:val="16"/>
          <w:szCs w:val="16"/>
        </w:rPr>
        <w:t xml:space="preserve"> 77, No.7</w:t>
      </w:r>
      <w:r w:rsidR="004713F2">
        <w:rPr>
          <w:rFonts w:eastAsia="Times New Roman"/>
          <w:sz w:val="16"/>
          <w:szCs w:val="16"/>
        </w:rPr>
        <w:t xml:space="preserve">, 72-75, </w:t>
      </w:r>
      <w:r w:rsidR="00DC6871" w:rsidRPr="00997B73">
        <w:rPr>
          <w:rFonts w:eastAsia="Times New Roman"/>
          <w:sz w:val="16"/>
          <w:szCs w:val="16"/>
        </w:rPr>
        <w:t>https://doi.org/10.2307/818945</w:t>
      </w:r>
    </w:p>
    <w:p w14:paraId="70DC1994" w14:textId="6A18DC8D" w:rsidR="00DC6871" w:rsidRDefault="00DC6871" w:rsidP="004F1475">
      <w:pPr>
        <w:pStyle w:val="Bibentry"/>
        <w:rPr>
          <w:rFonts w:eastAsia="Times New Roman"/>
          <w:sz w:val="16"/>
          <w:szCs w:val="16"/>
        </w:rPr>
      </w:pPr>
      <w:r>
        <w:rPr>
          <w:rFonts w:eastAsia="Times New Roman"/>
          <w:sz w:val="16"/>
          <w:szCs w:val="16"/>
        </w:rPr>
        <w:t>[4]</w:t>
      </w:r>
      <w:r>
        <w:rPr>
          <w:rFonts w:eastAsia="Times New Roman"/>
          <w:sz w:val="16"/>
          <w:szCs w:val="16"/>
        </w:rPr>
        <w:tab/>
      </w:r>
      <w:r w:rsidR="00E44AFB">
        <w:rPr>
          <w:rFonts w:eastAsia="Times New Roman"/>
          <w:sz w:val="16"/>
          <w:szCs w:val="16"/>
        </w:rPr>
        <w:t xml:space="preserve">Duncan, S.P., Chen, H. </w:t>
      </w:r>
      <w:r w:rsidR="008C38A3">
        <w:rPr>
          <w:rFonts w:eastAsia="Times New Roman"/>
          <w:sz w:val="16"/>
          <w:szCs w:val="16"/>
        </w:rPr>
        <w:t xml:space="preserve">(2023). </w:t>
      </w:r>
      <w:r w:rsidR="008C38A3" w:rsidRPr="008C38A3">
        <w:rPr>
          <w:rFonts w:eastAsia="Times New Roman"/>
          <w:sz w:val="16"/>
          <w:szCs w:val="16"/>
        </w:rPr>
        <w:t>Detecting Network-based Internet Censorship via Latent Feature Representation Learning</w:t>
      </w:r>
      <w:r w:rsidR="00491D6F">
        <w:rPr>
          <w:rFonts w:eastAsia="Times New Roman"/>
          <w:sz w:val="16"/>
          <w:szCs w:val="16"/>
        </w:rPr>
        <w:t xml:space="preserve">. Computers &amp; Security, Vol. </w:t>
      </w:r>
      <w:r w:rsidR="00657236">
        <w:rPr>
          <w:rFonts w:eastAsia="Times New Roman"/>
          <w:sz w:val="16"/>
          <w:szCs w:val="16"/>
        </w:rPr>
        <w:t xml:space="preserve">128, </w:t>
      </w:r>
      <w:r w:rsidR="00657236" w:rsidRPr="00657236">
        <w:rPr>
          <w:rFonts w:eastAsia="Times New Roman"/>
          <w:sz w:val="16"/>
          <w:szCs w:val="16"/>
        </w:rPr>
        <w:t>https://doi.org/10.48550/arXiv.2209.05152</w:t>
      </w:r>
    </w:p>
    <w:p w14:paraId="07F1551B" w14:textId="562F9131" w:rsidR="00692156" w:rsidRDefault="00692156" w:rsidP="004F1475">
      <w:pPr>
        <w:pStyle w:val="Bibentry"/>
        <w:rPr>
          <w:sz w:val="16"/>
          <w:szCs w:val="16"/>
          <w14:ligatures w14:val="standard"/>
        </w:rPr>
      </w:pPr>
      <w:r>
        <w:rPr>
          <w:rFonts w:eastAsia="Times New Roman"/>
          <w:sz w:val="16"/>
          <w:szCs w:val="16"/>
        </w:rPr>
        <w:t>[</w:t>
      </w:r>
      <w:r w:rsidR="006E783E">
        <w:rPr>
          <w:rFonts w:eastAsia="Times New Roman"/>
          <w:sz w:val="16"/>
          <w:szCs w:val="16"/>
        </w:rPr>
        <w:t>5</w:t>
      </w:r>
      <w:r>
        <w:rPr>
          <w:rFonts w:eastAsia="Times New Roman"/>
          <w:sz w:val="16"/>
          <w:szCs w:val="16"/>
        </w:rPr>
        <w:t>]</w:t>
      </w:r>
      <w:r>
        <w:rPr>
          <w:rFonts w:eastAsia="Times New Roman"/>
          <w:sz w:val="16"/>
          <w:szCs w:val="16"/>
        </w:rPr>
        <w:tab/>
      </w:r>
      <w:r w:rsidRPr="00FB7259">
        <w:rPr>
          <w:rFonts w:eastAsia="Times New Roman"/>
          <w:sz w:val="16"/>
          <w:szCs w:val="16"/>
        </w:rPr>
        <w:t xml:space="preserve">Langrock, I., </w:t>
      </w:r>
      <w:proofErr w:type="spellStart"/>
      <w:r w:rsidRPr="00FB7259">
        <w:rPr>
          <w:rFonts w:eastAsia="Times New Roman"/>
          <w:sz w:val="16"/>
          <w:szCs w:val="16"/>
        </w:rPr>
        <w:t>LaViolette</w:t>
      </w:r>
      <w:proofErr w:type="spellEnd"/>
      <w:r w:rsidRPr="00FB7259">
        <w:rPr>
          <w:rFonts w:eastAsia="Times New Roman"/>
          <w:sz w:val="16"/>
          <w:szCs w:val="16"/>
        </w:rPr>
        <w:t xml:space="preserve">, J., Goncalves, M., Sargsyan, K., Carter, A. M., &amp; Sherrill-Mix, S. (2024). Book </w:t>
      </w:r>
      <w:proofErr w:type="gramStart"/>
      <w:r w:rsidRPr="00FB7259">
        <w:rPr>
          <w:rFonts w:eastAsia="Times New Roman"/>
          <w:sz w:val="16"/>
          <w:szCs w:val="16"/>
        </w:rPr>
        <w:t>bans in</w:t>
      </w:r>
      <w:proofErr w:type="gramEnd"/>
      <w:r w:rsidRPr="00FB7259">
        <w:rPr>
          <w:rFonts w:eastAsia="Times New Roman"/>
          <w:sz w:val="16"/>
          <w:szCs w:val="16"/>
        </w:rPr>
        <w:t xml:space="preserve"> political context: Evidence from US schools. PNAS Nexus, 3(6), pgae197. </w:t>
      </w:r>
      <w:r w:rsidRPr="00997B73">
        <w:rPr>
          <w:rFonts w:eastAsia="Times New Roman"/>
          <w:sz w:val="16"/>
          <w:szCs w:val="16"/>
        </w:rPr>
        <w:t>https://doi.org/10.1093/pnasnexus/pgae197</w:t>
      </w:r>
    </w:p>
    <w:p w14:paraId="5B0F7D71" w14:textId="759A7B7D" w:rsidR="00FB7259" w:rsidRPr="009E203E" w:rsidRDefault="00FB7259" w:rsidP="00FB7259">
      <w:pPr>
        <w:pStyle w:val="Bibentry"/>
        <w:rPr>
          <w:sz w:val="16"/>
          <w:szCs w:val="16"/>
          <w14:ligatures w14:val="standard"/>
        </w:rPr>
      </w:pPr>
      <w:r>
        <w:rPr>
          <w:sz w:val="16"/>
          <w:szCs w:val="16"/>
          <w14:ligatures w14:val="standard"/>
        </w:rPr>
        <w:t>[</w:t>
      </w:r>
      <w:r w:rsidR="00677882">
        <w:rPr>
          <w:sz w:val="16"/>
          <w:szCs w:val="16"/>
          <w14:ligatures w14:val="standard"/>
        </w:rPr>
        <w:t>6</w:t>
      </w:r>
      <w:r>
        <w:rPr>
          <w:sz w:val="16"/>
          <w:szCs w:val="16"/>
          <w14:ligatures w14:val="standard"/>
        </w:rPr>
        <w:t>]</w:t>
      </w:r>
      <w:r w:rsidR="002A0ECC">
        <w:rPr>
          <w:sz w:val="16"/>
          <w:szCs w:val="16"/>
          <w14:ligatures w14:val="standard"/>
        </w:rPr>
        <w:tab/>
      </w:r>
      <w:r w:rsidR="002A0ECC" w:rsidRPr="002A0ECC">
        <w:rPr>
          <w:sz w:val="16"/>
          <w:szCs w:val="16"/>
          <w14:ligatures w14:val="standard"/>
        </w:rPr>
        <w:t>Steele, J.E. (2020). A History of Censorship in the United States. Journal of Intellectual Freedom and Privacy, 5(1), 6–19. https://doi.org/10.5860/jifp.v5i1.7208</w:t>
      </w:r>
    </w:p>
    <w:p w14:paraId="54D14656" w14:textId="52390DC5" w:rsidR="00732D22" w:rsidRPr="009E203E" w:rsidRDefault="00586A35" w:rsidP="00D341FA">
      <w:pPr>
        <w:pStyle w:val="Bibentry"/>
        <w:rPr>
          <w:sz w:val="16"/>
          <w:szCs w:val="16"/>
          <w14:ligatures w14:val="standard"/>
        </w:rPr>
      </w:pPr>
      <w:r w:rsidRPr="009E203E">
        <w:rPr>
          <w:sz w:val="16"/>
          <w:szCs w:val="16"/>
          <w14:ligatures w14:val="standard"/>
        </w:rPr>
        <w:t>[</w:t>
      </w:r>
      <w:r w:rsidR="00677882">
        <w:rPr>
          <w:sz w:val="16"/>
          <w:szCs w:val="16"/>
          <w14:ligatures w14:val="standard"/>
        </w:rPr>
        <w:t>7</w:t>
      </w:r>
      <w:r w:rsidRPr="009E203E">
        <w:rPr>
          <w:sz w:val="16"/>
          <w:szCs w:val="16"/>
          <w14:ligatures w14:val="standard"/>
        </w:rPr>
        <w:t>]</w:t>
      </w:r>
      <w:r w:rsidR="00BC5BDA" w:rsidRPr="009E203E">
        <w:rPr>
          <w:sz w:val="16"/>
          <w:szCs w:val="16"/>
          <w14:ligatures w14:val="standard"/>
        </w:rPr>
        <w:tab/>
      </w:r>
      <w:proofErr w:type="spellStart"/>
      <w:r w:rsidR="00C267FA" w:rsidRPr="009E203E">
        <w:rPr>
          <w:sz w:val="16"/>
          <w:szCs w:val="16"/>
        </w:rPr>
        <w:t>Chieler</w:t>
      </w:r>
      <w:proofErr w:type="spellEnd"/>
      <w:r w:rsidR="00C267FA" w:rsidRPr="009E203E">
        <w:rPr>
          <w:sz w:val="16"/>
          <w:szCs w:val="16"/>
        </w:rPr>
        <w:t xml:space="preserve"> Li. 2024. </w:t>
      </w:r>
      <w:r w:rsidR="00C267FA" w:rsidRPr="009E203E">
        <w:rPr>
          <w:i/>
          <w:iCs/>
          <w:sz w:val="16"/>
          <w:szCs w:val="16"/>
        </w:rPr>
        <w:t>Banned Book Dataset</w:t>
      </w:r>
      <w:r w:rsidR="00C267FA" w:rsidRPr="009E203E">
        <w:rPr>
          <w:sz w:val="16"/>
          <w:szCs w:val="16"/>
        </w:rPr>
        <w:t>. Kaggle, from https://www.kaggle.com/datasets/chielerli/banned-book-dataset</w:t>
      </w:r>
    </w:p>
    <w:p w14:paraId="7B8423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75623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E9284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5EFE6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F69A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247C1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CBEC9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B402A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7B051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26504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2E3CC4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70D27" w14:textId="77777777" w:rsidR="00870086" w:rsidRDefault="00870086">
      <w:r>
        <w:separator/>
      </w:r>
    </w:p>
  </w:endnote>
  <w:endnote w:type="continuationSeparator" w:id="0">
    <w:p w14:paraId="461FA03F" w14:textId="77777777" w:rsidR="00870086" w:rsidRDefault="00870086">
      <w:r>
        <w:continuationSeparator/>
      </w:r>
    </w:p>
  </w:endnote>
  <w:endnote w:type="continuationNotice" w:id="1">
    <w:p w14:paraId="0896FA3B" w14:textId="77777777" w:rsidR="00870086" w:rsidRDefault="00870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7393" w14:textId="77777777" w:rsidR="00586A35" w:rsidRPr="00586A35" w:rsidRDefault="00586A35" w:rsidP="00586A35">
    <w:pPr>
      <w:pStyle w:val="Footer"/>
      <w:rPr>
        <w:rStyle w:val="PageNumber"/>
        <w:rFonts w:ascii="Linux Biolinum" w:hAnsi="Linux Biolinum" w:cs="Linux Biolinum"/>
      </w:rPr>
    </w:pPr>
  </w:p>
  <w:p w14:paraId="605891C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4545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77A51" w14:textId="77777777" w:rsidR="00870086" w:rsidRDefault="00870086">
      <w:r>
        <w:separator/>
      </w:r>
    </w:p>
  </w:footnote>
  <w:footnote w:type="continuationSeparator" w:id="0">
    <w:p w14:paraId="4F0E36F4" w14:textId="77777777" w:rsidR="00870086" w:rsidRDefault="00870086">
      <w:r>
        <w:continuationSeparator/>
      </w:r>
    </w:p>
  </w:footnote>
  <w:footnote w:type="continuationNotice" w:id="1">
    <w:p w14:paraId="2CAF9E87" w14:textId="77777777" w:rsidR="00870086" w:rsidRDefault="008700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435EB81C" w14:textId="77777777" w:rsidTr="00586A35">
      <w:tc>
        <w:tcPr>
          <w:tcW w:w="2500" w:type="pct"/>
          <w:vAlign w:val="center"/>
        </w:tcPr>
        <w:p w14:paraId="615B4D8B" w14:textId="7569F84A" w:rsidR="00586A35" w:rsidRPr="00586A35" w:rsidRDefault="00E3775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McGill</w:t>
          </w:r>
          <w:r w:rsidR="00586A35" w:rsidRPr="00586A35">
            <w:rPr>
              <w:rFonts w:ascii="Linux Biolinum" w:hAnsi="Linux Biolinum" w:cs="Linux Biolinum"/>
            </w:rPr>
            <w:t xml:space="preserve">, </w:t>
          </w:r>
          <w:proofErr w:type="gramStart"/>
          <w:r w:rsidR="00DE649A">
            <w:rPr>
              <w:rFonts w:ascii="Linux Biolinum" w:hAnsi="Linux Biolinum" w:cs="Linux Biolinum"/>
            </w:rPr>
            <w:t>April</w:t>
          </w:r>
          <w:r w:rsidR="00586A35" w:rsidRPr="00586A35">
            <w:rPr>
              <w:rFonts w:ascii="Linux Biolinum" w:hAnsi="Linux Biolinum" w:cs="Linux Biolinum"/>
            </w:rPr>
            <w:t>,</w:t>
          </w:r>
          <w:proofErr w:type="gramEnd"/>
          <w:r w:rsidR="00586A35" w:rsidRPr="00586A35">
            <w:rPr>
              <w:rFonts w:ascii="Linux Biolinum" w:hAnsi="Linux Biolinum" w:cs="Linux Biolinum"/>
            </w:rPr>
            <w:t xml:space="preserve"> 20</w:t>
          </w:r>
          <w:r>
            <w:rPr>
              <w:rFonts w:ascii="Linux Biolinum" w:hAnsi="Linux Biolinum" w:cs="Linux Biolinum"/>
            </w:rPr>
            <w:t>25</w:t>
          </w:r>
          <w:r w:rsidR="00586A35" w:rsidRPr="00586A35">
            <w:rPr>
              <w:rFonts w:ascii="Linux Biolinum" w:hAnsi="Linux Biolinum" w:cs="Linux Biolinum"/>
            </w:rPr>
            <w:t xml:space="preserve">, </w:t>
          </w:r>
          <w:r>
            <w:rPr>
              <w:rFonts w:ascii="Linux Biolinum" w:hAnsi="Linux Biolinum" w:cs="Linux Biolinum"/>
            </w:rPr>
            <w:t>Montreal</w:t>
          </w:r>
          <w:r w:rsidR="00586A35" w:rsidRPr="00586A35">
            <w:rPr>
              <w:rFonts w:ascii="Linux Biolinum" w:hAnsi="Linux Biolinum" w:cs="Linux Biolinum"/>
            </w:rPr>
            <w:t xml:space="preserve">, </w:t>
          </w:r>
          <w:r>
            <w:rPr>
              <w:rFonts w:ascii="Linux Biolinum" w:hAnsi="Linux Biolinum" w:cs="Linux Biolinum"/>
            </w:rPr>
            <w:t>Quebec</w:t>
          </w:r>
          <w:r w:rsidR="00586A35" w:rsidRPr="00586A35">
            <w:rPr>
              <w:rFonts w:ascii="Linux Biolinum" w:hAnsi="Linux Biolinum" w:cs="Linux Biolinum"/>
            </w:rPr>
            <w:t xml:space="preserve"> </w:t>
          </w:r>
          <w:r>
            <w:rPr>
              <w:rFonts w:ascii="Linux Biolinum" w:hAnsi="Linux Biolinum" w:cs="Linux Biolinum"/>
            </w:rPr>
            <w:t>CAN</w:t>
          </w:r>
        </w:p>
      </w:tc>
      <w:tc>
        <w:tcPr>
          <w:tcW w:w="2500" w:type="pct"/>
          <w:vAlign w:val="center"/>
        </w:tcPr>
        <w:p w14:paraId="06BAB281" w14:textId="2E9B62CC" w:rsidR="00586A35" w:rsidRPr="00586A35" w:rsidRDefault="00204CD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J. Piperni</w:t>
          </w:r>
        </w:p>
      </w:tc>
    </w:tr>
  </w:tbl>
  <w:p w14:paraId="23C9DB5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040"/>
      <w:gridCol w:w="5040"/>
    </w:tblGrid>
    <w:tr w:rsidR="00586A35" w:rsidRPr="00586A35" w14:paraId="5BE31358" w14:textId="77777777" w:rsidTr="00586A35">
      <w:tc>
        <w:tcPr>
          <w:tcW w:w="2500" w:type="pct"/>
          <w:vAlign w:val="center"/>
        </w:tcPr>
        <w:p w14:paraId="3203CEEA" w14:textId="6EAF4F8F" w:rsidR="00586A35" w:rsidRPr="00586A35" w:rsidRDefault="00204CD3" w:rsidP="00586A35">
          <w:pPr>
            <w:pStyle w:val="Header"/>
            <w:tabs>
              <w:tab w:val="clear" w:pos="4320"/>
              <w:tab w:val="clear" w:pos="8640"/>
            </w:tabs>
            <w:jc w:val="left"/>
            <w:rPr>
              <w:rFonts w:ascii="Linux Biolinum" w:hAnsi="Linux Biolinum" w:cs="Linux Biolinum"/>
            </w:rPr>
          </w:pPr>
          <w:r w:rsidRPr="00204CD3">
            <w:rPr>
              <w:rFonts w:ascii="Linux Biolinum" w:hAnsi="Linux Biolinum" w:cs="Linux Biolinum"/>
            </w:rPr>
            <w:t>A Network Analysis o</w:t>
          </w:r>
          <w:r w:rsidR="007A25AC">
            <w:rPr>
              <w:rFonts w:ascii="Linux Biolinum" w:hAnsi="Linux Biolinum" w:cs="Linux Biolinum"/>
            </w:rPr>
            <w:t>f</w:t>
          </w:r>
          <w:r w:rsidRPr="00204CD3">
            <w:rPr>
              <w:rFonts w:ascii="Linux Biolinum" w:hAnsi="Linux Biolinum" w:cs="Linux Biolinum"/>
            </w:rPr>
            <w:t xml:space="preserve"> </w:t>
          </w:r>
          <w:r w:rsidR="007A25AC">
            <w:rPr>
              <w:rFonts w:ascii="Linux Biolinum" w:hAnsi="Linux Biolinum" w:cs="Linux Biolinum"/>
            </w:rPr>
            <w:t xml:space="preserve">Censored </w:t>
          </w:r>
          <w:r w:rsidRPr="00204CD3">
            <w:rPr>
              <w:rFonts w:ascii="Linux Biolinum" w:hAnsi="Linux Biolinum" w:cs="Linux Biolinum"/>
            </w:rPr>
            <w:t>Books</w:t>
          </w:r>
        </w:p>
      </w:tc>
      <w:tc>
        <w:tcPr>
          <w:tcW w:w="2500" w:type="pct"/>
          <w:vAlign w:val="center"/>
        </w:tcPr>
        <w:p w14:paraId="5725B023" w14:textId="4D58EA22" w:rsidR="00586A35" w:rsidRPr="00586A35" w:rsidRDefault="00E3775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McGill</w:t>
          </w:r>
          <w:r w:rsidRPr="00586A35">
            <w:rPr>
              <w:rFonts w:ascii="Linux Biolinum" w:hAnsi="Linux Biolinum" w:cs="Linux Biolinum"/>
            </w:rPr>
            <w:t xml:space="preserve">, </w:t>
          </w:r>
          <w:proofErr w:type="gramStart"/>
          <w:r w:rsidR="00DE649A">
            <w:rPr>
              <w:rFonts w:ascii="Linux Biolinum" w:hAnsi="Linux Biolinum" w:cs="Linux Biolinum"/>
            </w:rPr>
            <w:t>April</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25</w:t>
          </w:r>
          <w:r w:rsidRPr="00586A35">
            <w:rPr>
              <w:rFonts w:ascii="Linux Biolinum" w:hAnsi="Linux Biolinum" w:cs="Linux Biolinum"/>
            </w:rPr>
            <w:t xml:space="preserve">, </w:t>
          </w:r>
          <w:r>
            <w:rPr>
              <w:rFonts w:ascii="Linux Biolinum" w:hAnsi="Linux Biolinum" w:cs="Linux Biolinum"/>
            </w:rPr>
            <w:t>Montreal</w:t>
          </w:r>
          <w:r w:rsidRPr="00586A35">
            <w:rPr>
              <w:rFonts w:ascii="Linux Biolinum" w:hAnsi="Linux Biolinum" w:cs="Linux Biolinum"/>
            </w:rPr>
            <w:t xml:space="preserve">, </w:t>
          </w:r>
          <w:r>
            <w:rPr>
              <w:rFonts w:ascii="Linux Biolinum" w:hAnsi="Linux Biolinum" w:cs="Linux Biolinum"/>
            </w:rPr>
            <w:t>Quebec</w:t>
          </w:r>
          <w:r w:rsidRPr="00586A35">
            <w:rPr>
              <w:rFonts w:ascii="Linux Biolinum" w:hAnsi="Linux Biolinum" w:cs="Linux Biolinum"/>
            </w:rPr>
            <w:t xml:space="preserve"> </w:t>
          </w:r>
          <w:r>
            <w:rPr>
              <w:rFonts w:ascii="Linux Biolinum" w:hAnsi="Linux Biolinum" w:cs="Linux Biolinum"/>
            </w:rPr>
            <w:t>CAN</w:t>
          </w:r>
        </w:p>
      </w:tc>
    </w:tr>
  </w:tbl>
  <w:p w14:paraId="3169EEA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12743">
    <w:abstractNumId w:val="28"/>
  </w:num>
  <w:num w:numId="2" w16cid:durableId="1063983984">
    <w:abstractNumId w:val="14"/>
  </w:num>
  <w:num w:numId="3" w16cid:durableId="1941910949">
    <w:abstractNumId w:val="10"/>
  </w:num>
  <w:num w:numId="4" w16cid:durableId="938484516">
    <w:abstractNumId w:val="27"/>
  </w:num>
  <w:num w:numId="5" w16cid:durableId="861671125">
    <w:abstractNumId w:val="19"/>
  </w:num>
  <w:num w:numId="6" w16cid:durableId="1741754648">
    <w:abstractNumId w:val="15"/>
  </w:num>
  <w:num w:numId="7" w16cid:durableId="40522854">
    <w:abstractNumId w:val="25"/>
  </w:num>
  <w:num w:numId="8" w16cid:durableId="909774137">
    <w:abstractNumId w:val="21"/>
  </w:num>
  <w:num w:numId="9" w16cid:durableId="1587105912">
    <w:abstractNumId w:val="24"/>
  </w:num>
  <w:num w:numId="10" w16cid:durableId="162861591">
    <w:abstractNumId w:val="9"/>
  </w:num>
  <w:num w:numId="11" w16cid:durableId="97413631">
    <w:abstractNumId w:val="7"/>
  </w:num>
  <w:num w:numId="12" w16cid:durableId="1651907523">
    <w:abstractNumId w:val="6"/>
  </w:num>
  <w:num w:numId="13" w16cid:durableId="495535408">
    <w:abstractNumId w:val="5"/>
  </w:num>
  <w:num w:numId="14" w16cid:durableId="1346664191">
    <w:abstractNumId w:val="4"/>
  </w:num>
  <w:num w:numId="15" w16cid:durableId="788158810">
    <w:abstractNumId w:val="8"/>
  </w:num>
  <w:num w:numId="16" w16cid:durableId="1874152731">
    <w:abstractNumId w:val="3"/>
  </w:num>
  <w:num w:numId="17" w16cid:durableId="2080210031">
    <w:abstractNumId w:val="2"/>
  </w:num>
  <w:num w:numId="18" w16cid:durableId="2001036885">
    <w:abstractNumId w:val="1"/>
  </w:num>
  <w:num w:numId="19" w16cid:durableId="1386832194">
    <w:abstractNumId w:val="0"/>
  </w:num>
  <w:num w:numId="20" w16cid:durableId="2044283821">
    <w:abstractNumId w:val="20"/>
  </w:num>
  <w:num w:numId="21" w16cid:durableId="1681934932">
    <w:abstractNumId w:val="23"/>
  </w:num>
  <w:num w:numId="22" w16cid:durableId="567692721">
    <w:abstractNumId w:val="29"/>
  </w:num>
  <w:num w:numId="23" w16cid:durableId="2101749693">
    <w:abstractNumId w:val="13"/>
  </w:num>
  <w:num w:numId="24" w16cid:durableId="1750804793">
    <w:abstractNumId w:val="26"/>
  </w:num>
  <w:num w:numId="25" w16cid:durableId="718482375">
    <w:abstractNumId w:val="22"/>
  </w:num>
  <w:num w:numId="26" w16cid:durableId="394939946">
    <w:abstractNumId w:val="16"/>
  </w:num>
  <w:num w:numId="27" w16cid:durableId="10938629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966855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9971504">
    <w:abstractNumId w:val="17"/>
  </w:num>
  <w:num w:numId="30" w16cid:durableId="650063992">
    <w:abstractNumId w:val="12"/>
  </w:num>
  <w:num w:numId="31" w16cid:durableId="6431953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3B4F"/>
    <w:rsid w:val="00035FAD"/>
    <w:rsid w:val="00040849"/>
    <w:rsid w:val="00041330"/>
    <w:rsid w:val="00045252"/>
    <w:rsid w:val="00047398"/>
    <w:rsid w:val="00050EEF"/>
    <w:rsid w:val="00052A1A"/>
    <w:rsid w:val="00052C34"/>
    <w:rsid w:val="00056777"/>
    <w:rsid w:val="00062D29"/>
    <w:rsid w:val="00067F39"/>
    <w:rsid w:val="000713CD"/>
    <w:rsid w:val="00072E69"/>
    <w:rsid w:val="0007392C"/>
    <w:rsid w:val="000739F9"/>
    <w:rsid w:val="00074014"/>
    <w:rsid w:val="00077680"/>
    <w:rsid w:val="00080E27"/>
    <w:rsid w:val="000819C0"/>
    <w:rsid w:val="0008431E"/>
    <w:rsid w:val="000B5AFF"/>
    <w:rsid w:val="000C050B"/>
    <w:rsid w:val="000C15E2"/>
    <w:rsid w:val="000C1714"/>
    <w:rsid w:val="000E118B"/>
    <w:rsid w:val="000E278E"/>
    <w:rsid w:val="000E64FC"/>
    <w:rsid w:val="000E7A87"/>
    <w:rsid w:val="000F50DE"/>
    <w:rsid w:val="000F6090"/>
    <w:rsid w:val="001041A3"/>
    <w:rsid w:val="0010534D"/>
    <w:rsid w:val="00106BDE"/>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778C"/>
    <w:rsid w:val="001625E4"/>
    <w:rsid w:val="001751F7"/>
    <w:rsid w:val="00184D3A"/>
    <w:rsid w:val="00187751"/>
    <w:rsid w:val="0019065A"/>
    <w:rsid w:val="00191443"/>
    <w:rsid w:val="00193445"/>
    <w:rsid w:val="001961CD"/>
    <w:rsid w:val="001A06AF"/>
    <w:rsid w:val="001A43B1"/>
    <w:rsid w:val="001A71BB"/>
    <w:rsid w:val="001B29D6"/>
    <w:rsid w:val="001D1708"/>
    <w:rsid w:val="001D5887"/>
    <w:rsid w:val="001E2720"/>
    <w:rsid w:val="001E71D7"/>
    <w:rsid w:val="001F00DE"/>
    <w:rsid w:val="001F0195"/>
    <w:rsid w:val="001F3D8B"/>
    <w:rsid w:val="001F451E"/>
    <w:rsid w:val="001F643A"/>
    <w:rsid w:val="0020294A"/>
    <w:rsid w:val="00204CD3"/>
    <w:rsid w:val="00215DDF"/>
    <w:rsid w:val="002169FC"/>
    <w:rsid w:val="002212B9"/>
    <w:rsid w:val="002233F8"/>
    <w:rsid w:val="00232660"/>
    <w:rsid w:val="00240C63"/>
    <w:rsid w:val="00245119"/>
    <w:rsid w:val="00247166"/>
    <w:rsid w:val="00250FEF"/>
    <w:rsid w:val="00252596"/>
    <w:rsid w:val="002569BF"/>
    <w:rsid w:val="00264B6B"/>
    <w:rsid w:val="00270347"/>
    <w:rsid w:val="0027064D"/>
    <w:rsid w:val="0027195D"/>
    <w:rsid w:val="002738DA"/>
    <w:rsid w:val="00282789"/>
    <w:rsid w:val="00283AD5"/>
    <w:rsid w:val="00290DF5"/>
    <w:rsid w:val="00292645"/>
    <w:rsid w:val="0029583F"/>
    <w:rsid w:val="002A0ECC"/>
    <w:rsid w:val="002A4B67"/>
    <w:rsid w:val="002A517A"/>
    <w:rsid w:val="002A7E8B"/>
    <w:rsid w:val="002B01E4"/>
    <w:rsid w:val="002B0F2F"/>
    <w:rsid w:val="002B1F59"/>
    <w:rsid w:val="002C2D6A"/>
    <w:rsid w:val="002C645A"/>
    <w:rsid w:val="002D26C4"/>
    <w:rsid w:val="002E47BD"/>
    <w:rsid w:val="002E77C8"/>
    <w:rsid w:val="002F069E"/>
    <w:rsid w:val="002F2289"/>
    <w:rsid w:val="002F2EB2"/>
    <w:rsid w:val="00300E60"/>
    <w:rsid w:val="00301545"/>
    <w:rsid w:val="00303FAD"/>
    <w:rsid w:val="003057B1"/>
    <w:rsid w:val="00305A8D"/>
    <w:rsid w:val="00307501"/>
    <w:rsid w:val="00317850"/>
    <w:rsid w:val="00321DDC"/>
    <w:rsid w:val="00325435"/>
    <w:rsid w:val="00326C2B"/>
    <w:rsid w:val="00326D7D"/>
    <w:rsid w:val="0032775A"/>
    <w:rsid w:val="0033342D"/>
    <w:rsid w:val="003342CD"/>
    <w:rsid w:val="00336D12"/>
    <w:rsid w:val="0034235E"/>
    <w:rsid w:val="00356296"/>
    <w:rsid w:val="00357671"/>
    <w:rsid w:val="00373175"/>
    <w:rsid w:val="0037572A"/>
    <w:rsid w:val="00376CCC"/>
    <w:rsid w:val="0038080D"/>
    <w:rsid w:val="00384F9B"/>
    <w:rsid w:val="00390853"/>
    <w:rsid w:val="00392395"/>
    <w:rsid w:val="003936B1"/>
    <w:rsid w:val="003944CF"/>
    <w:rsid w:val="003A1ABD"/>
    <w:rsid w:val="003A7F7C"/>
    <w:rsid w:val="003B1CA3"/>
    <w:rsid w:val="003B44F3"/>
    <w:rsid w:val="003C3338"/>
    <w:rsid w:val="003D0B99"/>
    <w:rsid w:val="003D0DD2"/>
    <w:rsid w:val="003D544B"/>
    <w:rsid w:val="003D7001"/>
    <w:rsid w:val="003E6247"/>
    <w:rsid w:val="003F4297"/>
    <w:rsid w:val="003F5DAE"/>
    <w:rsid w:val="003F5F3D"/>
    <w:rsid w:val="003F7CA2"/>
    <w:rsid w:val="004128EE"/>
    <w:rsid w:val="00421320"/>
    <w:rsid w:val="00427C7D"/>
    <w:rsid w:val="00431CB0"/>
    <w:rsid w:val="0044509B"/>
    <w:rsid w:val="004460A8"/>
    <w:rsid w:val="00452AE0"/>
    <w:rsid w:val="00456A26"/>
    <w:rsid w:val="0046042C"/>
    <w:rsid w:val="004713F2"/>
    <w:rsid w:val="0047494C"/>
    <w:rsid w:val="00480325"/>
    <w:rsid w:val="0048106F"/>
    <w:rsid w:val="0048126B"/>
    <w:rsid w:val="004825CE"/>
    <w:rsid w:val="004836A6"/>
    <w:rsid w:val="00491D6F"/>
    <w:rsid w:val="00492EF4"/>
    <w:rsid w:val="004934B1"/>
    <w:rsid w:val="004947C9"/>
    <w:rsid w:val="00495781"/>
    <w:rsid w:val="00497365"/>
    <w:rsid w:val="004A0514"/>
    <w:rsid w:val="004A3231"/>
    <w:rsid w:val="004A520C"/>
    <w:rsid w:val="004A7556"/>
    <w:rsid w:val="004B0BF6"/>
    <w:rsid w:val="004C1EDF"/>
    <w:rsid w:val="004C49F3"/>
    <w:rsid w:val="004C527B"/>
    <w:rsid w:val="004C6B2D"/>
    <w:rsid w:val="004F0DA3"/>
    <w:rsid w:val="004F1475"/>
    <w:rsid w:val="004F4231"/>
    <w:rsid w:val="004F6151"/>
    <w:rsid w:val="0050103C"/>
    <w:rsid w:val="005041C6"/>
    <w:rsid w:val="00504C8B"/>
    <w:rsid w:val="00506EF6"/>
    <w:rsid w:val="005153AC"/>
    <w:rsid w:val="005160AB"/>
    <w:rsid w:val="005174BB"/>
    <w:rsid w:val="00523CD9"/>
    <w:rsid w:val="0053362B"/>
    <w:rsid w:val="00537F0B"/>
    <w:rsid w:val="00540C55"/>
    <w:rsid w:val="00551881"/>
    <w:rsid w:val="005528F6"/>
    <w:rsid w:val="00555A00"/>
    <w:rsid w:val="00556738"/>
    <w:rsid w:val="00576402"/>
    <w:rsid w:val="00577A51"/>
    <w:rsid w:val="0058578F"/>
    <w:rsid w:val="005862BD"/>
    <w:rsid w:val="00586A35"/>
    <w:rsid w:val="005927BE"/>
    <w:rsid w:val="00596082"/>
    <w:rsid w:val="00596C28"/>
    <w:rsid w:val="00596F2A"/>
    <w:rsid w:val="005A7C0C"/>
    <w:rsid w:val="005B1D43"/>
    <w:rsid w:val="005B2ED3"/>
    <w:rsid w:val="005B493F"/>
    <w:rsid w:val="005C0062"/>
    <w:rsid w:val="005C0EDD"/>
    <w:rsid w:val="005C3D72"/>
    <w:rsid w:val="005C5E36"/>
    <w:rsid w:val="005D0695"/>
    <w:rsid w:val="005D0CCE"/>
    <w:rsid w:val="005D26A9"/>
    <w:rsid w:val="005D74A3"/>
    <w:rsid w:val="005D7E6E"/>
    <w:rsid w:val="005E22A3"/>
    <w:rsid w:val="005E53C6"/>
    <w:rsid w:val="005E55C0"/>
    <w:rsid w:val="005E5704"/>
    <w:rsid w:val="005F30FF"/>
    <w:rsid w:val="005F3BE5"/>
    <w:rsid w:val="006006EF"/>
    <w:rsid w:val="006064C1"/>
    <w:rsid w:val="00607A60"/>
    <w:rsid w:val="006116B6"/>
    <w:rsid w:val="0061273A"/>
    <w:rsid w:val="00612C56"/>
    <w:rsid w:val="00612E4E"/>
    <w:rsid w:val="006317A6"/>
    <w:rsid w:val="0063608B"/>
    <w:rsid w:val="00642D0B"/>
    <w:rsid w:val="00642E43"/>
    <w:rsid w:val="00644AC8"/>
    <w:rsid w:val="00650463"/>
    <w:rsid w:val="006514CD"/>
    <w:rsid w:val="0065275A"/>
    <w:rsid w:val="00654D92"/>
    <w:rsid w:val="00657236"/>
    <w:rsid w:val="00660A05"/>
    <w:rsid w:val="00661FA9"/>
    <w:rsid w:val="00661FDD"/>
    <w:rsid w:val="006657A7"/>
    <w:rsid w:val="00670649"/>
    <w:rsid w:val="00675128"/>
    <w:rsid w:val="00677882"/>
    <w:rsid w:val="00692156"/>
    <w:rsid w:val="0069472B"/>
    <w:rsid w:val="00694749"/>
    <w:rsid w:val="006978B2"/>
    <w:rsid w:val="006A22F6"/>
    <w:rsid w:val="006A29E8"/>
    <w:rsid w:val="006A2A2C"/>
    <w:rsid w:val="006A7937"/>
    <w:rsid w:val="006B4623"/>
    <w:rsid w:val="006C11B4"/>
    <w:rsid w:val="006C4BE3"/>
    <w:rsid w:val="006C7A14"/>
    <w:rsid w:val="006D0E9B"/>
    <w:rsid w:val="006D2239"/>
    <w:rsid w:val="006D2DBC"/>
    <w:rsid w:val="006E0D12"/>
    <w:rsid w:val="006E20A5"/>
    <w:rsid w:val="006E4407"/>
    <w:rsid w:val="006E7653"/>
    <w:rsid w:val="006E783E"/>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55B93"/>
    <w:rsid w:val="00764059"/>
    <w:rsid w:val="007647B0"/>
    <w:rsid w:val="00765265"/>
    <w:rsid w:val="007800CE"/>
    <w:rsid w:val="00780227"/>
    <w:rsid w:val="00793451"/>
    <w:rsid w:val="00793808"/>
    <w:rsid w:val="0079682F"/>
    <w:rsid w:val="00797D60"/>
    <w:rsid w:val="007A1ED9"/>
    <w:rsid w:val="007A25AC"/>
    <w:rsid w:val="007A3F4E"/>
    <w:rsid w:val="007A40BD"/>
    <w:rsid w:val="007A481F"/>
    <w:rsid w:val="007A4EC5"/>
    <w:rsid w:val="007A502C"/>
    <w:rsid w:val="007A579F"/>
    <w:rsid w:val="007B1F29"/>
    <w:rsid w:val="007C57E7"/>
    <w:rsid w:val="007D3C28"/>
    <w:rsid w:val="007E0B4F"/>
    <w:rsid w:val="007E7648"/>
    <w:rsid w:val="007F2D1D"/>
    <w:rsid w:val="007F49C3"/>
    <w:rsid w:val="008015D7"/>
    <w:rsid w:val="00802E06"/>
    <w:rsid w:val="008051C3"/>
    <w:rsid w:val="00810CE2"/>
    <w:rsid w:val="008150D4"/>
    <w:rsid w:val="00824131"/>
    <w:rsid w:val="00827FFB"/>
    <w:rsid w:val="008313F7"/>
    <w:rsid w:val="0083735E"/>
    <w:rsid w:val="008378CF"/>
    <w:rsid w:val="00837CBF"/>
    <w:rsid w:val="00841CA9"/>
    <w:rsid w:val="00843705"/>
    <w:rsid w:val="00847A31"/>
    <w:rsid w:val="00850D0C"/>
    <w:rsid w:val="0085553A"/>
    <w:rsid w:val="00870086"/>
    <w:rsid w:val="00871E83"/>
    <w:rsid w:val="0089066F"/>
    <w:rsid w:val="00891A1D"/>
    <w:rsid w:val="008949E1"/>
    <w:rsid w:val="008A665A"/>
    <w:rsid w:val="008A6E82"/>
    <w:rsid w:val="008B1EFD"/>
    <w:rsid w:val="008B5733"/>
    <w:rsid w:val="008B710D"/>
    <w:rsid w:val="008C0F0A"/>
    <w:rsid w:val="008C38A3"/>
    <w:rsid w:val="008C6E83"/>
    <w:rsid w:val="008C72C9"/>
    <w:rsid w:val="008D4A83"/>
    <w:rsid w:val="008E63D5"/>
    <w:rsid w:val="008F6FB8"/>
    <w:rsid w:val="009010B7"/>
    <w:rsid w:val="00902FB7"/>
    <w:rsid w:val="009073E1"/>
    <w:rsid w:val="0092209C"/>
    <w:rsid w:val="00922D48"/>
    <w:rsid w:val="009244AC"/>
    <w:rsid w:val="009268B7"/>
    <w:rsid w:val="00926E45"/>
    <w:rsid w:val="00931F2B"/>
    <w:rsid w:val="00932662"/>
    <w:rsid w:val="00934FE1"/>
    <w:rsid w:val="00936367"/>
    <w:rsid w:val="00936F8D"/>
    <w:rsid w:val="0095071A"/>
    <w:rsid w:val="00955704"/>
    <w:rsid w:val="00962503"/>
    <w:rsid w:val="00966299"/>
    <w:rsid w:val="009668DE"/>
    <w:rsid w:val="009707CE"/>
    <w:rsid w:val="009731E9"/>
    <w:rsid w:val="00976413"/>
    <w:rsid w:val="00982C4C"/>
    <w:rsid w:val="00986039"/>
    <w:rsid w:val="009923C7"/>
    <w:rsid w:val="00995BD8"/>
    <w:rsid w:val="009978A7"/>
    <w:rsid w:val="00997B73"/>
    <w:rsid w:val="009A1494"/>
    <w:rsid w:val="009B00DC"/>
    <w:rsid w:val="009B7559"/>
    <w:rsid w:val="009C16F0"/>
    <w:rsid w:val="009D19AB"/>
    <w:rsid w:val="009D3C3B"/>
    <w:rsid w:val="009D46EA"/>
    <w:rsid w:val="009E203E"/>
    <w:rsid w:val="009E56C5"/>
    <w:rsid w:val="009F2833"/>
    <w:rsid w:val="00A012F5"/>
    <w:rsid w:val="00A12019"/>
    <w:rsid w:val="00A12291"/>
    <w:rsid w:val="00A15152"/>
    <w:rsid w:val="00A155F9"/>
    <w:rsid w:val="00A164B7"/>
    <w:rsid w:val="00A21DEF"/>
    <w:rsid w:val="00A232C7"/>
    <w:rsid w:val="00A319FD"/>
    <w:rsid w:val="00A462C6"/>
    <w:rsid w:val="00A52623"/>
    <w:rsid w:val="00A55023"/>
    <w:rsid w:val="00A60850"/>
    <w:rsid w:val="00A726B4"/>
    <w:rsid w:val="00A739CB"/>
    <w:rsid w:val="00A75047"/>
    <w:rsid w:val="00A84EB4"/>
    <w:rsid w:val="00A8507F"/>
    <w:rsid w:val="00A91E16"/>
    <w:rsid w:val="00A938CC"/>
    <w:rsid w:val="00A95518"/>
    <w:rsid w:val="00AA10C4"/>
    <w:rsid w:val="00AA57D8"/>
    <w:rsid w:val="00AA5BF1"/>
    <w:rsid w:val="00AA6E2B"/>
    <w:rsid w:val="00AB0733"/>
    <w:rsid w:val="00AB21AA"/>
    <w:rsid w:val="00AB2327"/>
    <w:rsid w:val="00AC4630"/>
    <w:rsid w:val="00AC55BE"/>
    <w:rsid w:val="00AD0294"/>
    <w:rsid w:val="00AE1E64"/>
    <w:rsid w:val="00AE4194"/>
    <w:rsid w:val="00AE7B8A"/>
    <w:rsid w:val="00AF5C95"/>
    <w:rsid w:val="00B13E4F"/>
    <w:rsid w:val="00B14E51"/>
    <w:rsid w:val="00B15A21"/>
    <w:rsid w:val="00B1638F"/>
    <w:rsid w:val="00B25737"/>
    <w:rsid w:val="00B33269"/>
    <w:rsid w:val="00B350C9"/>
    <w:rsid w:val="00B3715C"/>
    <w:rsid w:val="00B4052C"/>
    <w:rsid w:val="00B4096A"/>
    <w:rsid w:val="00B41CB4"/>
    <w:rsid w:val="00B43D73"/>
    <w:rsid w:val="00B441C4"/>
    <w:rsid w:val="00B45855"/>
    <w:rsid w:val="00B46551"/>
    <w:rsid w:val="00B46C9D"/>
    <w:rsid w:val="00B51DB5"/>
    <w:rsid w:val="00B600D3"/>
    <w:rsid w:val="00B61445"/>
    <w:rsid w:val="00B61DDD"/>
    <w:rsid w:val="00B64DD4"/>
    <w:rsid w:val="00B64F13"/>
    <w:rsid w:val="00B73DEA"/>
    <w:rsid w:val="00B84429"/>
    <w:rsid w:val="00B90360"/>
    <w:rsid w:val="00BA00DF"/>
    <w:rsid w:val="00BA5432"/>
    <w:rsid w:val="00BA7DD8"/>
    <w:rsid w:val="00BB333E"/>
    <w:rsid w:val="00BC05C9"/>
    <w:rsid w:val="00BC52DA"/>
    <w:rsid w:val="00BC5BDA"/>
    <w:rsid w:val="00BD304D"/>
    <w:rsid w:val="00BD61E5"/>
    <w:rsid w:val="00BD793B"/>
    <w:rsid w:val="00BE7F58"/>
    <w:rsid w:val="00BF3D6B"/>
    <w:rsid w:val="00C03DCA"/>
    <w:rsid w:val="00C06212"/>
    <w:rsid w:val="00C064A2"/>
    <w:rsid w:val="00C1142C"/>
    <w:rsid w:val="00C14A4F"/>
    <w:rsid w:val="00C240EA"/>
    <w:rsid w:val="00C267FA"/>
    <w:rsid w:val="00C32613"/>
    <w:rsid w:val="00C332A2"/>
    <w:rsid w:val="00C41AE1"/>
    <w:rsid w:val="00C4538D"/>
    <w:rsid w:val="00C461FF"/>
    <w:rsid w:val="00C50274"/>
    <w:rsid w:val="00C5423E"/>
    <w:rsid w:val="00C66D6A"/>
    <w:rsid w:val="00C70964"/>
    <w:rsid w:val="00C71361"/>
    <w:rsid w:val="00C72FAB"/>
    <w:rsid w:val="00C7540D"/>
    <w:rsid w:val="00C822AF"/>
    <w:rsid w:val="00C90428"/>
    <w:rsid w:val="00C91C6C"/>
    <w:rsid w:val="00C9472A"/>
    <w:rsid w:val="00C94FE2"/>
    <w:rsid w:val="00C95C6E"/>
    <w:rsid w:val="00C96C07"/>
    <w:rsid w:val="00CA17C5"/>
    <w:rsid w:val="00CB03CE"/>
    <w:rsid w:val="00CB6709"/>
    <w:rsid w:val="00CC2FE0"/>
    <w:rsid w:val="00CD4663"/>
    <w:rsid w:val="00CE44AB"/>
    <w:rsid w:val="00CE752A"/>
    <w:rsid w:val="00CF0BE0"/>
    <w:rsid w:val="00CF2B1E"/>
    <w:rsid w:val="00CF39D4"/>
    <w:rsid w:val="00D00238"/>
    <w:rsid w:val="00D04006"/>
    <w:rsid w:val="00D04103"/>
    <w:rsid w:val="00D24AA4"/>
    <w:rsid w:val="00D31EBA"/>
    <w:rsid w:val="00D341FA"/>
    <w:rsid w:val="00D34435"/>
    <w:rsid w:val="00D365C6"/>
    <w:rsid w:val="00D42A33"/>
    <w:rsid w:val="00D47BCC"/>
    <w:rsid w:val="00D5009A"/>
    <w:rsid w:val="00D60E79"/>
    <w:rsid w:val="00D61E2C"/>
    <w:rsid w:val="00D658B3"/>
    <w:rsid w:val="00D70EDE"/>
    <w:rsid w:val="00D74B50"/>
    <w:rsid w:val="00D9123D"/>
    <w:rsid w:val="00D9290D"/>
    <w:rsid w:val="00DA7F8C"/>
    <w:rsid w:val="00DB2A84"/>
    <w:rsid w:val="00DC034E"/>
    <w:rsid w:val="00DC112E"/>
    <w:rsid w:val="00DC1C49"/>
    <w:rsid w:val="00DC257D"/>
    <w:rsid w:val="00DC4B20"/>
    <w:rsid w:val="00DC4FC9"/>
    <w:rsid w:val="00DC6871"/>
    <w:rsid w:val="00DC745E"/>
    <w:rsid w:val="00DD183C"/>
    <w:rsid w:val="00DD476E"/>
    <w:rsid w:val="00DD5335"/>
    <w:rsid w:val="00DD55BE"/>
    <w:rsid w:val="00DE649A"/>
    <w:rsid w:val="00DE6E19"/>
    <w:rsid w:val="00DE7635"/>
    <w:rsid w:val="00DF0E97"/>
    <w:rsid w:val="00E016B0"/>
    <w:rsid w:val="00E02502"/>
    <w:rsid w:val="00E03607"/>
    <w:rsid w:val="00E04496"/>
    <w:rsid w:val="00E13CDC"/>
    <w:rsid w:val="00E2212F"/>
    <w:rsid w:val="00E238F9"/>
    <w:rsid w:val="00E2459B"/>
    <w:rsid w:val="00E251D2"/>
    <w:rsid w:val="00E270D5"/>
    <w:rsid w:val="00E27659"/>
    <w:rsid w:val="00E320C3"/>
    <w:rsid w:val="00E36BC9"/>
    <w:rsid w:val="00E3775B"/>
    <w:rsid w:val="00E44AFB"/>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B785F"/>
    <w:rsid w:val="00EC4D39"/>
    <w:rsid w:val="00EC5E10"/>
    <w:rsid w:val="00EE0999"/>
    <w:rsid w:val="00EE55A2"/>
    <w:rsid w:val="00EF03F0"/>
    <w:rsid w:val="00F06E88"/>
    <w:rsid w:val="00F07F37"/>
    <w:rsid w:val="00F10A5B"/>
    <w:rsid w:val="00F13DDE"/>
    <w:rsid w:val="00F1677C"/>
    <w:rsid w:val="00F20AD0"/>
    <w:rsid w:val="00F231DC"/>
    <w:rsid w:val="00F2664D"/>
    <w:rsid w:val="00F30418"/>
    <w:rsid w:val="00F3215E"/>
    <w:rsid w:val="00F3231F"/>
    <w:rsid w:val="00F41CC2"/>
    <w:rsid w:val="00F45621"/>
    <w:rsid w:val="00F508CD"/>
    <w:rsid w:val="00F51D95"/>
    <w:rsid w:val="00F52D73"/>
    <w:rsid w:val="00F63E07"/>
    <w:rsid w:val="00F65834"/>
    <w:rsid w:val="00F66B6F"/>
    <w:rsid w:val="00F703F2"/>
    <w:rsid w:val="00F74DA3"/>
    <w:rsid w:val="00F87DDE"/>
    <w:rsid w:val="00F91DFA"/>
    <w:rsid w:val="00F95288"/>
    <w:rsid w:val="00F9791B"/>
    <w:rsid w:val="00FA313D"/>
    <w:rsid w:val="00FB2AFC"/>
    <w:rsid w:val="00FB7259"/>
    <w:rsid w:val="00FB7A39"/>
    <w:rsid w:val="00FC0E1D"/>
    <w:rsid w:val="00FC53DA"/>
    <w:rsid w:val="00FD16A9"/>
    <w:rsid w:val="00FE2330"/>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7477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203E"/>
    <w:pPr>
      <w:spacing w:before="380" w:after="80"/>
      <w:ind w:left="280" w:hanging="280"/>
    </w:pPr>
    <w:rPr>
      <w:rFonts w:ascii="Linux Libertine" w:eastAsia="Times New Roman" w:hAnsi="Linux Libertine" w:cs="Linux Libertine"/>
      <w:b/>
      <w:sz w:val="24"/>
      <w:szCs w:val="24"/>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E20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9E20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6E20A5"/>
    <w:pPr>
      <w:spacing w:before="220" w:after="240"/>
      <w:jc w:val="both"/>
    </w:pPr>
    <w:rPr>
      <w:rFonts w:ascii="Linux Libertine" w:eastAsiaTheme="minorHAnsi" w:hAnsi="Linux Libertine" w:cs="Linux Libertine"/>
      <w:b/>
      <w:szCs w:val="24"/>
      <w:lang w:val="en-US" w:eastAsia="ja-JP"/>
      <w14:ligatures w14:val="standard"/>
    </w:rPr>
  </w:style>
  <w:style w:type="character" w:customStyle="1" w:styleId="FigureCaptionChar">
    <w:name w:val="FigureCaption Char"/>
    <w:basedOn w:val="DefaultParagraphFont"/>
    <w:link w:val="FigureCaption"/>
    <w:rsid w:val="006E20A5"/>
    <w:rPr>
      <w:rFonts w:ascii="Linux Libertine" w:eastAsiaTheme="minorHAnsi" w:hAnsi="Linux Libertine" w:cs="Linux Libertine"/>
      <w:b/>
      <w:szCs w:val="24"/>
      <w:lang w:val="en-US" w:eastAsia="ja-JP"/>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4C527B"/>
    <w:pPr>
      <w:spacing w:before="200" w:after="20"/>
    </w:pPr>
    <w:rPr>
      <w:rFonts w:ascii="Linux Libertine" w:eastAsiaTheme="minorHAnsi" w:hAnsi="Linux Libertine" w:cs="Linux Libertine"/>
      <w:b/>
      <w:sz w:val="24"/>
      <w:szCs w:val="24"/>
      <w:lang w:val="en-US"/>
      <w14:ligatures w14:val="standard"/>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E203E"/>
    <w:pPr>
      <w:spacing w:line="264" w:lineRule="auto"/>
      <w:jc w:val="both"/>
    </w:pPr>
    <w:rPr>
      <w:rFonts w:ascii="Linux Libertine" w:eastAsiaTheme="minorHAnsi" w:hAnsi="Linux Libertine" w:cstheme="minorBidi"/>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E203E"/>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2156"/>
    <w:rPr>
      <w:color w:val="605E5C"/>
      <w:shd w:val="clear" w:color="auto" w:fill="E1DFDD"/>
    </w:rPr>
  </w:style>
  <w:style w:type="table" w:styleId="TableGridLight">
    <w:name w:val="Grid Table Light"/>
    <w:basedOn w:val="TableNormal"/>
    <w:uiPriority w:val="40"/>
    <w:rsid w:val="004934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1651</TotalTime>
  <Pages>7</Pages>
  <Words>3469</Words>
  <Characters>19777</Characters>
  <Application>Microsoft Office Word</Application>
  <DocSecurity>0</DocSecurity>
  <Lines>164</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23200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jeremy piperni</cp:lastModifiedBy>
  <cp:revision>121</cp:revision>
  <cp:lastPrinted>2018-05-22T11:24:00Z</cp:lastPrinted>
  <dcterms:created xsi:type="dcterms:W3CDTF">2025-03-18T21:05:00Z</dcterms:created>
  <dcterms:modified xsi:type="dcterms:W3CDTF">2025-04-11T01:55:00Z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